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71978" w14:textId="77777777" w:rsidR="00FE5E1F" w:rsidRPr="00DA3F56" w:rsidRDefault="00D56824" w:rsidP="00FE5E1F">
      <w:pPr>
        <w:jc w:val="right"/>
        <w:rPr>
          <w:rFonts w:asciiTheme="minorHAnsi" w:hAnsiTheme="minorHAnsi" w:cstheme="minorHAnsi"/>
        </w:rPr>
      </w:pPr>
      <w:r w:rsidRPr="00DA3F56">
        <w:rPr>
          <w:rFonts w:asciiTheme="minorHAnsi" w:hAnsiTheme="minorHAnsi" w:cstheme="minorHAnsi"/>
          <w:noProof/>
          <w:lang w:eastAsia="zh-CN"/>
        </w:rPr>
        <w:drawing>
          <wp:inline distT="0" distB="0" distL="0" distR="0" wp14:anchorId="21EBEC46" wp14:editId="72D3F299">
            <wp:extent cx="1612541" cy="1215211"/>
            <wp:effectExtent l="19050" t="0" r="6709" b="0"/>
            <wp:docPr id="1" name="Picture 1" descr="intel_1s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_1s_100"/>
                    <pic:cNvPicPr>
                      <a:picLocks noChangeAspect="1" noChangeArrowheads="1"/>
                    </pic:cNvPicPr>
                  </pic:nvPicPr>
                  <pic:blipFill>
                    <a:blip r:embed="rId8" cstate="print"/>
                    <a:srcRect/>
                    <a:stretch>
                      <a:fillRect/>
                    </a:stretch>
                  </pic:blipFill>
                  <pic:spPr bwMode="auto">
                    <a:xfrm>
                      <a:off x="0" y="0"/>
                      <a:ext cx="1616139" cy="1217923"/>
                    </a:xfrm>
                    <a:prstGeom prst="rect">
                      <a:avLst/>
                    </a:prstGeom>
                    <a:noFill/>
                    <a:ln w="9525">
                      <a:noFill/>
                      <a:miter lim="800000"/>
                      <a:headEnd/>
                      <a:tailEnd/>
                    </a:ln>
                  </pic:spPr>
                </pic:pic>
              </a:graphicData>
            </a:graphic>
          </wp:inline>
        </w:drawing>
      </w:r>
    </w:p>
    <w:p w14:paraId="5178F034" w14:textId="77777777" w:rsidR="0092732A" w:rsidRPr="00DA3F56" w:rsidRDefault="00902857" w:rsidP="00765D81">
      <w:pPr>
        <w:pBdr>
          <w:bottom w:val="single" w:sz="12" w:space="1" w:color="0070C0"/>
        </w:pBdr>
        <w:spacing w:before="1800"/>
        <w:rPr>
          <w:rFonts w:asciiTheme="minorHAnsi" w:hAnsiTheme="minorHAnsi" w:cstheme="minorHAnsi"/>
          <w:b/>
          <w:color w:val="0068A2"/>
          <w:sz w:val="48"/>
          <w:szCs w:val="40"/>
        </w:rPr>
      </w:pPr>
      <w:r w:rsidRPr="00DA3F56">
        <w:rPr>
          <w:rFonts w:asciiTheme="minorHAnsi" w:hAnsiTheme="minorHAnsi" w:cstheme="minorHAnsi"/>
          <w:b/>
          <w:color w:val="0068A2"/>
          <w:sz w:val="48"/>
          <w:szCs w:val="40"/>
        </w:rPr>
        <w:t>VSM REST API Developer</w:t>
      </w:r>
      <w:r w:rsidR="00765D81" w:rsidRPr="00DA3F56">
        <w:rPr>
          <w:rFonts w:asciiTheme="minorHAnsi" w:hAnsiTheme="minorHAnsi" w:cstheme="minorHAnsi"/>
          <w:b/>
          <w:color w:val="0068A2"/>
          <w:sz w:val="48"/>
          <w:szCs w:val="40"/>
        </w:rPr>
        <w:t xml:space="preserve"> Guide</w:t>
      </w:r>
    </w:p>
    <w:p w14:paraId="27A3CC0A" w14:textId="698F3912" w:rsidR="0092732A" w:rsidRPr="00DA3F56" w:rsidRDefault="00765D81" w:rsidP="00765D81">
      <w:pPr>
        <w:spacing w:after="360"/>
        <w:rPr>
          <w:rFonts w:asciiTheme="minorHAnsi" w:hAnsiTheme="minorHAnsi" w:cstheme="minorHAnsi"/>
          <w:color w:val="0068A2"/>
          <w:sz w:val="28"/>
          <w:szCs w:val="32"/>
        </w:rPr>
      </w:pPr>
      <w:r w:rsidRPr="00DA3F56">
        <w:rPr>
          <w:rFonts w:asciiTheme="minorHAnsi" w:hAnsiTheme="minorHAnsi" w:cstheme="minorHAnsi"/>
          <w:color w:val="0068A2"/>
          <w:sz w:val="28"/>
          <w:szCs w:val="32"/>
        </w:rPr>
        <w:t xml:space="preserve">Version </w:t>
      </w:r>
      <w:r w:rsidR="00812365">
        <w:rPr>
          <w:rFonts w:asciiTheme="minorHAnsi" w:hAnsiTheme="minorHAnsi" w:cstheme="minorHAnsi"/>
          <w:color w:val="0068A2"/>
          <w:sz w:val="28"/>
          <w:szCs w:val="32"/>
        </w:rPr>
        <w:t>0.2</w:t>
      </w:r>
    </w:p>
    <w:p w14:paraId="51D76A9B" w14:textId="77777777" w:rsidR="00765D81" w:rsidRPr="00DA3F56" w:rsidRDefault="008368BF" w:rsidP="00765D81">
      <w:pPr>
        <w:spacing w:after="0"/>
        <w:rPr>
          <w:rFonts w:asciiTheme="minorHAnsi" w:hAnsiTheme="minorHAnsi" w:cstheme="minorHAnsi"/>
          <w:color w:val="0068A2"/>
          <w:szCs w:val="32"/>
        </w:rPr>
      </w:pPr>
      <w:r w:rsidRPr="00DA3F56">
        <w:rPr>
          <w:rFonts w:asciiTheme="minorHAnsi" w:hAnsiTheme="minorHAnsi" w:cstheme="minorHAnsi"/>
          <w:color w:val="0068A2"/>
          <w:szCs w:val="32"/>
        </w:rPr>
        <w:t>Nov</w:t>
      </w:r>
      <w:r w:rsidR="00E52F2B" w:rsidRPr="00DA3F56">
        <w:rPr>
          <w:rFonts w:asciiTheme="minorHAnsi" w:hAnsiTheme="minorHAnsi" w:cstheme="minorHAnsi"/>
          <w:color w:val="0068A2"/>
          <w:szCs w:val="32"/>
        </w:rPr>
        <w:t>.</w:t>
      </w:r>
      <w:r w:rsidR="005F63AA" w:rsidRPr="00DA3F56">
        <w:rPr>
          <w:rFonts w:asciiTheme="minorHAnsi" w:hAnsiTheme="minorHAnsi" w:cstheme="minorHAnsi"/>
          <w:color w:val="0068A2"/>
          <w:szCs w:val="32"/>
        </w:rPr>
        <w:t>, 2015</w:t>
      </w:r>
    </w:p>
    <w:p w14:paraId="361F23BC" w14:textId="77777777" w:rsidR="00902857" w:rsidRPr="00DA3F56" w:rsidRDefault="00765D81" w:rsidP="000A1580">
      <w:pPr>
        <w:spacing w:before="5280" w:after="480"/>
        <w:rPr>
          <w:rFonts w:asciiTheme="minorHAnsi" w:hAnsiTheme="minorHAnsi" w:cstheme="minorHAnsi"/>
        </w:rPr>
      </w:pPr>
      <w:bookmarkStart w:id="0" w:name="_GoBack"/>
      <w:bookmarkEnd w:id="0"/>
      <w:r w:rsidRPr="00DA3F56">
        <w:rPr>
          <w:rFonts w:asciiTheme="minorHAnsi" w:hAnsiTheme="minorHAnsi" w:cstheme="minorHAnsi"/>
        </w:rPr>
        <w:t xml:space="preserve">This document describes </w:t>
      </w:r>
      <w:r w:rsidR="00902857" w:rsidRPr="00DA3F56">
        <w:rPr>
          <w:rFonts w:asciiTheme="minorHAnsi" w:hAnsiTheme="minorHAnsi" w:cstheme="minorHAnsi"/>
        </w:rPr>
        <w:t>the REST API exposed by VSM, includes the input/output form, possible scenarios to apply, and current status, etc.</w:t>
      </w:r>
    </w:p>
    <w:p w14:paraId="63AAA18F" w14:textId="77777777" w:rsidR="00765D81" w:rsidRPr="00DA3F56" w:rsidRDefault="00765D81" w:rsidP="00765D81">
      <w:pPr>
        <w:jc w:val="right"/>
        <w:rPr>
          <w:rFonts w:asciiTheme="minorHAnsi" w:hAnsiTheme="minorHAnsi" w:cstheme="minorHAnsi"/>
        </w:rPr>
      </w:pPr>
    </w:p>
    <w:sdt>
      <w:sdtPr>
        <w:rPr>
          <w:rFonts w:asciiTheme="minorHAnsi" w:eastAsia="MS Mincho" w:hAnsiTheme="minorHAnsi" w:cstheme="minorHAnsi"/>
          <w:b w:val="0"/>
          <w:bCs w:val="0"/>
          <w:color w:val="3C3C3C"/>
          <w:sz w:val="22"/>
          <w:szCs w:val="24"/>
          <w:lang w:eastAsia="ja-JP"/>
        </w:rPr>
        <w:id w:val="67820952"/>
        <w:docPartObj>
          <w:docPartGallery w:val="Table of Contents"/>
          <w:docPartUnique/>
        </w:docPartObj>
      </w:sdtPr>
      <w:sdtEndPr/>
      <w:sdtContent>
        <w:p w14:paraId="2404E8FB" w14:textId="77777777" w:rsidR="000A1580" w:rsidRPr="00DA3F56" w:rsidRDefault="000A1580">
          <w:pPr>
            <w:pStyle w:val="TOCHeading"/>
            <w:rPr>
              <w:rFonts w:asciiTheme="minorHAnsi" w:hAnsiTheme="minorHAnsi" w:cstheme="minorHAnsi"/>
            </w:rPr>
          </w:pPr>
          <w:r w:rsidRPr="00DA3F56">
            <w:rPr>
              <w:rFonts w:asciiTheme="minorHAnsi" w:hAnsiTheme="minorHAnsi" w:cstheme="minorHAnsi"/>
            </w:rPr>
            <w:t>Contents</w:t>
          </w:r>
        </w:p>
        <w:p w14:paraId="4119D1E4" w14:textId="77777777" w:rsidR="00D8514E" w:rsidRDefault="00AD1F9A">
          <w:pPr>
            <w:pStyle w:val="TOC1"/>
            <w:rPr>
              <w:noProof/>
            </w:rPr>
          </w:pPr>
          <w:r w:rsidRPr="00DA3F56">
            <w:rPr>
              <w:rFonts w:cstheme="minorHAnsi"/>
            </w:rPr>
            <w:fldChar w:fldCharType="begin"/>
          </w:r>
          <w:r w:rsidR="000A1580" w:rsidRPr="00DA3F56">
            <w:rPr>
              <w:rFonts w:cstheme="minorHAnsi"/>
            </w:rPr>
            <w:instrText xml:space="preserve"> TOC \o "1-3" \h \z \u </w:instrText>
          </w:r>
          <w:r w:rsidRPr="00DA3F56">
            <w:rPr>
              <w:rFonts w:cstheme="minorHAnsi"/>
            </w:rPr>
            <w:fldChar w:fldCharType="separate"/>
          </w:r>
          <w:hyperlink w:anchor="_Toc436810084" w:history="1">
            <w:r w:rsidR="00D8514E" w:rsidRPr="00DB4B41">
              <w:rPr>
                <w:rStyle w:val="Hyperlink"/>
                <w:noProof/>
              </w:rPr>
              <w:t>1</w:t>
            </w:r>
            <w:r w:rsidR="00D8514E" w:rsidRPr="00DB4B41">
              <w:rPr>
                <w:rStyle w:val="Hyperlink"/>
                <w:rFonts w:cstheme="minorHAnsi"/>
                <w:noProof/>
              </w:rPr>
              <w:t xml:space="preserve"> Introduction</w:t>
            </w:r>
            <w:r w:rsidR="00D8514E">
              <w:rPr>
                <w:noProof/>
                <w:webHidden/>
              </w:rPr>
              <w:tab/>
            </w:r>
            <w:r w:rsidR="00D8514E">
              <w:rPr>
                <w:noProof/>
                <w:webHidden/>
              </w:rPr>
              <w:fldChar w:fldCharType="begin"/>
            </w:r>
            <w:r w:rsidR="00D8514E">
              <w:rPr>
                <w:noProof/>
                <w:webHidden/>
              </w:rPr>
              <w:instrText xml:space="preserve"> PAGEREF _Toc436810084 \h </w:instrText>
            </w:r>
            <w:r w:rsidR="00D8514E">
              <w:rPr>
                <w:noProof/>
                <w:webHidden/>
              </w:rPr>
            </w:r>
            <w:r w:rsidR="00D8514E">
              <w:rPr>
                <w:noProof/>
                <w:webHidden/>
              </w:rPr>
              <w:fldChar w:fldCharType="separate"/>
            </w:r>
            <w:r w:rsidR="00D8514E">
              <w:rPr>
                <w:noProof/>
                <w:webHidden/>
              </w:rPr>
              <w:t>4</w:t>
            </w:r>
            <w:r w:rsidR="00D8514E">
              <w:rPr>
                <w:noProof/>
                <w:webHidden/>
              </w:rPr>
              <w:fldChar w:fldCharType="end"/>
            </w:r>
          </w:hyperlink>
        </w:p>
        <w:p w14:paraId="1695F15F" w14:textId="77777777" w:rsidR="00D8514E" w:rsidRDefault="00B91402">
          <w:pPr>
            <w:pStyle w:val="TOC2"/>
            <w:tabs>
              <w:tab w:val="right" w:leader="dot" w:pos="9350"/>
            </w:tabs>
            <w:rPr>
              <w:noProof/>
            </w:rPr>
          </w:pPr>
          <w:hyperlink w:anchor="_Toc436810085" w:history="1">
            <w:r w:rsidR="00D8514E" w:rsidRPr="00DB4B41">
              <w:rPr>
                <w:rStyle w:val="Hyperlink"/>
                <w:noProof/>
              </w:rPr>
              <w:t>1.1</w:t>
            </w:r>
            <w:r w:rsidR="00D8514E" w:rsidRPr="00DB4B41">
              <w:rPr>
                <w:rStyle w:val="Hyperlink"/>
                <w:rFonts w:cstheme="minorHAnsi"/>
                <w:noProof/>
              </w:rPr>
              <w:t xml:space="preserve"> System Requirements</w:t>
            </w:r>
            <w:r w:rsidR="00D8514E">
              <w:rPr>
                <w:noProof/>
                <w:webHidden/>
              </w:rPr>
              <w:tab/>
            </w:r>
            <w:r w:rsidR="00D8514E">
              <w:rPr>
                <w:noProof/>
                <w:webHidden/>
              </w:rPr>
              <w:fldChar w:fldCharType="begin"/>
            </w:r>
            <w:r w:rsidR="00D8514E">
              <w:rPr>
                <w:noProof/>
                <w:webHidden/>
              </w:rPr>
              <w:instrText xml:space="preserve"> PAGEREF _Toc436810085 \h </w:instrText>
            </w:r>
            <w:r w:rsidR="00D8514E">
              <w:rPr>
                <w:noProof/>
                <w:webHidden/>
              </w:rPr>
            </w:r>
            <w:r w:rsidR="00D8514E">
              <w:rPr>
                <w:noProof/>
                <w:webHidden/>
              </w:rPr>
              <w:fldChar w:fldCharType="separate"/>
            </w:r>
            <w:r w:rsidR="00D8514E">
              <w:rPr>
                <w:noProof/>
                <w:webHidden/>
              </w:rPr>
              <w:t>5</w:t>
            </w:r>
            <w:r w:rsidR="00D8514E">
              <w:rPr>
                <w:noProof/>
                <w:webHidden/>
              </w:rPr>
              <w:fldChar w:fldCharType="end"/>
            </w:r>
          </w:hyperlink>
        </w:p>
        <w:p w14:paraId="11597F50" w14:textId="77777777" w:rsidR="00D8514E" w:rsidRDefault="00B91402">
          <w:pPr>
            <w:pStyle w:val="TOC2"/>
            <w:tabs>
              <w:tab w:val="right" w:leader="dot" w:pos="9350"/>
            </w:tabs>
            <w:rPr>
              <w:noProof/>
            </w:rPr>
          </w:pPr>
          <w:hyperlink w:anchor="_Toc436810086" w:history="1">
            <w:r w:rsidR="00D8514E" w:rsidRPr="00DB4B41">
              <w:rPr>
                <w:rStyle w:val="Hyperlink"/>
                <w:noProof/>
              </w:rPr>
              <w:t>1.2</w:t>
            </w:r>
            <w:r w:rsidR="00D8514E" w:rsidRPr="00DB4B41">
              <w:rPr>
                <w:rStyle w:val="Hyperlink"/>
                <w:rFonts w:cstheme="minorHAnsi"/>
                <w:noProof/>
              </w:rPr>
              <w:t xml:space="preserve"> What’s in the Rest of This Guide</w:t>
            </w:r>
            <w:r w:rsidR="00D8514E">
              <w:rPr>
                <w:noProof/>
                <w:webHidden/>
              </w:rPr>
              <w:tab/>
            </w:r>
            <w:r w:rsidR="00D8514E">
              <w:rPr>
                <w:noProof/>
                <w:webHidden/>
              </w:rPr>
              <w:fldChar w:fldCharType="begin"/>
            </w:r>
            <w:r w:rsidR="00D8514E">
              <w:rPr>
                <w:noProof/>
                <w:webHidden/>
              </w:rPr>
              <w:instrText xml:space="preserve"> PAGEREF _Toc436810086 \h </w:instrText>
            </w:r>
            <w:r w:rsidR="00D8514E">
              <w:rPr>
                <w:noProof/>
                <w:webHidden/>
              </w:rPr>
            </w:r>
            <w:r w:rsidR="00D8514E">
              <w:rPr>
                <w:noProof/>
                <w:webHidden/>
              </w:rPr>
              <w:fldChar w:fldCharType="separate"/>
            </w:r>
            <w:r w:rsidR="00D8514E">
              <w:rPr>
                <w:noProof/>
                <w:webHidden/>
              </w:rPr>
              <w:t>6</w:t>
            </w:r>
            <w:r w:rsidR="00D8514E">
              <w:rPr>
                <w:noProof/>
                <w:webHidden/>
              </w:rPr>
              <w:fldChar w:fldCharType="end"/>
            </w:r>
          </w:hyperlink>
        </w:p>
        <w:p w14:paraId="3175E393" w14:textId="77777777" w:rsidR="00D8514E" w:rsidRDefault="00B91402">
          <w:pPr>
            <w:pStyle w:val="TOC1"/>
            <w:rPr>
              <w:noProof/>
            </w:rPr>
          </w:pPr>
          <w:hyperlink w:anchor="_Toc436810087" w:history="1">
            <w:r w:rsidR="00D8514E" w:rsidRPr="00DB4B41">
              <w:rPr>
                <w:rStyle w:val="Hyperlink"/>
                <w:noProof/>
              </w:rPr>
              <w:t>2</w:t>
            </w:r>
            <w:r w:rsidR="00D8514E" w:rsidRPr="00DB4B41">
              <w:rPr>
                <w:rStyle w:val="Hyperlink"/>
                <w:rFonts w:cstheme="minorHAnsi"/>
                <w:noProof/>
              </w:rPr>
              <w:t xml:space="preserve"> REST API Definition</w:t>
            </w:r>
            <w:r w:rsidR="00D8514E">
              <w:rPr>
                <w:noProof/>
                <w:webHidden/>
              </w:rPr>
              <w:tab/>
            </w:r>
            <w:r w:rsidR="00D8514E">
              <w:rPr>
                <w:noProof/>
                <w:webHidden/>
              </w:rPr>
              <w:fldChar w:fldCharType="begin"/>
            </w:r>
            <w:r w:rsidR="00D8514E">
              <w:rPr>
                <w:noProof/>
                <w:webHidden/>
              </w:rPr>
              <w:instrText xml:space="preserve"> PAGEREF _Toc436810087 \h </w:instrText>
            </w:r>
            <w:r w:rsidR="00D8514E">
              <w:rPr>
                <w:noProof/>
                <w:webHidden/>
              </w:rPr>
            </w:r>
            <w:r w:rsidR="00D8514E">
              <w:rPr>
                <w:noProof/>
                <w:webHidden/>
              </w:rPr>
              <w:fldChar w:fldCharType="separate"/>
            </w:r>
            <w:r w:rsidR="00D8514E">
              <w:rPr>
                <w:noProof/>
                <w:webHidden/>
              </w:rPr>
              <w:t>7</w:t>
            </w:r>
            <w:r w:rsidR="00D8514E">
              <w:rPr>
                <w:noProof/>
                <w:webHidden/>
              </w:rPr>
              <w:fldChar w:fldCharType="end"/>
            </w:r>
          </w:hyperlink>
        </w:p>
        <w:p w14:paraId="12A84B22" w14:textId="77777777" w:rsidR="00D8514E" w:rsidRDefault="00B91402">
          <w:pPr>
            <w:pStyle w:val="TOC2"/>
            <w:tabs>
              <w:tab w:val="right" w:leader="dot" w:pos="9350"/>
            </w:tabs>
            <w:rPr>
              <w:noProof/>
            </w:rPr>
          </w:pPr>
          <w:hyperlink w:anchor="_Toc436810088" w:history="1">
            <w:r w:rsidR="00D8514E" w:rsidRPr="00DB4B41">
              <w:rPr>
                <w:rStyle w:val="Hyperlink"/>
                <w:noProof/>
              </w:rPr>
              <w:t>2.1</w:t>
            </w:r>
            <w:r w:rsidR="00D8514E" w:rsidRPr="00DB4B41">
              <w:rPr>
                <w:rStyle w:val="Hyperlink"/>
                <w:rFonts w:cstheme="minorHAnsi"/>
                <w:noProof/>
              </w:rPr>
              <w:t xml:space="preserve"> General guidelines</w:t>
            </w:r>
            <w:r w:rsidR="00D8514E">
              <w:rPr>
                <w:noProof/>
                <w:webHidden/>
              </w:rPr>
              <w:tab/>
            </w:r>
            <w:r w:rsidR="00D8514E">
              <w:rPr>
                <w:noProof/>
                <w:webHidden/>
              </w:rPr>
              <w:fldChar w:fldCharType="begin"/>
            </w:r>
            <w:r w:rsidR="00D8514E">
              <w:rPr>
                <w:noProof/>
                <w:webHidden/>
              </w:rPr>
              <w:instrText xml:space="preserve"> PAGEREF _Toc436810088 \h </w:instrText>
            </w:r>
            <w:r w:rsidR="00D8514E">
              <w:rPr>
                <w:noProof/>
                <w:webHidden/>
              </w:rPr>
            </w:r>
            <w:r w:rsidR="00D8514E">
              <w:rPr>
                <w:noProof/>
                <w:webHidden/>
              </w:rPr>
              <w:fldChar w:fldCharType="separate"/>
            </w:r>
            <w:r w:rsidR="00D8514E">
              <w:rPr>
                <w:noProof/>
                <w:webHidden/>
              </w:rPr>
              <w:t>7</w:t>
            </w:r>
            <w:r w:rsidR="00D8514E">
              <w:rPr>
                <w:noProof/>
                <w:webHidden/>
              </w:rPr>
              <w:fldChar w:fldCharType="end"/>
            </w:r>
          </w:hyperlink>
        </w:p>
        <w:p w14:paraId="5D570AD3" w14:textId="77777777" w:rsidR="00D8514E" w:rsidRDefault="00B91402">
          <w:pPr>
            <w:pStyle w:val="TOC2"/>
            <w:tabs>
              <w:tab w:val="right" w:leader="dot" w:pos="9350"/>
            </w:tabs>
            <w:rPr>
              <w:noProof/>
            </w:rPr>
          </w:pPr>
          <w:hyperlink w:anchor="_Toc436810089" w:history="1">
            <w:r w:rsidR="00D8514E" w:rsidRPr="00DB4B41">
              <w:rPr>
                <w:rStyle w:val="Hyperlink"/>
                <w:noProof/>
              </w:rPr>
              <w:t>2.2</w:t>
            </w:r>
            <w:r w:rsidR="00D8514E" w:rsidRPr="00DB4B41">
              <w:rPr>
                <w:rStyle w:val="Hyperlink"/>
                <w:rFonts w:cstheme="minorHAnsi"/>
                <w:noProof/>
              </w:rPr>
              <w:t xml:space="preserve"> API Definitions</w:t>
            </w:r>
            <w:r w:rsidR="00D8514E">
              <w:rPr>
                <w:noProof/>
                <w:webHidden/>
              </w:rPr>
              <w:tab/>
            </w:r>
            <w:r w:rsidR="00D8514E">
              <w:rPr>
                <w:noProof/>
                <w:webHidden/>
              </w:rPr>
              <w:fldChar w:fldCharType="begin"/>
            </w:r>
            <w:r w:rsidR="00D8514E">
              <w:rPr>
                <w:noProof/>
                <w:webHidden/>
              </w:rPr>
              <w:instrText xml:space="preserve"> PAGEREF _Toc436810089 \h </w:instrText>
            </w:r>
            <w:r w:rsidR="00D8514E">
              <w:rPr>
                <w:noProof/>
                <w:webHidden/>
              </w:rPr>
            </w:r>
            <w:r w:rsidR="00D8514E">
              <w:rPr>
                <w:noProof/>
                <w:webHidden/>
              </w:rPr>
              <w:fldChar w:fldCharType="separate"/>
            </w:r>
            <w:r w:rsidR="00D8514E">
              <w:rPr>
                <w:noProof/>
                <w:webHidden/>
              </w:rPr>
              <w:t>7</w:t>
            </w:r>
            <w:r w:rsidR="00D8514E">
              <w:rPr>
                <w:noProof/>
                <w:webHidden/>
              </w:rPr>
              <w:fldChar w:fldCharType="end"/>
            </w:r>
          </w:hyperlink>
        </w:p>
        <w:p w14:paraId="6F4738AF" w14:textId="77777777" w:rsidR="00D8514E" w:rsidRDefault="00B91402">
          <w:pPr>
            <w:pStyle w:val="TOC3"/>
            <w:tabs>
              <w:tab w:val="right" w:leader="dot" w:pos="9350"/>
            </w:tabs>
            <w:rPr>
              <w:noProof/>
            </w:rPr>
          </w:pPr>
          <w:hyperlink w:anchor="_Toc436810090" w:history="1">
            <w:r w:rsidR="00D8514E" w:rsidRPr="00DB4B41">
              <w:rPr>
                <w:rStyle w:val="Hyperlink"/>
                <w:noProof/>
              </w:rPr>
              <w:t>2.2.1</w:t>
            </w:r>
            <w:r w:rsidR="00D8514E" w:rsidRPr="00DB4B41">
              <w:rPr>
                <w:rStyle w:val="Hyperlink"/>
                <w:rFonts w:cstheme="minorHAnsi"/>
                <w:noProof/>
              </w:rPr>
              <w:t xml:space="preserve"> Appnode</w:t>
            </w:r>
            <w:r w:rsidR="00D8514E">
              <w:rPr>
                <w:noProof/>
                <w:webHidden/>
              </w:rPr>
              <w:tab/>
            </w:r>
            <w:r w:rsidR="00D8514E">
              <w:rPr>
                <w:noProof/>
                <w:webHidden/>
              </w:rPr>
              <w:fldChar w:fldCharType="begin"/>
            </w:r>
            <w:r w:rsidR="00D8514E">
              <w:rPr>
                <w:noProof/>
                <w:webHidden/>
              </w:rPr>
              <w:instrText xml:space="preserve"> PAGEREF _Toc436810090 \h </w:instrText>
            </w:r>
            <w:r w:rsidR="00D8514E">
              <w:rPr>
                <w:noProof/>
                <w:webHidden/>
              </w:rPr>
            </w:r>
            <w:r w:rsidR="00D8514E">
              <w:rPr>
                <w:noProof/>
                <w:webHidden/>
              </w:rPr>
              <w:fldChar w:fldCharType="separate"/>
            </w:r>
            <w:r w:rsidR="00D8514E">
              <w:rPr>
                <w:noProof/>
                <w:webHidden/>
              </w:rPr>
              <w:t>7</w:t>
            </w:r>
            <w:r w:rsidR="00D8514E">
              <w:rPr>
                <w:noProof/>
                <w:webHidden/>
              </w:rPr>
              <w:fldChar w:fldCharType="end"/>
            </w:r>
          </w:hyperlink>
        </w:p>
        <w:p w14:paraId="1A569154" w14:textId="77777777" w:rsidR="00D8514E" w:rsidRDefault="00B91402">
          <w:pPr>
            <w:pStyle w:val="TOC3"/>
            <w:tabs>
              <w:tab w:val="right" w:leader="dot" w:pos="9350"/>
            </w:tabs>
            <w:rPr>
              <w:noProof/>
            </w:rPr>
          </w:pPr>
          <w:hyperlink w:anchor="_Toc436810091" w:history="1">
            <w:r w:rsidR="00D8514E" w:rsidRPr="00DB4B41">
              <w:rPr>
                <w:rStyle w:val="Hyperlink"/>
                <w:noProof/>
              </w:rPr>
              <w:t>2.2.2</w:t>
            </w:r>
            <w:r w:rsidR="00D8514E" w:rsidRPr="00DB4B41">
              <w:rPr>
                <w:rStyle w:val="Hyperlink"/>
                <w:rFonts w:cstheme="minorHAnsi"/>
                <w:noProof/>
              </w:rPr>
              <w:t xml:space="preserve"> cluster</w:t>
            </w:r>
            <w:r w:rsidR="00D8514E">
              <w:rPr>
                <w:noProof/>
                <w:webHidden/>
              </w:rPr>
              <w:tab/>
            </w:r>
            <w:r w:rsidR="00D8514E">
              <w:rPr>
                <w:noProof/>
                <w:webHidden/>
              </w:rPr>
              <w:fldChar w:fldCharType="begin"/>
            </w:r>
            <w:r w:rsidR="00D8514E">
              <w:rPr>
                <w:noProof/>
                <w:webHidden/>
              </w:rPr>
              <w:instrText xml:space="preserve"> PAGEREF _Toc436810091 \h </w:instrText>
            </w:r>
            <w:r w:rsidR="00D8514E">
              <w:rPr>
                <w:noProof/>
                <w:webHidden/>
              </w:rPr>
            </w:r>
            <w:r w:rsidR="00D8514E">
              <w:rPr>
                <w:noProof/>
                <w:webHidden/>
              </w:rPr>
              <w:fldChar w:fldCharType="separate"/>
            </w:r>
            <w:r w:rsidR="00D8514E">
              <w:rPr>
                <w:noProof/>
                <w:webHidden/>
              </w:rPr>
              <w:t>11</w:t>
            </w:r>
            <w:r w:rsidR="00D8514E">
              <w:rPr>
                <w:noProof/>
                <w:webHidden/>
              </w:rPr>
              <w:fldChar w:fldCharType="end"/>
            </w:r>
          </w:hyperlink>
        </w:p>
        <w:p w14:paraId="061211D2" w14:textId="77777777" w:rsidR="00D8514E" w:rsidRDefault="00B91402">
          <w:pPr>
            <w:pStyle w:val="TOC3"/>
            <w:tabs>
              <w:tab w:val="right" w:leader="dot" w:pos="9350"/>
            </w:tabs>
            <w:rPr>
              <w:noProof/>
            </w:rPr>
          </w:pPr>
          <w:hyperlink w:anchor="_Toc436810092" w:history="1">
            <w:r w:rsidR="00D8514E" w:rsidRPr="00DB4B41">
              <w:rPr>
                <w:rStyle w:val="Hyperlink"/>
                <w:noProof/>
              </w:rPr>
              <w:t>2.2.3</w:t>
            </w:r>
            <w:r w:rsidR="00D8514E" w:rsidRPr="00DB4B41">
              <w:rPr>
                <w:rStyle w:val="Hyperlink"/>
                <w:rFonts w:cstheme="minorHAnsi"/>
                <w:noProof/>
              </w:rPr>
              <w:t xml:space="preserve"> device</w:t>
            </w:r>
            <w:r w:rsidR="00D8514E">
              <w:rPr>
                <w:noProof/>
                <w:webHidden/>
              </w:rPr>
              <w:tab/>
            </w:r>
            <w:r w:rsidR="00D8514E">
              <w:rPr>
                <w:noProof/>
                <w:webHidden/>
              </w:rPr>
              <w:fldChar w:fldCharType="begin"/>
            </w:r>
            <w:r w:rsidR="00D8514E">
              <w:rPr>
                <w:noProof/>
                <w:webHidden/>
              </w:rPr>
              <w:instrText xml:space="preserve"> PAGEREF _Toc436810092 \h </w:instrText>
            </w:r>
            <w:r w:rsidR="00D8514E">
              <w:rPr>
                <w:noProof/>
                <w:webHidden/>
              </w:rPr>
            </w:r>
            <w:r w:rsidR="00D8514E">
              <w:rPr>
                <w:noProof/>
                <w:webHidden/>
              </w:rPr>
              <w:fldChar w:fldCharType="separate"/>
            </w:r>
            <w:r w:rsidR="00D8514E">
              <w:rPr>
                <w:noProof/>
                <w:webHidden/>
              </w:rPr>
              <w:t>16</w:t>
            </w:r>
            <w:r w:rsidR="00D8514E">
              <w:rPr>
                <w:noProof/>
                <w:webHidden/>
              </w:rPr>
              <w:fldChar w:fldCharType="end"/>
            </w:r>
          </w:hyperlink>
        </w:p>
        <w:p w14:paraId="7E4251A5" w14:textId="77777777" w:rsidR="00D8514E" w:rsidRDefault="00B91402">
          <w:pPr>
            <w:pStyle w:val="TOC3"/>
            <w:tabs>
              <w:tab w:val="right" w:leader="dot" w:pos="9350"/>
            </w:tabs>
            <w:rPr>
              <w:noProof/>
            </w:rPr>
          </w:pPr>
          <w:hyperlink w:anchor="_Toc436810093" w:history="1">
            <w:r w:rsidR="00D8514E" w:rsidRPr="00DB4B41">
              <w:rPr>
                <w:rStyle w:val="Hyperlink"/>
                <w:noProof/>
              </w:rPr>
              <w:t>2.2.4</w:t>
            </w:r>
            <w:r w:rsidR="00D8514E" w:rsidRPr="00DB4B41">
              <w:rPr>
                <w:rStyle w:val="Hyperlink"/>
                <w:rFonts w:cstheme="minorHAnsi"/>
                <w:noProof/>
              </w:rPr>
              <w:t xml:space="preserve"> mds</w:t>
            </w:r>
            <w:r w:rsidR="00D8514E">
              <w:rPr>
                <w:noProof/>
                <w:webHidden/>
              </w:rPr>
              <w:tab/>
            </w:r>
            <w:r w:rsidR="00D8514E">
              <w:rPr>
                <w:noProof/>
                <w:webHidden/>
              </w:rPr>
              <w:fldChar w:fldCharType="begin"/>
            </w:r>
            <w:r w:rsidR="00D8514E">
              <w:rPr>
                <w:noProof/>
                <w:webHidden/>
              </w:rPr>
              <w:instrText xml:space="preserve"> PAGEREF _Toc436810093 \h </w:instrText>
            </w:r>
            <w:r w:rsidR="00D8514E">
              <w:rPr>
                <w:noProof/>
                <w:webHidden/>
              </w:rPr>
            </w:r>
            <w:r w:rsidR="00D8514E">
              <w:rPr>
                <w:noProof/>
                <w:webHidden/>
              </w:rPr>
              <w:fldChar w:fldCharType="separate"/>
            </w:r>
            <w:r w:rsidR="00D8514E">
              <w:rPr>
                <w:noProof/>
                <w:webHidden/>
              </w:rPr>
              <w:t>20</w:t>
            </w:r>
            <w:r w:rsidR="00D8514E">
              <w:rPr>
                <w:noProof/>
                <w:webHidden/>
              </w:rPr>
              <w:fldChar w:fldCharType="end"/>
            </w:r>
          </w:hyperlink>
        </w:p>
        <w:p w14:paraId="51431529" w14:textId="77777777" w:rsidR="00D8514E" w:rsidRDefault="00B91402">
          <w:pPr>
            <w:pStyle w:val="TOC3"/>
            <w:tabs>
              <w:tab w:val="right" w:leader="dot" w:pos="9350"/>
            </w:tabs>
            <w:rPr>
              <w:noProof/>
            </w:rPr>
          </w:pPr>
          <w:hyperlink w:anchor="_Toc436810094" w:history="1">
            <w:r w:rsidR="00D8514E" w:rsidRPr="00DB4B41">
              <w:rPr>
                <w:rStyle w:val="Hyperlink"/>
                <w:noProof/>
              </w:rPr>
              <w:t>2.2.5</w:t>
            </w:r>
            <w:r w:rsidR="00D8514E" w:rsidRPr="00DB4B41">
              <w:rPr>
                <w:rStyle w:val="Hyperlink"/>
                <w:rFonts w:cstheme="minorHAnsi"/>
                <w:noProof/>
              </w:rPr>
              <w:t xml:space="preserve"> monitor</w:t>
            </w:r>
            <w:r w:rsidR="00D8514E">
              <w:rPr>
                <w:noProof/>
                <w:webHidden/>
              </w:rPr>
              <w:tab/>
            </w:r>
            <w:r w:rsidR="00D8514E">
              <w:rPr>
                <w:noProof/>
                <w:webHidden/>
              </w:rPr>
              <w:fldChar w:fldCharType="begin"/>
            </w:r>
            <w:r w:rsidR="00D8514E">
              <w:rPr>
                <w:noProof/>
                <w:webHidden/>
              </w:rPr>
              <w:instrText xml:space="preserve"> PAGEREF _Toc436810094 \h </w:instrText>
            </w:r>
            <w:r w:rsidR="00D8514E">
              <w:rPr>
                <w:noProof/>
                <w:webHidden/>
              </w:rPr>
            </w:r>
            <w:r w:rsidR="00D8514E">
              <w:rPr>
                <w:noProof/>
                <w:webHidden/>
              </w:rPr>
              <w:fldChar w:fldCharType="separate"/>
            </w:r>
            <w:r w:rsidR="00D8514E">
              <w:rPr>
                <w:noProof/>
                <w:webHidden/>
              </w:rPr>
              <w:t>22</w:t>
            </w:r>
            <w:r w:rsidR="00D8514E">
              <w:rPr>
                <w:noProof/>
                <w:webHidden/>
              </w:rPr>
              <w:fldChar w:fldCharType="end"/>
            </w:r>
          </w:hyperlink>
        </w:p>
        <w:p w14:paraId="158FA73B" w14:textId="77777777" w:rsidR="00D8514E" w:rsidRDefault="00B91402">
          <w:pPr>
            <w:pStyle w:val="TOC3"/>
            <w:tabs>
              <w:tab w:val="right" w:leader="dot" w:pos="9350"/>
            </w:tabs>
            <w:rPr>
              <w:noProof/>
            </w:rPr>
          </w:pPr>
          <w:hyperlink w:anchor="_Toc436810095" w:history="1">
            <w:r w:rsidR="00D8514E" w:rsidRPr="00DB4B41">
              <w:rPr>
                <w:rStyle w:val="Hyperlink"/>
                <w:noProof/>
              </w:rPr>
              <w:t>2.2.6</w:t>
            </w:r>
            <w:r w:rsidR="00D8514E" w:rsidRPr="00DB4B41">
              <w:rPr>
                <w:rStyle w:val="Hyperlink"/>
                <w:rFonts w:cstheme="minorHAnsi"/>
                <w:noProof/>
              </w:rPr>
              <w:t xml:space="preserve"> osd</w:t>
            </w:r>
            <w:r w:rsidR="00D8514E">
              <w:rPr>
                <w:noProof/>
                <w:webHidden/>
              </w:rPr>
              <w:tab/>
            </w:r>
            <w:r w:rsidR="00D8514E">
              <w:rPr>
                <w:noProof/>
                <w:webHidden/>
              </w:rPr>
              <w:fldChar w:fldCharType="begin"/>
            </w:r>
            <w:r w:rsidR="00D8514E">
              <w:rPr>
                <w:noProof/>
                <w:webHidden/>
              </w:rPr>
              <w:instrText xml:space="preserve"> PAGEREF _Toc436810095 \h </w:instrText>
            </w:r>
            <w:r w:rsidR="00D8514E">
              <w:rPr>
                <w:noProof/>
                <w:webHidden/>
              </w:rPr>
            </w:r>
            <w:r w:rsidR="00D8514E">
              <w:rPr>
                <w:noProof/>
                <w:webHidden/>
              </w:rPr>
              <w:fldChar w:fldCharType="separate"/>
            </w:r>
            <w:r w:rsidR="00D8514E">
              <w:rPr>
                <w:noProof/>
                <w:webHidden/>
              </w:rPr>
              <w:t>25</w:t>
            </w:r>
            <w:r w:rsidR="00D8514E">
              <w:rPr>
                <w:noProof/>
                <w:webHidden/>
              </w:rPr>
              <w:fldChar w:fldCharType="end"/>
            </w:r>
          </w:hyperlink>
        </w:p>
        <w:p w14:paraId="430F3409" w14:textId="77777777" w:rsidR="00D8514E" w:rsidRDefault="00B91402">
          <w:pPr>
            <w:pStyle w:val="TOC3"/>
            <w:tabs>
              <w:tab w:val="right" w:leader="dot" w:pos="9350"/>
            </w:tabs>
            <w:rPr>
              <w:noProof/>
            </w:rPr>
          </w:pPr>
          <w:hyperlink w:anchor="_Toc436810096" w:history="1">
            <w:r w:rsidR="00D8514E" w:rsidRPr="00DB4B41">
              <w:rPr>
                <w:rStyle w:val="Hyperlink"/>
                <w:noProof/>
              </w:rPr>
              <w:t>2.2.7</w:t>
            </w:r>
            <w:r w:rsidR="00D8514E" w:rsidRPr="00DB4B41">
              <w:rPr>
                <w:rStyle w:val="Hyperlink"/>
                <w:rFonts w:cstheme="minorHAnsi"/>
                <w:noProof/>
              </w:rPr>
              <w:t xml:space="preserve"> performance_metric</w:t>
            </w:r>
            <w:r w:rsidR="00D8514E">
              <w:rPr>
                <w:noProof/>
                <w:webHidden/>
              </w:rPr>
              <w:tab/>
            </w:r>
            <w:r w:rsidR="00D8514E">
              <w:rPr>
                <w:noProof/>
                <w:webHidden/>
              </w:rPr>
              <w:fldChar w:fldCharType="begin"/>
            </w:r>
            <w:r w:rsidR="00D8514E">
              <w:rPr>
                <w:noProof/>
                <w:webHidden/>
              </w:rPr>
              <w:instrText xml:space="preserve"> PAGEREF _Toc436810096 \h </w:instrText>
            </w:r>
            <w:r w:rsidR="00D8514E">
              <w:rPr>
                <w:noProof/>
                <w:webHidden/>
              </w:rPr>
            </w:r>
            <w:r w:rsidR="00D8514E">
              <w:rPr>
                <w:noProof/>
                <w:webHidden/>
              </w:rPr>
              <w:fldChar w:fldCharType="separate"/>
            </w:r>
            <w:r w:rsidR="00D8514E">
              <w:rPr>
                <w:noProof/>
                <w:webHidden/>
              </w:rPr>
              <w:t>32</w:t>
            </w:r>
            <w:r w:rsidR="00D8514E">
              <w:rPr>
                <w:noProof/>
                <w:webHidden/>
              </w:rPr>
              <w:fldChar w:fldCharType="end"/>
            </w:r>
          </w:hyperlink>
        </w:p>
        <w:p w14:paraId="394C208D" w14:textId="77777777" w:rsidR="00D8514E" w:rsidRDefault="00B91402">
          <w:pPr>
            <w:pStyle w:val="TOC3"/>
            <w:tabs>
              <w:tab w:val="right" w:leader="dot" w:pos="9350"/>
            </w:tabs>
            <w:rPr>
              <w:noProof/>
            </w:rPr>
          </w:pPr>
          <w:hyperlink w:anchor="_Toc436810097" w:history="1">
            <w:r w:rsidR="00D8514E" w:rsidRPr="00DB4B41">
              <w:rPr>
                <w:rStyle w:val="Hyperlink"/>
                <w:noProof/>
              </w:rPr>
              <w:t>2.2.8</w:t>
            </w:r>
            <w:r w:rsidR="00D8514E" w:rsidRPr="00DB4B41">
              <w:rPr>
                <w:rStyle w:val="Hyperlink"/>
                <w:rFonts w:cstheme="minorHAnsi"/>
                <w:noProof/>
              </w:rPr>
              <w:t xml:space="preserve"> placement_group</w:t>
            </w:r>
            <w:r w:rsidR="00D8514E">
              <w:rPr>
                <w:noProof/>
                <w:webHidden/>
              </w:rPr>
              <w:tab/>
            </w:r>
            <w:r w:rsidR="00D8514E">
              <w:rPr>
                <w:noProof/>
                <w:webHidden/>
              </w:rPr>
              <w:fldChar w:fldCharType="begin"/>
            </w:r>
            <w:r w:rsidR="00D8514E">
              <w:rPr>
                <w:noProof/>
                <w:webHidden/>
              </w:rPr>
              <w:instrText xml:space="preserve"> PAGEREF _Toc436810097 \h </w:instrText>
            </w:r>
            <w:r w:rsidR="00D8514E">
              <w:rPr>
                <w:noProof/>
                <w:webHidden/>
              </w:rPr>
            </w:r>
            <w:r w:rsidR="00D8514E">
              <w:rPr>
                <w:noProof/>
                <w:webHidden/>
              </w:rPr>
              <w:fldChar w:fldCharType="separate"/>
            </w:r>
            <w:r w:rsidR="00D8514E">
              <w:rPr>
                <w:noProof/>
                <w:webHidden/>
              </w:rPr>
              <w:t>33</w:t>
            </w:r>
            <w:r w:rsidR="00D8514E">
              <w:rPr>
                <w:noProof/>
                <w:webHidden/>
              </w:rPr>
              <w:fldChar w:fldCharType="end"/>
            </w:r>
          </w:hyperlink>
        </w:p>
        <w:p w14:paraId="38898E8D" w14:textId="77777777" w:rsidR="00D8514E" w:rsidRDefault="00B91402">
          <w:pPr>
            <w:pStyle w:val="TOC3"/>
            <w:tabs>
              <w:tab w:val="right" w:leader="dot" w:pos="9350"/>
            </w:tabs>
            <w:rPr>
              <w:noProof/>
            </w:rPr>
          </w:pPr>
          <w:hyperlink w:anchor="_Toc436810098" w:history="1">
            <w:r w:rsidR="00D8514E" w:rsidRPr="00DB4B41">
              <w:rPr>
                <w:rStyle w:val="Hyperlink"/>
                <w:noProof/>
              </w:rPr>
              <w:t>2.2.9</w:t>
            </w:r>
            <w:r w:rsidR="00D8514E" w:rsidRPr="00DB4B41">
              <w:rPr>
                <w:rStyle w:val="Hyperlink"/>
                <w:rFonts w:cstheme="minorHAnsi"/>
                <w:noProof/>
              </w:rPr>
              <w:t xml:space="preserve"> pool_usage</w:t>
            </w:r>
            <w:r w:rsidR="00D8514E">
              <w:rPr>
                <w:noProof/>
                <w:webHidden/>
              </w:rPr>
              <w:tab/>
            </w:r>
            <w:r w:rsidR="00D8514E">
              <w:rPr>
                <w:noProof/>
                <w:webHidden/>
              </w:rPr>
              <w:fldChar w:fldCharType="begin"/>
            </w:r>
            <w:r w:rsidR="00D8514E">
              <w:rPr>
                <w:noProof/>
                <w:webHidden/>
              </w:rPr>
              <w:instrText xml:space="preserve"> PAGEREF _Toc436810098 \h </w:instrText>
            </w:r>
            <w:r w:rsidR="00D8514E">
              <w:rPr>
                <w:noProof/>
                <w:webHidden/>
              </w:rPr>
            </w:r>
            <w:r w:rsidR="00D8514E">
              <w:rPr>
                <w:noProof/>
                <w:webHidden/>
              </w:rPr>
              <w:fldChar w:fldCharType="separate"/>
            </w:r>
            <w:r w:rsidR="00D8514E">
              <w:rPr>
                <w:noProof/>
                <w:webHidden/>
              </w:rPr>
              <w:t>35</w:t>
            </w:r>
            <w:r w:rsidR="00D8514E">
              <w:rPr>
                <w:noProof/>
                <w:webHidden/>
              </w:rPr>
              <w:fldChar w:fldCharType="end"/>
            </w:r>
          </w:hyperlink>
        </w:p>
        <w:p w14:paraId="102E7C16" w14:textId="77777777" w:rsidR="00D8514E" w:rsidRDefault="00B91402">
          <w:pPr>
            <w:pStyle w:val="TOC3"/>
            <w:tabs>
              <w:tab w:val="right" w:leader="dot" w:pos="9350"/>
            </w:tabs>
            <w:rPr>
              <w:noProof/>
            </w:rPr>
          </w:pPr>
          <w:hyperlink w:anchor="_Toc436810099" w:history="1">
            <w:r w:rsidR="00D8514E" w:rsidRPr="00DB4B41">
              <w:rPr>
                <w:rStyle w:val="Hyperlink"/>
                <w:noProof/>
              </w:rPr>
              <w:t>2.2.10</w:t>
            </w:r>
            <w:r w:rsidR="00D8514E" w:rsidRPr="00DB4B41">
              <w:rPr>
                <w:rStyle w:val="Hyperlink"/>
                <w:rFonts w:cstheme="minorHAnsi"/>
                <w:noProof/>
              </w:rPr>
              <w:t xml:space="preserve"> rbd_pool</w:t>
            </w:r>
            <w:r w:rsidR="00D8514E">
              <w:rPr>
                <w:noProof/>
                <w:webHidden/>
              </w:rPr>
              <w:tab/>
            </w:r>
            <w:r w:rsidR="00D8514E">
              <w:rPr>
                <w:noProof/>
                <w:webHidden/>
              </w:rPr>
              <w:fldChar w:fldCharType="begin"/>
            </w:r>
            <w:r w:rsidR="00D8514E">
              <w:rPr>
                <w:noProof/>
                <w:webHidden/>
              </w:rPr>
              <w:instrText xml:space="preserve"> PAGEREF _Toc436810099 \h </w:instrText>
            </w:r>
            <w:r w:rsidR="00D8514E">
              <w:rPr>
                <w:noProof/>
                <w:webHidden/>
              </w:rPr>
            </w:r>
            <w:r w:rsidR="00D8514E">
              <w:rPr>
                <w:noProof/>
                <w:webHidden/>
              </w:rPr>
              <w:fldChar w:fldCharType="separate"/>
            </w:r>
            <w:r w:rsidR="00D8514E">
              <w:rPr>
                <w:noProof/>
                <w:webHidden/>
              </w:rPr>
              <w:t>37</w:t>
            </w:r>
            <w:r w:rsidR="00D8514E">
              <w:rPr>
                <w:noProof/>
                <w:webHidden/>
              </w:rPr>
              <w:fldChar w:fldCharType="end"/>
            </w:r>
          </w:hyperlink>
        </w:p>
        <w:p w14:paraId="625B08B2" w14:textId="77777777" w:rsidR="00D8514E" w:rsidRDefault="00B91402">
          <w:pPr>
            <w:pStyle w:val="TOC3"/>
            <w:tabs>
              <w:tab w:val="right" w:leader="dot" w:pos="9350"/>
            </w:tabs>
            <w:rPr>
              <w:noProof/>
            </w:rPr>
          </w:pPr>
          <w:hyperlink w:anchor="_Toc436810100" w:history="1">
            <w:r w:rsidR="00D8514E" w:rsidRPr="00DB4B41">
              <w:rPr>
                <w:rStyle w:val="Hyperlink"/>
                <w:noProof/>
              </w:rPr>
              <w:t>2.2.11</w:t>
            </w:r>
            <w:r w:rsidR="00D8514E" w:rsidRPr="00DB4B41">
              <w:rPr>
                <w:rStyle w:val="Hyperlink"/>
                <w:rFonts w:cstheme="minorHAnsi"/>
                <w:noProof/>
              </w:rPr>
              <w:t xml:space="preserve"> server</w:t>
            </w:r>
            <w:r w:rsidR="00D8514E">
              <w:rPr>
                <w:noProof/>
                <w:webHidden/>
              </w:rPr>
              <w:tab/>
            </w:r>
            <w:r w:rsidR="00D8514E">
              <w:rPr>
                <w:noProof/>
                <w:webHidden/>
              </w:rPr>
              <w:fldChar w:fldCharType="begin"/>
            </w:r>
            <w:r w:rsidR="00D8514E">
              <w:rPr>
                <w:noProof/>
                <w:webHidden/>
              </w:rPr>
              <w:instrText xml:space="preserve"> PAGEREF _Toc436810100 \h </w:instrText>
            </w:r>
            <w:r w:rsidR="00D8514E">
              <w:rPr>
                <w:noProof/>
                <w:webHidden/>
              </w:rPr>
            </w:r>
            <w:r w:rsidR="00D8514E">
              <w:rPr>
                <w:noProof/>
                <w:webHidden/>
              </w:rPr>
              <w:fldChar w:fldCharType="separate"/>
            </w:r>
            <w:r w:rsidR="00D8514E">
              <w:rPr>
                <w:noProof/>
                <w:webHidden/>
              </w:rPr>
              <w:t>38</w:t>
            </w:r>
            <w:r w:rsidR="00D8514E">
              <w:rPr>
                <w:noProof/>
                <w:webHidden/>
              </w:rPr>
              <w:fldChar w:fldCharType="end"/>
            </w:r>
          </w:hyperlink>
        </w:p>
        <w:p w14:paraId="5969710D" w14:textId="77777777" w:rsidR="00D8514E" w:rsidRDefault="00B91402">
          <w:pPr>
            <w:pStyle w:val="TOC3"/>
            <w:tabs>
              <w:tab w:val="right" w:leader="dot" w:pos="9350"/>
            </w:tabs>
            <w:rPr>
              <w:noProof/>
            </w:rPr>
          </w:pPr>
          <w:hyperlink w:anchor="_Toc436810101" w:history="1">
            <w:r w:rsidR="00D8514E" w:rsidRPr="00DB4B41">
              <w:rPr>
                <w:rStyle w:val="Hyperlink"/>
                <w:noProof/>
              </w:rPr>
              <w:t>2.2.12</w:t>
            </w:r>
            <w:r w:rsidR="00D8514E" w:rsidRPr="00DB4B41">
              <w:rPr>
                <w:rStyle w:val="Hyperlink"/>
                <w:rFonts w:cstheme="minorHAnsi"/>
                <w:noProof/>
              </w:rPr>
              <w:t xml:space="preserve"> storage_group</w:t>
            </w:r>
            <w:r w:rsidR="00D8514E">
              <w:rPr>
                <w:noProof/>
                <w:webHidden/>
              </w:rPr>
              <w:tab/>
            </w:r>
            <w:r w:rsidR="00D8514E">
              <w:rPr>
                <w:noProof/>
                <w:webHidden/>
              </w:rPr>
              <w:fldChar w:fldCharType="begin"/>
            </w:r>
            <w:r w:rsidR="00D8514E">
              <w:rPr>
                <w:noProof/>
                <w:webHidden/>
              </w:rPr>
              <w:instrText xml:space="preserve"> PAGEREF _Toc436810101 \h </w:instrText>
            </w:r>
            <w:r w:rsidR="00D8514E">
              <w:rPr>
                <w:noProof/>
                <w:webHidden/>
              </w:rPr>
            </w:r>
            <w:r w:rsidR="00D8514E">
              <w:rPr>
                <w:noProof/>
                <w:webHidden/>
              </w:rPr>
              <w:fldChar w:fldCharType="separate"/>
            </w:r>
            <w:r w:rsidR="00D8514E">
              <w:rPr>
                <w:noProof/>
                <w:webHidden/>
              </w:rPr>
              <w:t>45</w:t>
            </w:r>
            <w:r w:rsidR="00D8514E">
              <w:rPr>
                <w:noProof/>
                <w:webHidden/>
              </w:rPr>
              <w:fldChar w:fldCharType="end"/>
            </w:r>
          </w:hyperlink>
        </w:p>
        <w:p w14:paraId="3D22D823" w14:textId="77777777" w:rsidR="00D8514E" w:rsidRDefault="00B91402">
          <w:pPr>
            <w:pStyle w:val="TOC3"/>
            <w:tabs>
              <w:tab w:val="right" w:leader="dot" w:pos="9350"/>
            </w:tabs>
            <w:rPr>
              <w:noProof/>
            </w:rPr>
          </w:pPr>
          <w:hyperlink w:anchor="_Toc436810102" w:history="1">
            <w:r w:rsidR="00D8514E" w:rsidRPr="00DB4B41">
              <w:rPr>
                <w:rStyle w:val="Hyperlink"/>
                <w:noProof/>
              </w:rPr>
              <w:t>2.2.13</w:t>
            </w:r>
            <w:r w:rsidR="00D8514E" w:rsidRPr="00DB4B41">
              <w:rPr>
                <w:rStyle w:val="Hyperlink"/>
                <w:rFonts w:cstheme="minorHAnsi"/>
                <w:noProof/>
              </w:rPr>
              <w:t xml:space="preserve"> storage_pool</w:t>
            </w:r>
            <w:r w:rsidR="00D8514E">
              <w:rPr>
                <w:noProof/>
                <w:webHidden/>
              </w:rPr>
              <w:tab/>
            </w:r>
            <w:r w:rsidR="00D8514E">
              <w:rPr>
                <w:noProof/>
                <w:webHidden/>
              </w:rPr>
              <w:fldChar w:fldCharType="begin"/>
            </w:r>
            <w:r w:rsidR="00D8514E">
              <w:rPr>
                <w:noProof/>
                <w:webHidden/>
              </w:rPr>
              <w:instrText xml:space="preserve"> PAGEREF _Toc436810102 \h </w:instrText>
            </w:r>
            <w:r w:rsidR="00D8514E">
              <w:rPr>
                <w:noProof/>
                <w:webHidden/>
              </w:rPr>
            </w:r>
            <w:r w:rsidR="00D8514E">
              <w:rPr>
                <w:noProof/>
                <w:webHidden/>
              </w:rPr>
              <w:fldChar w:fldCharType="separate"/>
            </w:r>
            <w:r w:rsidR="00D8514E">
              <w:rPr>
                <w:noProof/>
                <w:webHidden/>
              </w:rPr>
              <w:t>49</w:t>
            </w:r>
            <w:r w:rsidR="00D8514E">
              <w:rPr>
                <w:noProof/>
                <w:webHidden/>
              </w:rPr>
              <w:fldChar w:fldCharType="end"/>
            </w:r>
          </w:hyperlink>
        </w:p>
        <w:p w14:paraId="7CCA9D70" w14:textId="77777777" w:rsidR="00D8514E" w:rsidRDefault="00B91402">
          <w:pPr>
            <w:pStyle w:val="TOC3"/>
            <w:tabs>
              <w:tab w:val="right" w:leader="dot" w:pos="9350"/>
            </w:tabs>
            <w:rPr>
              <w:noProof/>
            </w:rPr>
          </w:pPr>
          <w:hyperlink w:anchor="_Toc436810103" w:history="1">
            <w:r w:rsidR="00D8514E" w:rsidRPr="00DB4B41">
              <w:rPr>
                <w:rStyle w:val="Hyperlink"/>
                <w:noProof/>
              </w:rPr>
              <w:t>2.2.14</w:t>
            </w:r>
            <w:r w:rsidR="00D8514E" w:rsidRPr="00DB4B41">
              <w:rPr>
                <w:rStyle w:val="Hyperlink"/>
                <w:rFonts w:cstheme="minorHAnsi"/>
                <w:noProof/>
              </w:rPr>
              <w:t xml:space="preserve"> vsm_setting</w:t>
            </w:r>
            <w:r w:rsidR="00D8514E">
              <w:rPr>
                <w:noProof/>
                <w:webHidden/>
              </w:rPr>
              <w:tab/>
            </w:r>
            <w:r w:rsidR="00D8514E">
              <w:rPr>
                <w:noProof/>
                <w:webHidden/>
              </w:rPr>
              <w:fldChar w:fldCharType="begin"/>
            </w:r>
            <w:r w:rsidR="00D8514E">
              <w:rPr>
                <w:noProof/>
                <w:webHidden/>
              </w:rPr>
              <w:instrText xml:space="preserve"> PAGEREF _Toc436810103 \h </w:instrText>
            </w:r>
            <w:r w:rsidR="00D8514E">
              <w:rPr>
                <w:noProof/>
                <w:webHidden/>
              </w:rPr>
            </w:r>
            <w:r w:rsidR="00D8514E">
              <w:rPr>
                <w:noProof/>
                <w:webHidden/>
              </w:rPr>
              <w:fldChar w:fldCharType="separate"/>
            </w:r>
            <w:r w:rsidR="00D8514E">
              <w:rPr>
                <w:noProof/>
                <w:webHidden/>
              </w:rPr>
              <w:t>58</w:t>
            </w:r>
            <w:r w:rsidR="00D8514E">
              <w:rPr>
                <w:noProof/>
                <w:webHidden/>
              </w:rPr>
              <w:fldChar w:fldCharType="end"/>
            </w:r>
          </w:hyperlink>
        </w:p>
        <w:p w14:paraId="0406D305" w14:textId="77777777" w:rsidR="00D8514E" w:rsidRDefault="00B91402">
          <w:pPr>
            <w:pStyle w:val="TOC3"/>
            <w:tabs>
              <w:tab w:val="right" w:leader="dot" w:pos="9350"/>
            </w:tabs>
            <w:rPr>
              <w:noProof/>
            </w:rPr>
          </w:pPr>
          <w:hyperlink w:anchor="_Toc436810104" w:history="1">
            <w:r w:rsidR="00D8514E" w:rsidRPr="00DB4B41">
              <w:rPr>
                <w:rStyle w:val="Hyperlink"/>
                <w:noProof/>
              </w:rPr>
              <w:t>2.2.15</w:t>
            </w:r>
            <w:r w:rsidR="00D8514E" w:rsidRPr="00DB4B41">
              <w:rPr>
                <w:rStyle w:val="Hyperlink"/>
                <w:rFonts w:cstheme="minorHAnsi"/>
                <w:noProof/>
              </w:rPr>
              <w:t xml:space="preserve"> zone</w:t>
            </w:r>
            <w:r w:rsidR="00D8514E">
              <w:rPr>
                <w:noProof/>
                <w:webHidden/>
              </w:rPr>
              <w:tab/>
            </w:r>
            <w:r w:rsidR="00D8514E">
              <w:rPr>
                <w:noProof/>
                <w:webHidden/>
              </w:rPr>
              <w:fldChar w:fldCharType="begin"/>
            </w:r>
            <w:r w:rsidR="00D8514E">
              <w:rPr>
                <w:noProof/>
                <w:webHidden/>
              </w:rPr>
              <w:instrText xml:space="preserve"> PAGEREF _Toc436810104 \h </w:instrText>
            </w:r>
            <w:r w:rsidR="00D8514E">
              <w:rPr>
                <w:noProof/>
                <w:webHidden/>
              </w:rPr>
            </w:r>
            <w:r w:rsidR="00D8514E">
              <w:rPr>
                <w:noProof/>
                <w:webHidden/>
              </w:rPr>
              <w:fldChar w:fldCharType="separate"/>
            </w:r>
            <w:r w:rsidR="00D8514E">
              <w:rPr>
                <w:noProof/>
                <w:webHidden/>
              </w:rPr>
              <w:t>60</w:t>
            </w:r>
            <w:r w:rsidR="00D8514E">
              <w:rPr>
                <w:noProof/>
                <w:webHidden/>
              </w:rPr>
              <w:fldChar w:fldCharType="end"/>
            </w:r>
          </w:hyperlink>
        </w:p>
        <w:p w14:paraId="14DA07B7" w14:textId="77777777" w:rsidR="00D8514E" w:rsidRDefault="00B91402">
          <w:pPr>
            <w:pStyle w:val="TOC1"/>
            <w:rPr>
              <w:noProof/>
            </w:rPr>
          </w:pPr>
          <w:hyperlink w:anchor="_Toc436810105" w:history="1">
            <w:r w:rsidR="00D8514E" w:rsidRPr="00DB4B41">
              <w:rPr>
                <w:rStyle w:val="Hyperlink"/>
                <w:noProof/>
              </w:rPr>
              <w:t>3 Example</w:t>
            </w:r>
            <w:r w:rsidR="00D8514E">
              <w:rPr>
                <w:noProof/>
                <w:webHidden/>
              </w:rPr>
              <w:tab/>
            </w:r>
            <w:r w:rsidR="00D8514E">
              <w:rPr>
                <w:noProof/>
                <w:webHidden/>
              </w:rPr>
              <w:fldChar w:fldCharType="begin"/>
            </w:r>
            <w:r w:rsidR="00D8514E">
              <w:rPr>
                <w:noProof/>
                <w:webHidden/>
              </w:rPr>
              <w:instrText xml:space="preserve"> PAGEREF _Toc436810105 \h </w:instrText>
            </w:r>
            <w:r w:rsidR="00D8514E">
              <w:rPr>
                <w:noProof/>
                <w:webHidden/>
              </w:rPr>
            </w:r>
            <w:r w:rsidR="00D8514E">
              <w:rPr>
                <w:noProof/>
                <w:webHidden/>
              </w:rPr>
              <w:fldChar w:fldCharType="separate"/>
            </w:r>
            <w:r w:rsidR="00D8514E">
              <w:rPr>
                <w:noProof/>
                <w:webHidden/>
              </w:rPr>
              <w:t>63</w:t>
            </w:r>
            <w:r w:rsidR="00D8514E">
              <w:rPr>
                <w:noProof/>
                <w:webHidden/>
              </w:rPr>
              <w:fldChar w:fldCharType="end"/>
            </w:r>
          </w:hyperlink>
        </w:p>
        <w:p w14:paraId="65B94B1C" w14:textId="77777777" w:rsidR="000A1580" w:rsidRPr="00DA3F56" w:rsidRDefault="00AD1F9A">
          <w:pPr>
            <w:rPr>
              <w:rFonts w:asciiTheme="minorHAnsi" w:hAnsiTheme="minorHAnsi" w:cstheme="minorHAnsi"/>
            </w:rPr>
          </w:pPr>
          <w:r w:rsidRPr="00DA3F56">
            <w:rPr>
              <w:rFonts w:asciiTheme="minorHAnsi" w:hAnsiTheme="minorHAnsi" w:cstheme="minorHAnsi"/>
            </w:rPr>
            <w:fldChar w:fldCharType="end"/>
          </w:r>
        </w:p>
      </w:sdtContent>
    </w:sdt>
    <w:p w14:paraId="1083611E" w14:textId="77777777" w:rsidR="00F6240C" w:rsidRPr="00DA3F56" w:rsidRDefault="00F6240C" w:rsidP="00F6240C">
      <w:pPr>
        <w:rPr>
          <w:rFonts w:asciiTheme="minorHAnsi" w:hAnsiTheme="minorHAnsi" w:cstheme="minorHAnsi"/>
        </w:rPr>
      </w:pPr>
    </w:p>
    <w:p w14:paraId="1B317D9D" w14:textId="77777777" w:rsidR="00335B47" w:rsidRPr="00DA3F56" w:rsidRDefault="00F6240C" w:rsidP="00F6240C">
      <w:pPr>
        <w:pageBreakBefore/>
        <w:pBdr>
          <w:bottom w:val="single" w:sz="12" w:space="1" w:color="0070C0"/>
        </w:pBdr>
        <w:spacing w:before="240" w:after="360"/>
        <w:rPr>
          <w:rFonts w:asciiTheme="minorHAnsi" w:hAnsiTheme="minorHAnsi" w:cstheme="minorHAnsi"/>
          <w:b/>
          <w:color w:val="0070C0"/>
          <w:sz w:val="48"/>
          <w:szCs w:val="48"/>
        </w:rPr>
      </w:pPr>
      <w:r w:rsidRPr="00DA3F56">
        <w:rPr>
          <w:rFonts w:asciiTheme="minorHAnsi" w:hAnsiTheme="minorHAnsi" w:cstheme="minorHAnsi"/>
          <w:b/>
          <w:color w:val="0070C0"/>
          <w:sz w:val="48"/>
          <w:szCs w:val="48"/>
        </w:rPr>
        <w:lastRenderedPageBreak/>
        <w:t>Revision History</w:t>
      </w:r>
    </w:p>
    <w:tbl>
      <w:tblPr>
        <w:tblStyle w:val="TableGrid"/>
        <w:tblW w:w="0" w:type="auto"/>
        <w:tblLook w:val="04A0" w:firstRow="1" w:lastRow="0" w:firstColumn="1" w:lastColumn="0" w:noHBand="0" w:noVBand="1"/>
      </w:tblPr>
      <w:tblGrid>
        <w:gridCol w:w="2230"/>
        <w:gridCol w:w="2233"/>
        <w:gridCol w:w="4887"/>
      </w:tblGrid>
      <w:tr w:rsidR="00F6240C" w:rsidRPr="00DA3F56" w14:paraId="3EDFB455" w14:textId="77777777" w:rsidTr="00902857">
        <w:trPr>
          <w:cantSplit/>
          <w:tblHeader/>
        </w:trPr>
        <w:tc>
          <w:tcPr>
            <w:tcW w:w="2230" w:type="dxa"/>
          </w:tcPr>
          <w:p w14:paraId="54ACAEF9" w14:textId="77777777" w:rsidR="00F6240C" w:rsidRPr="00DA3F56" w:rsidRDefault="00F6240C" w:rsidP="006D7799">
            <w:pPr>
              <w:spacing w:before="60" w:after="60"/>
              <w:rPr>
                <w:rFonts w:asciiTheme="minorHAnsi" w:hAnsiTheme="minorHAnsi" w:cstheme="minorHAnsi"/>
                <w:b/>
                <w:color w:val="0070C0"/>
              </w:rPr>
            </w:pPr>
            <w:r w:rsidRPr="00DA3F56">
              <w:rPr>
                <w:rFonts w:asciiTheme="minorHAnsi" w:hAnsiTheme="minorHAnsi" w:cstheme="minorHAnsi"/>
                <w:b/>
                <w:color w:val="0070C0"/>
              </w:rPr>
              <w:t>Revision</w:t>
            </w:r>
          </w:p>
        </w:tc>
        <w:tc>
          <w:tcPr>
            <w:tcW w:w="2233" w:type="dxa"/>
          </w:tcPr>
          <w:p w14:paraId="7FC17679" w14:textId="77777777" w:rsidR="00F6240C" w:rsidRPr="00DA3F56" w:rsidRDefault="00F6240C" w:rsidP="006D7799">
            <w:pPr>
              <w:spacing w:before="60" w:after="60"/>
              <w:rPr>
                <w:rFonts w:asciiTheme="minorHAnsi" w:hAnsiTheme="minorHAnsi" w:cstheme="minorHAnsi"/>
                <w:b/>
                <w:color w:val="0070C0"/>
              </w:rPr>
            </w:pPr>
            <w:r w:rsidRPr="00DA3F56">
              <w:rPr>
                <w:rFonts w:asciiTheme="minorHAnsi" w:hAnsiTheme="minorHAnsi" w:cstheme="minorHAnsi"/>
                <w:b/>
                <w:color w:val="0070C0"/>
              </w:rPr>
              <w:t>Date</w:t>
            </w:r>
          </w:p>
        </w:tc>
        <w:tc>
          <w:tcPr>
            <w:tcW w:w="4887" w:type="dxa"/>
          </w:tcPr>
          <w:p w14:paraId="3BEAEF00" w14:textId="77777777" w:rsidR="00F6240C" w:rsidRPr="00DA3F56" w:rsidRDefault="00F6240C" w:rsidP="006D7799">
            <w:pPr>
              <w:spacing w:before="60" w:after="60"/>
              <w:rPr>
                <w:rFonts w:asciiTheme="minorHAnsi" w:hAnsiTheme="minorHAnsi" w:cstheme="minorHAnsi"/>
                <w:b/>
                <w:color w:val="0070C0"/>
              </w:rPr>
            </w:pPr>
            <w:r w:rsidRPr="00DA3F56">
              <w:rPr>
                <w:rFonts w:asciiTheme="minorHAnsi" w:hAnsiTheme="minorHAnsi" w:cstheme="minorHAnsi"/>
                <w:b/>
                <w:color w:val="0070C0"/>
              </w:rPr>
              <w:t>Description</w:t>
            </w:r>
          </w:p>
        </w:tc>
      </w:tr>
      <w:tr w:rsidR="00F6240C" w:rsidRPr="00DA3F56" w14:paraId="38AF0C20" w14:textId="77777777" w:rsidTr="00902857">
        <w:trPr>
          <w:cantSplit/>
        </w:trPr>
        <w:tc>
          <w:tcPr>
            <w:tcW w:w="2230" w:type="dxa"/>
          </w:tcPr>
          <w:p w14:paraId="2715F8D9" w14:textId="5BCF5B3E" w:rsidR="00F6240C" w:rsidRPr="00DA3F56" w:rsidRDefault="00F6240C" w:rsidP="006D7799">
            <w:pPr>
              <w:spacing w:before="60" w:after="60"/>
              <w:rPr>
                <w:rFonts w:asciiTheme="minorHAnsi" w:hAnsiTheme="minorHAnsi" w:cstheme="minorHAnsi"/>
                <w:sz w:val="20"/>
              </w:rPr>
            </w:pPr>
            <w:r w:rsidRPr="00DA3F56">
              <w:rPr>
                <w:rFonts w:asciiTheme="minorHAnsi" w:hAnsiTheme="minorHAnsi" w:cstheme="minorHAnsi"/>
                <w:sz w:val="20"/>
              </w:rPr>
              <w:t>0.</w:t>
            </w:r>
            <w:r w:rsidR="00812365">
              <w:rPr>
                <w:rFonts w:asciiTheme="minorHAnsi" w:hAnsiTheme="minorHAnsi" w:cstheme="minorHAnsi"/>
                <w:sz w:val="20"/>
              </w:rPr>
              <w:t>1</w:t>
            </w:r>
          </w:p>
        </w:tc>
        <w:tc>
          <w:tcPr>
            <w:tcW w:w="2233" w:type="dxa"/>
          </w:tcPr>
          <w:p w14:paraId="10F859C0" w14:textId="02EDEDAD" w:rsidR="00F6240C" w:rsidRPr="00DA3F56" w:rsidRDefault="00812365" w:rsidP="00902857">
            <w:pPr>
              <w:spacing w:before="60" w:after="60"/>
              <w:rPr>
                <w:rFonts w:asciiTheme="minorHAnsi" w:hAnsiTheme="minorHAnsi" w:cstheme="minorHAnsi"/>
                <w:sz w:val="20"/>
              </w:rPr>
            </w:pPr>
            <w:r>
              <w:rPr>
                <w:rFonts w:asciiTheme="minorHAnsi" w:hAnsiTheme="minorHAnsi" w:cstheme="minorHAnsi"/>
                <w:sz w:val="20"/>
              </w:rPr>
              <w:t>Oct. 15</w:t>
            </w:r>
            <w:r w:rsidR="009D64F1" w:rsidRPr="00DA3F56">
              <w:rPr>
                <w:rFonts w:asciiTheme="minorHAnsi" w:hAnsiTheme="minorHAnsi" w:cstheme="minorHAnsi"/>
                <w:sz w:val="20"/>
              </w:rPr>
              <w:t xml:space="preserve">, </w:t>
            </w:r>
            <w:r w:rsidR="00F6240C" w:rsidRPr="00DA3F56">
              <w:rPr>
                <w:rFonts w:asciiTheme="minorHAnsi" w:hAnsiTheme="minorHAnsi" w:cstheme="minorHAnsi"/>
                <w:sz w:val="20"/>
              </w:rPr>
              <w:t>201</w:t>
            </w:r>
            <w:r w:rsidR="00902857" w:rsidRPr="00DA3F56">
              <w:rPr>
                <w:rFonts w:asciiTheme="minorHAnsi" w:hAnsiTheme="minorHAnsi" w:cstheme="minorHAnsi"/>
                <w:sz w:val="20"/>
              </w:rPr>
              <w:t>5</w:t>
            </w:r>
          </w:p>
        </w:tc>
        <w:tc>
          <w:tcPr>
            <w:tcW w:w="4887" w:type="dxa"/>
            <w:shd w:val="clear" w:color="auto" w:fill="auto"/>
          </w:tcPr>
          <w:p w14:paraId="2297E814" w14:textId="77777777" w:rsidR="00F6240C" w:rsidRPr="00DA3F56" w:rsidRDefault="00F6240C" w:rsidP="006D7799">
            <w:pPr>
              <w:spacing w:before="60" w:after="60"/>
              <w:rPr>
                <w:rFonts w:asciiTheme="minorHAnsi" w:hAnsiTheme="minorHAnsi" w:cstheme="minorHAnsi"/>
                <w:sz w:val="20"/>
              </w:rPr>
            </w:pPr>
            <w:r w:rsidRPr="00DA3F56">
              <w:rPr>
                <w:rFonts w:asciiTheme="minorHAnsi" w:hAnsiTheme="minorHAnsi" w:cstheme="minorHAnsi"/>
                <w:sz w:val="20"/>
              </w:rPr>
              <w:t>Initial version</w:t>
            </w:r>
          </w:p>
        </w:tc>
      </w:tr>
      <w:tr w:rsidR="00812365" w:rsidRPr="00DA3F56" w14:paraId="546ACCA1" w14:textId="77777777" w:rsidTr="00902857">
        <w:trPr>
          <w:cantSplit/>
        </w:trPr>
        <w:tc>
          <w:tcPr>
            <w:tcW w:w="2230" w:type="dxa"/>
          </w:tcPr>
          <w:p w14:paraId="68CDD3E6" w14:textId="2039179A" w:rsidR="00812365" w:rsidRPr="00DA3F56" w:rsidRDefault="00812365" w:rsidP="006D7799">
            <w:pPr>
              <w:spacing w:before="60" w:after="60"/>
              <w:rPr>
                <w:rFonts w:asciiTheme="minorHAnsi" w:hAnsiTheme="minorHAnsi" w:cstheme="minorHAnsi"/>
                <w:sz w:val="20"/>
              </w:rPr>
            </w:pPr>
            <w:r>
              <w:rPr>
                <w:rFonts w:asciiTheme="minorHAnsi" w:hAnsiTheme="minorHAnsi" w:cstheme="minorHAnsi"/>
                <w:sz w:val="20"/>
              </w:rPr>
              <w:t>0.2</w:t>
            </w:r>
          </w:p>
        </w:tc>
        <w:tc>
          <w:tcPr>
            <w:tcW w:w="2233" w:type="dxa"/>
          </w:tcPr>
          <w:p w14:paraId="3B4719AA" w14:textId="677C20F7" w:rsidR="00812365" w:rsidRDefault="00812365" w:rsidP="00902857">
            <w:pPr>
              <w:spacing w:before="60" w:after="60"/>
              <w:rPr>
                <w:rFonts w:asciiTheme="minorHAnsi" w:hAnsiTheme="minorHAnsi" w:cstheme="minorHAnsi"/>
                <w:sz w:val="20"/>
              </w:rPr>
            </w:pPr>
            <w:r>
              <w:rPr>
                <w:rFonts w:asciiTheme="minorHAnsi" w:hAnsiTheme="minorHAnsi" w:cstheme="minorHAnsi"/>
                <w:sz w:val="20"/>
              </w:rPr>
              <w:t>Nov. 03, 2015</w:t>
            </w:r>
          </w:p>
        </w:tc>
        <w:tc>
          <w:tcPr>
            <w:tcW w:w="4887" w:type="dxa"/>
            <w:shd w:val="clear" w:color="auto" w:fill="auto"/>
          </w:tcPr>
          <w:p w14:paraId="31B052F2" w14:textId="2C19A28D" w:rsidR="00812365" w:rsidRPr="00DA3F56" w:rsidRDefault="00812365" w:rsidP="006D7799">
            <w:pPr>
              <w:spacing w:before="60" w:after="60"/>
              <w:rPr>
                <w:rFonts w:asciiTheme="minorHAnsi" w:hAnsiTheme="minorHAnsi" w:cstheme="minorHAnsi"/>
                <w:sz w:val="20"/>
              </w:rPr>
            </w:pPr>
            <w:r>
              <w:rPr>
                <w:rFonts w:asciiTheme="minorHAnsi" w:hAnsiTheme="minorHAnsi" w:cstheme="minorHAnsi"/>
                <w:sz w:val="20"/>
              </w:rPr>
              <w:t>Change according to initial review, format changed.</w:t>
            </w:r>
          </w:p>
        </w:tc>
      </w:tr>
    </w:tbl>
    <w:p w14:paraId="2E70FEB1" w14:textId="77777777" w:rsidR="00AA1E57" w:rsidRPr="00DA3F56" w:rsidRDefault="00AA1E57" w:rsidP="00AA1E57">
      <w:pPr>
        <w:pStyle w:val="Heading1"/>
        <w:rPr>
          <w:rFonts w:asciiTheme="minorHAnsi" w:hAnsiTheme="minorHAnsi" w:cstheme="minorHAnsi"/>
        </w:rPr>
      </w:pPr>
      <w:bookmarkStart w:id="1" w:name="_Toc347224282"/>
      <w:bookmarkStart w:id="2" w:name="_Toc436810084"/>
      <w:r w:rsidRPr="00DA3F56">
        <w:rPr>
          <w:rFonts w:asciiTheme="minorHAnsi" w:hAnsiTheme="minorHAnsi" w:cstheme="minorHAnsi"/>
        </w:rPr>
        <w:lastRenderedPageBreak/>
        <w:t>Introduction</w:t>
      </w:r>
      <w:bookmarkEnd w:id="1"/>
      <w:bookmarkEnd w:id="2"/>
    </w:p>
    <w:p w14:paraId="3FE7A8B0" w14:textId="77777777" w:rsidR="008A40D2" w:rsidRPr="00DA3F56" w:rsidRDefault="00902857" w:rsidP="00AA1E57">
      <w:pPr>
        <w:rPr>
          <w:rFonts w:asciiTheme="minorHAnsi" w:hAnsiTheme="minorHAnsi" w:cstheme="minorHAnsi"/>
        </w:rPr>
      </w:pPr>
      <w:r w:rsidRPr="00DA3F56">
        <w:rPr>
          <w:rFonts w:asciiTheme="minorHAnsi" w:hAnsiTheme="minorHAnsi" w:cstheme="minorHAnsi"/>
        </w:rPr>
        <w:t xml:space="preserve">VSM (Virtual Storage Manager) is an open source Ceph management tool, </w:t>
      </w:r>
      <w:r w:rsidR="008A40D2" w:rsidRPr="00DA3F56">
        <w:rPr>
          <w:rFonts w:asciiTheme="minorHAnsi" w:hAnsiTheme="minorHAnsi" w:cstheme="minorHAnsi"/>
        </w:rPr>
        <w:t>it targets to lower the barrier to adopt Ceph in production environment.</w:t>
      </w:r>
    </w:p>
    <w:p w14:paraId="353F405B" w14:textId="77777777" w:rsidR="008A40D2" w:rsidRPr="00DA3F56" w:rsidRDefault="008A40D2" w:rsidP="00AA1E57">
      <w:pPr>
        <w:rPr>
          <w:rFonts w:asciiTheme="minorHAnsi" w:hAnsiTheme="minorHAnsi" w:cstheme="minorHAnsi"/>
        </w:rPr>
      </w:pPr>
    </w:p>
    <w:p w14:paraId="5694A36C" w14:textId="77777777" w:rsidR="008A40D2" w:rsidRPr="00DA3F56" w:rsidRDefault="008A40D2" w:rsidP="00AA1E57">
      <w:pPr>
        <w:rPr>
          <w:rFonts w:asciiTheme="minorHAnsi" w:hAnsiTheme="minorHAnsi" w:cstheme="minorHAnsi"/>
        </w:rPr>
      </w:pPr>
      <w:r w:rsidRPr="00DA3F56">
        <w:rPr>
          <w:rFonts w:asciiTheme="minorHAnsi" w:hAnsiTheme="minorHAnsi" w:cstheme="minorHAnsi"/>
        </w:rPr>
        <w:t xml:space="preserve">VSM includes a few modules inside, there are </w:t>
      </w:r>
    </w:p>
    <w:p w14:paraId="1F4E4133" w14:textId="77777777" w:rsidR="008A40D2" w:rsidRPr="00DA3F56" w:rsidRDefault="008A40D2" w:rsidP="005E0460">
      <w:pPr>
        <w:pStyle w:val="ListParagraph"/>
        <w:numPr>
          <w:ilvl w:val="0"/>
          <w:numId w:val="8"/>
        </w:numPr>
        <w:rPr>
          <w:rFonts w:asciiTheme="minorHAnsi" w:hAnsiTheme="minorHAnsi" w:cstheme="minorHAnsi"/>
        </w:rPr>
      </w:pPr>
      <w:r w:rsidRPr="00DA3F56">
        <w:rPr>
          <w:rFonts w:asciiTheme="minorHAnsi" w:hAnsiTheme="minorHAnsi" w:cstheme="minorHAnsi"/>
          <w:b/>
          <w:bCs/>
          <w:u w:val="single"/>
        </w:rPr>
        <w:t>Python-vsmclient</w:t>
      </w:r>
    </w:p>
    <w:p w14:paraId="182808A3" w14:textId="77777777" w:rsidR="008A40D2" w:rsidRPr="00DA3F56" w:rsidRDefault="008A40D2" w:rsidP="005E0460">
      <w:pPr>
        <w:pStyle w:val="ListParagraph"/>
        <w:numPr>
          <w:ilvl w:val="1"/>
          <w:numId w:val="8"/>
        </w:numPr>
        <w:rPr>
          <w:rFonts w:asciiTheme="minorHAnsi" w:hAnsiTheme="minorHAnsi" w:cstheme="minorHAnsi"/>
        </w:rPr>
      </w:pPr>
      <w:r w:rsidRPr="00DA3F56">
        <w:rPr>
          <w:rFonts w:asciiTheme="minorHAnsi" w:hAnsiTheme="minorHAnsi" w:cstheme="minorHAnsi"/>
        </w:rPr>
        <w:t xml:space="preserve">This is a client for the  vsm API, it consists of </w:t>
      </w:r>
    </w:p>
    <w:p w14:paraId="52E01727" w14:textId="77777777" w:rsidR="008A40D2" w:rsidRPr="00DA3F56" w:rsidRDefault="008A40D2" w:rsidP="005E0460">
      <w:pPr>
        <w:pStyle w:val="ListParagraph"/>
        <w:numPr>
          <w:ilvl w:val="1"/>
          <w:numId w:val="8"/>
        </w:numPr>
        <w:rPr>
          <w:rFonts w:asciiTheme="minorHAnsi" w:hAnsiTheme="minorHAnsi" w:cstheme="minorHAnsi"/>
        </w:rPr>
      </w:pPr>
      <w:r w:rsidRPr="00DA3F56">
        <w:rPr>
          <w:rFonts w:asciiTheme="minorHAnsi" w:hAnsiTheme="minorHAnsi" w:cstheme="minorHAnsi"/>
        </w:rPr>
        <w:t xml:space="preserve">a Python API (the vsmclient module), </w:t>
      </w:r>
    </w:p>
    <w:p w14:paraId="79E50702" w14:textId="77777777" w:rsidR="008A40D2" w:rsidRPr="00DA3F56" w:rsidRDefault="008A40D2" w:rsidP="005E0460">
      <w:pPr>
        <w:pStyle w:val="ListParagraph"/>
        <w:numPr>
          <w:ilvl w:val="1"/>
          <w:numId w:val="8"/>
        </w:numPr>
        <w:rPr>
          <w:rFonts w:asciiTheme="minorHAnsi" w:hAnsiTheme="minorHAnsi" w:cstheme="minorHAnsi"/>
        </w:rPr>
      </w:pPr>
      <w:r w:rsidRPr="00DA3F56">
        <w:rPr>
          <w:rFonts w:asciiTheme="minorHAnsi" w:hAnsiTheme="minorHAnsi" w:cstheme="minorHAnsi"/>
        </w:rPr>
        <w:t>a command-line script (vsm). Each implements 100% of the  vsm API.</w:t>
      </w:r>
    </w:p>
    <w:p w14:paraId="624AE1BE" w14:textId="77777777" w:rsidR="008A40D2" w:rsidRPr="00DA3F56" w:rsidRDefault="008A40D2" w:rsidP="005E0460">
      <w:pPr>
        <w:pStyle w:val="ListParagraph"/>
        <w:numPr>
          <w:ilvl w:val="0"/>
          <w:numId w:val="8"/>
        </w:numPr>
        <w:rPr>
          <w:rFonts w:asciiTheme="minorHAnsi" w:hAnsiTheme="minorHAnsi" w:cstheme="minorHAnsi"/>
        </w:rPr>
      </w:pPr>
      <w:r w:rsidRPr="00DA3F56">
        <w:rPr>
          <w:rFonts w:asciiTheme="minorHAnsi" w:hAnsiTheme="minorHAnsi" w:cstheme="minorHAnsi"/>
          <w:b/>
          <w:bCs/>
          <w:u w:val="single"/>
        </w:rPr>
        <w:t>Vsm</w:t>
      </w:r>
    </w:p>
    <w:p w14:paraId="6DC32657" w14:textId="77777777" w:rsidR="008A40D2" w:rsidRPr="00DA3F56" w:rsidRDefault="008A40D2" w:rsidP="005E0460">
      <w:pPr>
        <w:pStyle w:val="ListParagraph"/>
        <w:numPr>
          <w:ilvl w:val="1"/>
          <w:numId w:val="8"/>
        </w:numPr>
        <w:rPr>
          <w:rFonts w:asciiTheme="minorHAnsi" w:hAnsiTheme="minorHAnsi" w:cstheme="minorHAnsi"/>
        </w:rPr>
      </w:pPr>
      <w:r w:rsidRPr="00DA3F56">
        <w:rPr>
          <w:rFonts w:asciiTheme="minorHAnsi" w:hAnsiTheme="minorHAnsi" w:cstheme="minorHAnsi"/>
        </w:rPr>
        <w:t>A major module for  ceph management</w:t>
      </w:r>
    </w:p>
    <w:p w14:paraId="72A2BC28" w14:textId="77777777" w:rsidR="008A40D2" w:rsidRPr="00DA3F56" w:rsidRDefault="008A40D2" w:rsidP="005E0460">
      <w:pPr>
        <w:pStyle w:val="ListParagraph"/>
        <w:numPr>
          <w:ilvl w:val="0"/>
          <w:numId w:val="8"/>
        </w:numPr>
        <w:rPr>
          <w:rFonts w:asciiTheme="minorHAnsi" w:hAnsiTheme="minorHAnsi" w:cstheme="minorHAnsi"/>
        </w:rPr>
      </w:pPr>
      <w:r w:rsidRPr="00DA3F56">
        <w:rPr>
          <w:rFonts w:asciiTheme="minorHAnsi" w:hAnsiTheme="minorHAnsi" w:cstheme="minorHAnsi"/>
          <w:b/>
          <w:bCs/>
          <w:u w:val="single"/>
        </w:rPr>
        <w:t>Vsm-dashboard</w:t>
      </w:r>
    </w:p>
    <w:p w14:paraId="681941BD" w14:textId="77777777" w:rsidR="008A40D2" w:rsidRPr="00DA3F56" w:rsidRDefault="008A40D2" w:rsidP="005E0460">
      <w:pPr>
        <w:pStyle w:val="ListParagraph"/>
        <w:numPr>
          <w:ilvl w:val="1"/>
          <w:numId w:val="8"/>
        </w:numPr>
        <w:rPr>
          <w:rFonts w:asciiTheme="minorHAnsi" w:hAnsiTheme="minorHAnsi" w:cstheme="minorHAnsi"/>
        </w:rPr>
      </w:pPr>
      <w:r w:rsidRPr="00DA3F56">
        <w:rPr>
          <w:rFonts w:asciiTheme="minorHAnsi" w:hAnsiTheme="minorHAnsi" w:cstheme="minorHAnsi"/>
        </w:rPr>
        <w:t>web based management interface for VSM.</w:t>
      </w:r>
    </w:p>
    <w:p w14:paraId="2BFBEF90" w14:textId="77777777" w:rsidR="008A40D2" w:rsidRPr="00DA3F56" w:rsidRDefault="008A40D2" w:rsidP="005E0460">
      <w:pPr>
        <w:pStyle w:val="ListParagraph"/>
        <w:numPr>
          <w:ilvl w:val="0"/>
          <w:numId w:val="8"/>
        </w:numPr>
        <w:rPr>
          <w:rFonts w:asciiTheme="minorHAnsi" w:hAnsiTheme="minorHAnsi" w:cstheme="minorHAnsi"/>
        </w:rPr>
      </w:pPr>
      <w:r w:rsidRPr="00DA3F56">
        <w:rPr>
          <w:rFonts w:asciiTheme="minorHAnsi" w:hAnsiTheme="minorHAnsi" w:cstheme="minorHAnsi"/>
          <w:b/>
          <w:bCs/>
          <w:u w:val="single"/>
        </w:rPr>
        <w:t>Vsm-deploy</w:t>
      </w:r>
    </w:p>
    <w:p w14:paraId="7B224379" w14:textId="77777777" w:rsidR="008A40D2" w:rsidRPr="00DA3F56" w:rsidRDefault="008A40D2" w:rsidP="005E0460">
      <w:pPr>
        <w:pStyle w:val="ListParagraph"/>
        <w:numPr>
          <w:ilvl w:val="1"/>
          <w:numId w:val="8"/>
        </w:numPr>
        <w:rPr>
          <w:rFonts w:asciiTheme="minorHAnsi" w:hAnsiTheme="minorHAnsi" w:cstheme="minorHAnsi"/>
        </w:rPr>
      </w:pPr>
      <w:r w:rsidRPr="00DA3F56">
        <w:rPr>
          <w:rFonts w:asciiTheme="minorHAnsi" w:hAnsiTheme="minorHAnsi" w:cstheme="minorHAnsi"/>
        </w:rPr>
        <w:t>The  ceph deployment tool kit provided by VSM .</w:t>
      </w:r>
    </w:p>
    <w:p w14:paraId="6C8362D4" w14:textId="77777777" w:rsidR="008A40D2" w:rsidRPr="00DA3F56" w:rsidRDefault="008A40D2" w:rsidP="005E0460">
      <w:pPr>
        <w:pStyle w:val="ListParagraph"/>
        <w:numPr>
          <w:ilvl w:val="0"/>
          <w:numId w:val="8"/>
        </w:numPr>
        <w:rPr>
          <w:rFonts w:asciiTheme="minorHAnsi" w:hAnsiTheme="minorHAnsi" w:cstheme="minorHAnsi"/>
        </w:rPr>
      </w:pPr>
    </w:p>
    <w:p w14:paraId="0773522F" w14:textId="77777777" w:rsidR="008A40D2" w:rsidRPr="00DA3F56" w:rsidRDefault="008A40D2" w:rsidP="00AA1E57">
      <w:pPr>
        <w:rPr>
          <w:rFonts w:asciiTheme="minorHAnsi" w:hAnsiTheme="minorHAnsi" w:cstheme="minorHAnsi"/>
        </w:rPr>
      </w:pPr>
      <w:r w:rsidRPr="00DA3F56">
        <w:rPr>
          <w:rFonts w:asciiTheme="minorHAnsi" w:hAnsiTheme="minorHAnsi" w:cstheme="minorHAnsi"/>
        </w:rPr>
        <w:t>VSM opens the possibility for third-party integration</w:t>
      </w:r>
      <w:r w:rsidR="00AA1E57" w:rsidRPr="00DA3F56">
        <w:rPr>
          <w:rFonts w:asciiTheme="minorHAnsi" w:hAnsiTheme="minorHAnsi" w:cstheme="minorHAnsi"/>
        </w:rPr>
        <w:t xml:space="preserve"> </w:t>
      </w:r>
      <w:r w:rsidRPr="00DA3F56">
        <w:rPr>
          <w:rFonts w:asciiTheme="minorHAnsi" w:hAnsiTheme="minorHAnsi" w:cstheme="minorHAnsi"/>
        </w:rPr>
        <w:t>by exposing a set of REST API in python-vsmclient modules. Below diagram depicts the basic architecture of VSM and the relationships between modules.</w:t>
      </w:r>
    </w:p>
    <w:p w14:paraId="6E248F97" w14:textId="77777777" w:rsidR="0083407A" w:rsidRPr="00DA3F56" w:rsidRDefault="008A40D2" w:rsidP="008A40D2">
      <w:pPr>
        <w:pStyle w:val="Figure"/>
        <w:jc w:val="left"/>
        <w:rPr>
          <w:rFonts w:asciiTheme="minorHAnsi" w:hAnsiTheme="minorHAnsi" w:cstheme="minorHAnsi"/>
          <w:noProof/>
          <w:lang w:eastAsia="zh-CN"/>
        </w:rPr>
      </w:pPr>
      <w:r w:rsidRPr="00DA3F56">
        <w:rPr>
          <w:rFonts w:asciiTheme="minorHAnsi" w:hAnsiTheme="minorHAnsi" w:cstheme="minorHAnsi"/>
          <w:noProof/>
          <w:lang w:eastAsia="zh-CN"/>
        </w:rPr>
        <mc:AlternateContent>
          <mc:Choice Requires="wpg">
            <w:drawing>
              <wp:anchor distT="0" distB="0" distL="114300" distR="114300" simplePos="0" relativeHeight="251692032" behindDoc="0" locked="0" layoutInCell="1" allowOverlap="1" wp14:anchorId="480EC820" wp14:editId="7A2046DE">
                <wp:simplePos x="0" y="0"/>
                <wp:positionH relativeFrom="margin">
                  <wp:posOffset>895350</wp:posOffset>
                </wp:positionH>
                <wp:positionV relativeFrom="paragraph">
                  <wp:posOffset>1905</wp:posOffset>
                </wp:positionV>
                <wp:extent cx="4876800" cy="4543952"/>
                <wp:effectExtent l="0" t="0" r="19050" b="47625"/>
                <wp:wrapNone/>
                <wp:docPr id="146" name="Group 3"/>
                <wp:cNvGraphicFramePr/>
                <a:graphic xmlns:a="http://schemas.openxmlformats.org/drawingml/2006/main">
                  <a:graphicData uri="http://schemas.microsoft.com/office/word/2010/wordprocessingGroup">
                    <wpg:wgp>
                      <wpg:cNvGrpSpPr/>
                      <wpg:grpSpPr>
                        <a:xfrm>
                          <a:off x="0" y="0"/>
                          <a:ext cx="4876800" cy="4543952"/>
                          <a:chOff x="0" y="0"/>
                          <a:chExt cx="3952337" cy="4543952"/>
                        </a:xfrm>
                      </wpg:grpSpPr>
                      <wps:wsp>
                        <wps:cNvPr id="147" name="Oval 147"/>
                        <wps:cNvSpPr/>
                        <wps:spPr>
                          <a:xfrm>
                            <a:off x="1007905" y="2156340"/>
                            <a:ext cx="1634794" cy="1285039"/>
                          </a:xfrm>
                          <a:prstGeom prst="ellipse">
                            <a:avLst/>
                          </a:prstGeom>
                          <a:solidFill>
                            <a:srgbClr val="993300"/>
                          </a:solidFill>
                          <a:ln w="3175" cap="flat" cmpd="sng" algn="ctr">
                            <a:noFill/>
                            <a:prstDash val="solid"/>
                            <a:round/>
                            <a:headEnd type="none" w="sm" len="sm"/>
                            <a:tailEnd type="none" w="sm" len="sm"/>
                          </a:ln>
                          <a:effectLst>
                            <a:outerShdw blurRad="50800" dist="38100" dir="2700000" algn="tl" rotWithShape="0">
                              <a:prstClr val="black">
                                <a:alpha val="40000"/>
                              </a:prstClr>
                            </a:outerShdw>
                          </a:effectLst>
                        </wps:spPr>
                        <wps:bodyPr vert="horz" wrap="none" lIns="91440" tIns="45720" rIns="91440" bIns="45720" numCol="1" rtlCol="0" anchor="ctr" anchorCtr="0" compatLnSpc="1">
                          <a:prstTxWarp prst="textNoShape">
                            <a:avLst/>
                          </a:prstTxWarp>
                        </wps:bodyPr>
                      </wps:wsp>
                      <wps:wsp>
                        <wps:cNvPr id="148" name="AutoShape 361"/>
                        <wps:cNvSpPr>
                          <a:spLocks noChangeArrowheads="1"/>
                        </wps:cNvSpPr>
                        <wps:spPr bwMode="auto">
                          <a:xfrm>
                            <a:off x="1295305" y="876740"/>
                            <a:ext cx="1107922" cy="445298"/>
                          </a:xfrm>
                          <a:prstGeom prst="roundRect">
                            <a:avLst>
                              <a:gd name="adj" fmla="val 16667"/>
                            </a:avLst>
                          </a:prstGeom>
                          <a:solidFill>
                            <a:srgbClr val="EA6969"/>
                          </a:solidFill>
                          <a:ln w="12700" cmpd="sng" algn="ctr">
                            <a:solidFill>
                              <a:srgbClr val="FDB813">
                                <a:lumMod val="60000"/>
                                <a:lumOff val="40000"/>
                              </a:srgbClr>
                            </a:solidFill>
                            <a:prstDash val="solid"/>
                            <a:round/>
                            <a:headEnd/>
                            <a:tailEnd/>
                          </a:ln>
                          <a:effectLst>
                            <a:outerShdw dist="28398" dir="3806097" algn="ctr" rotWithShape="0">
                              <a:srgbClr val="FDB813">
                                <a:lumMod val="50000"/>
                                <a:lumOff val="0"/>
                                <a:alpha val="50000"/>
                              </a:srgbClr>
                            </a:outerShdw>
                          </a:effectLst>
                        </wps:spPr>
                        <wps:txbx>
                          <w:txbxContent>
                            <w:p w14:paraId="20D0FD5C" w14:textId="77777777" w:rsidR="00E701D4" w:rsidRPr="008A40D2" w:rsidRDefault="00E701D4" w:rsidP="008A40D2">
                              <w:pPr>
                                <w:pStyle w:val="NormalWeb"/>
                                <w:spacing w:before="0" w:beforeAutospacing="0" w:after="0" w:afterAutospacing="0" w:line="314" w:lineRule="exact"/>
                                <w:jc w:val="center"/>
                              </w:pPr>
                              <w:r>
                                <w:rPr>
                                  <w:rFonts w:ascii="Intel Clear" w:eastAsia="Intel Clear" w:hAnsi="Intel Clear" w:cs="Intel Clear"/>
                                  <w:color w:val="FFFFFF" w:themeColor="background1"/>
                                  <w:kern w:val="24"/>
                                </w:rPr>
                                <w:t>V</w:t>
                              </w:r>
                              <w:r w:rsidRPr="008A40D2">
                                <w:rPr>
                                  <w:rFonts w:ascii="Intel Clear" w:eastAsia="Intel Clear" w:hAnsi="Intel Clear" w:cs="Intel Clear"/>
                                  <w:color w:val="FFFFFF" w:themeColor="background1"/>
                                  <w:kern w:val="24"/>
                                </w:rPr>
                                <w:t>smclient</w:t>
                              </w:r>
                            </w:p>
                          </w:txbxContent>
                        </wps:txbx>
                        <wps:bodyPr rot="0" vert="horz" wrap="square" lIns="91440" tIns="45720" rIns="91440" bIns="45720" anchor="t" anchorCtr="0" upright="1">
                          <a:noAutofit/>
                        </wps:bodyPr>
                      </wps:wsp>
                      <wps:wsp>
                        <wps:cNvPr id="149" name="AutoShape 362"/>
                        <wps:cNvSpPr>
                          <a:spLocks noChangeArrowheads="1"/>
                        </wps:cNvSpPr>
                        <wps:spPr bwMode="auto">
                          <a:xfrm>
                            <a:off x="1295305" y="1711042"/>
                            <a:ext cx="1107922" cy="511969"/>
                          </a:xfrm>
                          <a:prstGeom prst="roundRect">
                            <a:avLst>
                              <a:gd name="adj" fmla="val 16667"/>
                            </a:avLst>
                          </a:prstGeom>
                          <a:solidFill>
                            <a:srgbClr val="00AEEF">
                              <a:lumMod val="100000"/>
                              <a:lumOff val="0"/>
                            </a:srgbClr>
                          </a:solidFill>
                          <a:ln w="38100" cmpd="sng" algn="ctr">
                            <a:noFill/>
                            <a:prstDash val="solid"/>
                            <a:round/>
                            <a:headEnd/>
                            <a:tailEnd/>
                          </a:ln>
                          <a:effectLst>
                            <a:outerShdw dist="28398" dir="3806097" algn="ctr" rotWithShape="0">
                              <a:srgbClr val="00AEEF">
                                <a:lumMod val="50000"/>
                                <a:lumOff val="0"/>
                                <a:alpha val="50000"/>
                              </a:srgbClr>
                            </a:outerShdw>
                          </a:effectLst>
                        </wps:spPr>
                        <wps:txbx>
                          <w:txbxContent>
                            <w:p w14:paraId="360463FC" w14:textId="77777777" w:rsidR="00E701D4" w:rsidRPr="008A40D2" w:rsidRDefault="00E701D4"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API</w:t>
                              </w:r>
                            </w:p>
                          </w:txbxContent>
                        </wps:txbx>
                        <wps:bodyPr rot="0" vert="horz" wrap="square" lIns="91440" tIns="45720" rIns="91440" bIns="45720" anchor="ctr" anchorCtr="0" upright="1">
                          <a:noAutofit/>
                        </wps:bodyPr>
                      </wps:wsp>
                      <wps:wsp>
                        <wps:cNvPr id="150" name="AutoShape 364"/>
                        <wps:cNvCnPr>
                          <a:cxnSpLocks noChangeShapeType="1"/>
                          <a:stCxn id="148" idx="2"/>
                          <a:endCxn id="149" idx="0"/>
                        </wps:cNvCnPr>
                        <wps:spPr bwMode="auto">
                          <a:xfrm>
                            <a:off x="1849266" y="1322038"/>
                            <a:ext cx="0" cy="389004"/>
                          </a:xfrm>
                          <a:prstGeom prst="straightConnector1">
                            <a:avLst/>
                          </a:prstGeom>
                          <a:noFill/>
                          <a:ln w="3175">
                            <a:solidFill>
                              <a:srgbClr val="0066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wps:wsp>
                      <wps:wsp>
                        <wps:cNvPr id="151" name="AutoShape 365"/>
                        <wps:cNvSpPr>
                          <a:spLocks noChangeArrowheads="1"/>
                        </wps:cNvSpPr>
                        <wps:spPr bwMode="auto">
                          <a:xfrm>
                            <a:off x="2581438" y="2517923"/>
                            <a:ext cx="1105975" cy="524814"/>
                          </a:xfrm>
                          <a:prstGeom prst="roundRect">
                            <a:avLst>
                              <a:gd name="adj" fmla="val 16667"/>
                            </a:avLst>
                          </a:prstGeom>
                          <a:solidFill>
                            <a:srgbClr val="0071C5">
                              <a:lumMod val="100000"/>
                              <a:lumOff val="0"/>
                            </a:srgbClr>
                          </a:solidFill>
                          <a:ln w="38100" cmpd="sng" algn="ctr">
                            <a:noFill/>
                            <a:prstDash val="solid"/>
                            <a:round/>
                            <a:headEnd/>
                            <a:tailEnd/>
                          </a:ln>
                          <a:effectLst>
                            <a:outerShdw dist="28398" dir="3806097" algn="ctr" rotWithShape="0">
                              <a:srgbClr val="0071C5">
                                <a:lumMod val="50000"/>
                                <a:lumOff val="0"/>
                                <a:alpha val="50000"/>
                              </a:srgbClr>
                            </a:outerShdw>
                          </a:effectLst>
                        </wps:spPr>
                        <wps:txbx>
                          <w:txbxContent>
                            <w:p w14:paraId="0086CBF9" w14:textId="77777777" w:rsidR="00E701D4" w:rsidRPr="008A40D2" w:rsidRDefault="00E701D4"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conductor</w:t>
                              </w:r>
                            </w:p>
                          </w:txbxContent>
                        </wps:txbx>
                        <wps:bodyPr rot="0" vert="horz" wrap="square" lIns="91440" tIns="45720" rIns="91440" bIns="45720" anchor="ctr" anchorCtr="0" upright="1">
                          <a:noAutofit/>
                        </wps:bodyPr>
                      </wps:wsp>
                      <wps:wsp>
                        <wps:cNvPr id="152" name="AutoShape 366"/>
                        <wps:cNvCnPr>
                          <a:cxnSpLocks noChangeShapeType="1"/>
                        </wps:cNvCnPr>
                        <wps:spPr bwMode="auto">
                          <a:xfrm>
                            <a:off x="1126267" y="2818603"/>
                            <a:ext cx="346594" cy="840"/>
                          </a:xfrm>
                          <a:prstGeom prst="straightConnector1">
                            <a:avLst/>
                          </a:prstGeom>
                          <a:noFill/>
                          <a:ln w="3175">
                            <a:no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53" name="AutoShape 367"/>
                        <wps:cNvSpPr>
                          <a:spLocks noChangeArrowheads="1"/>
                        </wps:cNvSpPr>
                        <wps:spPr bwMode="auto">
                          <a:xfrm>
                            <a:off x="0" y="2517923"/>
                            <a:ext cx="1107922" cy="529465"/>
                          </a:xfrm>
                          <a:prstGeom prst="roundRect">
                            <a:avLst>
                              <a:gd name="adj" fmla="val 16667"/>
                            </a:avLst>
                          </a:prstGeom>
                          <a:solidFill>
                            <a:srgbClr val="004280">
                              <a:lumMod val="100000"/>
                              <a:lumOff val="0"/>
                            </a:srgbClr>
                          </a:solidFill>
                          <a:ln w="38100" cmpd="sng" algn="ctr">
                            <a:noFill/>
                            <a:prstDash val="solid"/>
                            <a:round/>
                            <a:headEnd/>
                            <a:tailEnd/>
                          </a:ln>
                          <a:effectLst>
                            <a:outerShdw dist="28398" dir="3806097" algn="ctr" rotWithShape="0">
                              <a:srgbClr val="004280">
                                <a:lumMod val="50000"/>
                                <a:lumOff val="0"/>
                                <a:alpha val="50000"/>
                              </a:srgbClr>
                            </a:outerShdw>
                          </a:effectLst>
                        </wps:spPr>
                        <wps:txbx>
                          <w:txbxContent>
                            <w:p w14:paraId="4A9C26D8" w14:textId="77777777" w:rsidR="00E701D4" w:rsidRPr="008A40D2" w:rsidRDefault="00E701D4"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scheduler</w:t>
                              </w:r>
                            </w:p>
                          </w:txbxContent>
                        </wps:txbx>
                        <wps:bodyPr rot="0" vert="horz" wrap="square" lIns="91440" tIns="45720" rIns="91440" bIns="45720" anchor="ctr" anchorCtr="0" upright="1">
                          <a:noAutofit/>
                        </wps:bodyPr>
                      </wps:wsp>
                      <wps:wsp>
                        <wps:cNvPr id="154" name="AutoShape 368"/>
                        <wps:cNvCnPr>
                          <a:cxnSpLocks noChangeShapeType="1"/>
                        </wps:cNvCnPr>
                        <wps:spPr bwMode="auto">
                          <a:xfrm>
                            <a:off x="1850904" y="2133657"/>
                            <a:ext cx="655" cy="384805"/>
                          </a:xfrm>
                          <a:prstGeom prst="straightConnector1">
                            <a:avLst/>
                          </a:prstGeom>
                          <a:noFill/>
                          <a:ln w="3175">
                            <a:no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wps:wsp>
                      <wps:wsp>
                        <wps:cNvPr id="155" name="AutoShape 372"/>
                        <wps:cNvCnPr>
                          <a:cxnSpLocks noChangeShapeType="1"/>
                        </wps:cNvCnPr>
                        <wps:spPr bwMode="auto">
                          <a:xfrm>
                            <a:off x="2260396" y="2789841"/>
                            <a:ext cx="346594" cy="840"/>
                          </a:xfrm>
                          <a:prstGeom prst="straightConnector1">
                            <a:avLst/>
                          </a:prstGeom>
                          <a:noFill/>
                          <a:ln w="3175">
                            <a:no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56" name="Oval 156"/>
                        <wps:cNvSpPr>
                          <a:spLocks noChangeArrowheads="1"/>
                        </wps:cNvSpPr>
                        <wps:spPr bwMode="auto">
                          <a:xfrm>
                            <a:off x="1368365" y="2471236"/>
                            <a:ext cx="912021" cy="637192"/>
                          </a:xfrm>
                          <a:prstGeom prst="ellipse">
                            <a:avLst/>
                          </a:prstGeom>
                          <a:solidFill>
                            <a:srgbClr val="FFFFFF">
                              <a:lumMod val="100000"/>
                              <a:lumOff val="0"/>
                            </a:srgbClr>
                          </a:solidFill>
                          <a:ln w="63500" cmpd="thickThin" algn="ctr">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6CE7E42" w14:textId="77777777" w:rsidR="00E701D4" w:rsidRPr="008A40D2" w:rsidRDefault="00E701D4" w:rsidP="008A40D2">
                              <w:pPr>
                                <w:pStyle w:val="NormalWeb"/>
                                <w:spacing w:before="0" w:beforeAutospacing="0" w:after="0" w:afterAutospacing="0" w:line="314" w:lineRule="exact"/>
                                <w:jc w:val="center"/>
                                <w:rPr>
                                  <w:sz w:val="18"/>
                                </w:rPr>
                              </w:pPr>
                              <w:r w:rsidRPr="008A40D2">
                                <w:rPr>
                                  <w:rFonts w:ascii="Intel Clear" w:eastAsia="Intel Clear" w:hAnsi="Intel Clear" w:cs="Intel Clear"/>
                                  <w:color w:val="000000" w:themeColor="text1"/>
                                  <w:kern w:val="24"/>
                                  <w:sz w:val="18"/>
                                </w:rPr>
                                <w:t>RabbitMQ</w:t>
                              </w:r>
                            </w:p>
                          </w:txbxContent>
                        </wps:txbx>
                        <wps:bodyPr rot="0" vert="horz" wrap="square" lIns="91440" tIns="45720" rIns="91440" bIns="45720" anchor="t" anchorCtr="0" upright="1">
                          <a:noAutofit/>
                        </wps:bodyPr>
                      </wps:wsp>
                      <pic:pic xmlns:pic="http://schemas.openxmlformats.org/drawingml/2006/picture">
                        <pic:nvPicPr>
                          <pic:cNvPr id="157" name="Picture 157" descr="C:\Users\jyou2\Desktop\最近要看的书\源码阅读\images\logo-mysql-110x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769477" y="1729528"/>
                            <a:ext cx="725948" cy="44025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s:wsp>
                        <wps:cNvPr id="158" name="AutoShape 378"/>
                        <wps:cNvCnPr>
                          <a:cxnSpLocks noChangeShapeType="1"/>
                        </wps:cNvCnPr>
                        <wps:spPr bwMode="auto">
                          <a:xfrm>
                            <a:off x="3129175" y="2169785"/>
                            <a:ext cx="655" cy="384805"/>
                          </a:xfrm>
                          <a:prstGeom prst="straightConnector1">
                            <a:avLst/>
                          </a:prstGeom>
                          <a:noFill/>
                          <a:ln w="3175">
                            <a:solidFill>
                              <a:srgbClr val="0066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wps:wsp>
                      <wps:wsp>
                        <wps:cNvPr id="159" name="AutoShape 380"/>
                        <wps:cNvSpPr>
                          <a:spLocks noChangeArrowheads="1"/>
                        </wps:cNvSpPr>
                        <wps:spPr bwMode="auto">
                          <a:xfrm>
                            <a:off x="1166762" y="0"/>
                            <a:ext cx="1342035" cy="445298"/>
                          </a:xfrm>
                          <a:prstGeom prst="roundRect">
                            <a:avLst>
                              <a:gd name="adj" fmla="val 16667"/>
                            </a:avLst>
                          </a:prstGeom>
                          <a:gradFill rotWithShape="0">
                            <a:gsLst>
                              <a:gs pos="0">
                                <a:srgbClr val="A6CE39">
                                  <a:lumMod val="60000"/>
                                  <a:lumOff val="40000"/>
                                </a:srgbClr>
                              </a:gs>
                              <a:gs pos="50000">
                                <a:srgbClr val="A6CE39">
                                  <a:lumMod val="100000"/>
                                  <a:lumOff val="0"/>
                                </a:srgbClr>
                              </a:gs>
                              <a:gs pos="100000">
                                <a:srgbClr val="A6CE39">
                                  <a:lumMod val="60000"/>
                                  <a:lumOff val="40000"/>
                                </a:srgbClr>
                              </a:gs>
                            </a:gsLst>
                            <a:lin ang="5400000" scaled="1"/>
                          </a:gradFill>
                          <a:ln w="12700" cmpd="sng" algn="ctr">
                            <a:solidFill>
                              <a:srgbClr val="A6CE39">
                                <a:lumMod val="100000"/>
                                <a:lumOff val="0"/>
                              </a:srgbClr>
                            </a:solidFill>
                            <a:prstDash val="solid"/>
                            <a:round/>
                            <a:headEnd/>
                            <a:tailEnd/>
                          </a:ln>
                          <a:effectLst>
                            <a:outerShdw dist="28398" dir="3806097" algn="ctr" rotWithShape="0">
                              <a:srgbClr val="A6CE39">
                                <a:lumMod val="50000"/>
                                <a:lumOff val="0"/>
                              </a:srgbClr>
                            </a:outerShdw>
                          </a:effectLst>
                        </wps:spPr>
                        <wps:txbx>
                          <w:txbxContent>
                            <w:p w14:paraId="02BFF6C7" w14:textId="77777777" w:rsidR="00E701D4" w:rsidRPr="008A40D2" w:rsidRDefault="00E701D4" w:rsidP="008A40D2">
                              <w:pPr>
                                <w:pStyle w:val="NormalWeb"/>
                                <w:spacing w:before="0" w:beforeAutospacing="0" w:after="0" w:afterAutospacing="0" w:line="314" w:lineRule="exact"/>
                                <w:jc w:val="center"/>
                              </w:pPr>
                              <w:r>
                                <w:rPr>
                                  <w:rFonts w:ascii="Intel Clear" w:eastAsia="Intel Clear" w:hAnsi="Intel Clear" w:cs="Intel Clear"/>
                                  <w:color w:val="FFFFFF" w:themeColor="background1"/>
                                  <w:kern w:val="24"/>
                                </w:rPr>
                                <w:t>D</w:t>
                              </w:r>
                              <w:r w:rsidRPr="008A40D2">
                                <w:rPr>
                                  <w:rFonts w:ascii="Intel Clear" w:eastAsia="Intel Clear" w:hAnsi="Intel Clear" w:cs="Intel Clear"/>
                                  <w:color w:val="FFFFFF" w:themeColor="background1"/>
                                  <w:kern w:val="24"/>
                                </w:rPr>
                                <w:t>ashboard</w:t>
                              </w:r>
                            </w:p>
                          </w:txbxContent>
                        </wps:txbx>
                        <wps:bodyPr rot="0" vert="horz" wrap="square" lIns="91440" tIns="45720" rIns="91440" bIns="45720" anchor="t" anchorCtr="0" upright="1">
                          <a:noAutofit/>
                        </wps:bodyPr>
                      </wps:wsp>
                      <wps:wsp>
                        <wps:cNvPr id="160" name="AutoShape 381"/>
                        <wps:cNvCnPr>
                          <a:cxnSpLocks noChangeShapeType="1"/>
                          <a:stCxn id="159" idx="2"/>
                          <a:endCxn id="148" idx="0"/>
                        </wps:cNvCnPr>
                        <wps:spPr bwMode="auto">
                          <a:xfrm>
                            <a:off x="1837780" y="445298"/>
                            <a:ext cx="11486" cy="431442"/>
                          </a:xfrm>
                          <a:prstGeom prst="straightConnector1">
                            <a:avLst/>
                          </a:prstGeom>
                          <a:noFill/>
                          <a:ln w="3175">
                            <a:solidFill>
                              <a:srgbClr val="0066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cNvPr id="161" name="Group 161"/>
                        <wpg:cNvGrpSpPr/>
                        <wpg:grpSpPr>
                          <a:xfrm>
                            <a:off x="60054" y="3424086"/>
                            <a:ext cx="1219232" cy="1119866"/>
                            <a:chOff x="60054" y="3424086"/>
                            <a:chExt cx="1219232" cy="1119866"/>
                          </a:xfrm>
                        </wpg:grpSpPr>
                        <wps:wsp>
                          <wps:cNvPr id="162" name="AutoShape 375"/>
                          <wps:cNvSpPr>
                            <a:spLocks noChangeArrowheads="1"/>
                          </wps:cNvSpPr>
                          <wps:spPr bwMode="auto">
                            <a:xfrm>
                              <a:off x="60054" y="3588151"/>
                              <a:ext cx="1176940" cy="955801"/>
                            </a:xfrm>
                            <a:prstGeom prst="roundRect">
                              <a:avLst>
                                <a:gd name="adj" fmla="val 16667"/>
                              </a:avLst>
                            </a:prstGeom>
                            <a:solidFill>
                              <a:srgbClr val="FFFFFF">
                                <a:lumMod val="50000"/>
                              </a:srgbClr>
                            </a:solidFill>
                            <a:ln w="38100" cmpd="sng" algn="ctr">
                              <a:noFill/>
                              <a:prstDash val="solid"/>
                              <a:round/>
                              <a:headEnd/>
                              <a:tailEnd/>
                            </a:ln>
                            <a:effectLst>
                              <a:outerShdw dist="28398" dir="3806097" algn="ctr" rotWithShape="0">
                                <a:srgbClr val="A6CE39">
                                  <a:lumMod val="50000"/>
                                  <a:lumOff val="0"/>
                                  <a:alpha val="50000"/>
                                </a:srgbClr>
                              </a:outerShdw>
                            </a:effectLst>
                          </wps:spPr>
                          <wps:txbx>
                            <w:txbxContent>
                              <w:p w14:paraId="3606DEDA" w14:textId="77777777" w:rsidR="00E701D4" w:rsidRPr="008A40D2" w:rsidRDefault="00E701D4" w:rsidP="008A40D2">
                                <w:pPr>
                                  <w:pStyle w:val="NormalWeb"/>
                                  <w:spacing w:before="0" w:beforeAutospacing="0" w:after="0" w:afterAutospacing="0" w:line="314" w:lineRule="exact"/>
                                </w:pPr>
                                <w:r w:rsidRPr="008A40D2">
                                  <w:rPr>
                                    <w:rFonts w:ascii="Intel Clear" w:eastAsia="Intel Clear" w:hAnsi="Intel Clear" w:cs="Intel Clear"/>
                                    <w:b/>
                                    <w:bCs/>
                                    <w:color w:val="FFFFFF" w:themeColor="background1"/>
                                    <w:kern w:val="24"/>
                                  </w:rPr>
                                  <w:t>storage</w:t>
                                </w:r>
                              </w:p>
                            </w:txbxContent>
                          </wps:txbx>
                          <wps:bodyPr rot="0" vert="horz" wrap="square" lIns="91440" tIns="45720" rIns="91440" bIns="45720" anchor="t" anchorCtr="0" upright="1">
                            <a:noAutofit/>
                          </wps:bodyPr>
                        </wps:wsp>
                        <wps:wsp>
                          <wps:cNvPr id="163" name="AutoShape 367"/>
                          <wps:cNvSpPr>
                            <a:spLocks noChangeArrowheads="1"/>
                          </wps:cNvSpPr>
                          <wps:spPr bwMode="auto">
                            <a:xfrm>
                              <a:off x="654014" y="3424086"/>
                              <a:ext cx="625272" cy="340701"/>
                            </a:xfrm>
                            <a:prstGeom prst="roundRect">
                              <a:avLst>
                                <a:gd name="adj" fmla="val 16667"/>
                              </a:avLst>
                            </a:prstGeom>
                            <a:solidFill>
                              <a:srgbClr val="FFC000"/>
                            </a:solidFill>
                            <a:ln w="38100" cmpd="sng" algn="ctr">
                              <a:noFill/>
                              <a:prstDash val="solid"/>
                              <a:round/>
                              <a:headEnd/>
                              <a:tailEnd/>
                            </a:ln>
                            <a:effectLst>
                              <a:outerShdw dist="28398" dir="3806097" algn="ctr" rotWithShape="0">
                                <a:srgbClr val="004280">
                                  <a:lumMod val="50000"/>
                                  <a:lumOff val="0"/>
                                  <a:alpha val="50000"/>
                                </a:srgbClr>
                              </a:outerShdw>
                            </a:effectLst>
                          </wps:spPr>
                          <wps:txbx>
                            <w:txbxContent>
                              <w:p w14:paraId="5A8056DF" w14:textId="77777777" w:rsidR="00E701D4" w:rsidRPr="008A40D2" w:rsidRDefault="00E701D4"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agent</w:t>
                                </w:r>
                              </w:p>
                            </w:txbxContent>
                          </wps:txbx>
                          <wps:bodyPr rot="0" vert="horz" wrap="square" lIns="91440" tIns="45720" rIns="91440" bIns="45720" anchor="t" anchorCtr="0" upright="1">
                            <a:noAutofit/>
                          </wps:bodyPr>
                        </wps:wsp>
                        <wps:wsp>
                          <wps:cNvPr id="164" name="Flowchart: Magnetic Disk 164"/>
                          <wps:cNvSpPr/>
                          <wps:spPr>
                            <a:xfrm>
                              <a:off x="136286" y="3936574"/>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65" name="Flowchart: Magnetic Disk 165"/>
                          <wps:cNvSpPr/>
                          <wps:spPr>
                            <a:xfrm>
                              <a:off x="288686" y="4088974"/>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66" name="Flowchart: Magnetic Disk 166"/>
                          <wps:cNvSpPr/>
                          <wps:spPr>
                            <a:xfrm>
                              <a:off x="441086" y="4241374"/>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67" name="Flowchart: Magnetic Disk 167"/>
                          <wps:cNvSpPr/>
                          <wps:spPr>
                            <a:xfrm>
                              <a:off x="549516" y="3908122"/>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68" name="Flowchart: Magnetic Disk 168"/>
                          <wps:cNvSpPr/>
                          <wps:spPr>
                            <a:xfrm>
                              <a:off x="701916" y="4060522"/>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69" name="Flowchart: Magnetic Disk 169"/>
                          <wps:cNvSpPr/>
                          <wps:spPr>
                            <a:xfrm>
                              <a:off x="854316" y="4212922"/>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g:grpSp>
                      <wpg:grpSp>
                        <wpg:cNvPr id="170" name="Group 170"/>
                        <wpg:cNvGrpSpPr/>
                        <wpg:grpSpPr>
                          <a:xfrm>
                            <a:off x="1402089" y="3407772"/>
                            <a:ext cx="1219232" cy="1119866"/>
                            <a:chOff x="1402089" y="3407772"/>
                            <a:chExt cx="1219232" cy="1119866"/>
                          </a:xfrm>
                        </wpg:grpSpPr>
                        <wps:wsp>
                          <wps:cNvPr id="171" name="AutoShape 375"/>
                          <wps:cNvSpPr>
                            <a:spLocks noChangeArrowheads="1"/>
                          </wps:cNvSpPr>
                          <wps:spPr bwMode="auto">
                            <a:xfrm>
                              <a:off x="1402089" y="3571837"/>
                              <a:ext cx="1176940" cy="955801"/>
                            </a:xfrm>
                            <a:prstGeom prst="roundRect">
                              <a:avLst>
                                <a:gd name="adj" fmla="val 16667"/>
                              </a:avLst>
                            </a:prstGeom>
                            <a:solidFill>
                              <a:srgbClr val="FFFFFF">
                                <a:lumMod val="50000"/>
                              </a:srgbClr>
                            </a:solidFill>
                            <a:ln w="38100" cmpd="sng" algn="ctr">
                              <a:noFill/>
                              <a:prstDash val="solid"/>
                              <a:round/>
                              <a:headEnd/>
                              <a:tailEnd/>
                            </a:ln>
                            <a:effectLst>
                              <a:outerShdw dist="28398" dir="3806097" algn="ctr" rotWithShape="0">
                                <a:srgbClr val="A6CE39">
                                  <a:lumMod val="50000"/>
                                  <a:lumOff val="0"/>
                                  <a:alpha val="50000"/>
                                </a:srgbClr>
                              </a:outerShdw>
                            </a:effectLst>
                          </wps:spPr>
                          <wps:txbx>
                            <w:txbxContent>
                              <w:p w14:paraId="5588C680" w14:textId="77777777" w:rsidR="00E701D4" w:rsidRPr="008A40D2" w:rsidRDefault="00E701D4" w:rsidP="008A40D2">
                                <w:pPr>
                                  <w:pStyle w:val="NormalWeb"/>
                                  <w:spacing w:before="0" w:beforeAutospacing="0" w:after="0" w:afterAutospacing="0" w:line="314" w:lineRule="exact"/>
                                </w:pPr>
                                <w:r w:rsidRPr="008A40D2">
                                  <w:rPr>
                                    <w:rFonts w:ascii="Intel Clear" w:eastAsia="Intel Clear" w:hAnsi="Intel Clear" w:cs="Intel Clear"/>
                                    <w:b/>
                                    <w:bCs/>
                                    <w:color w:val="FFFFFF" w:themeColor="background1"/>
                                    <w:kern w:val="24"/>
                                  </w:rPr>
                                  <w:t>storage</w:t>
                                </w:r>
                              </w:p>
                            </w:txbxContent>
                          </wps:txbx>
                          <wps:bodyPr rot="0" vert="horz" wrap="square" lIns="91440" tIns="45720" rIns="91440" bIns="45720" anchor="t" anchorCtr="0" upright="1">
                            <a:noAutofit/>
                          </wps:bodyPr>
                        </wps:wsp>
                        <wps:wsp>
                          <wps:cNvPr id="172" name="AutoShape 367"/>
                          <wps:cNvSpPr>
                            <a:spLocks noChangeArrowheads="1"/>
                          </wps:cNvSpPr>
                          <wps:spPr bwMode="auto">
                            <a:xfrm>
                              <a:off x="1996049" y="3407772"/>
                              <a:ext cx="625272" cy="340701"/>
                            </a:xfrm>
                            <a:prstGeom prst="roundRect">
                              <a:avLst>
                                <a:gd name="adj" fmla="val 16667"/>
                              </a:avLst>
                            </a:prstGeom>
                            <a:solidFill>
                              <a:srgbClr val="FFC000"/>
                            </a:solidFill>
                            <a:ln w="38100" cmpd="sng" algn="ctr">
                              <a:noFill/>
                              <a:prstDash val="solid"/>
                              <a:round/>
                              <a:headEnd/>
                              <a:tailEnd/>
                            </a:ln>
                            <a:effectLst>
                              <a:outerShdw dist="28398" dir="3806097" algn="ctr" rotWithShape="0">
                                <a:srgbClr val="004280">
                                  <a:lumMod val="50000"/>
                                  <a:lumOff val="0"/>
                                  <a:alpha val="50000"/>
                                </a:srgbClr>
                              </a:outerShdw>
                            </a:effectLst>
                          </wps:spPr>
                          <wps:txbx>
                            <w:txbxContent>
                              <w:p w14:paraId="126A45B2" w14:textId="77777777" w:rsidR="00E701D4" w:rsidRPr="008A40D2" w:rsidRDefault="00E701D4"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agent</w:t>
                                </w:r>
                              </w:p>
                            </w:txbxContent>
                          </wps:txbx>
                          <wps:bodyPr rot="0" vert="horz" wrap="square" lIns="91440" tIns="45720" rIns="91440" bIns="45720" anchor="t" anchorCtr="0" upright="1">
                            <a:noAutofit/>
                          </wps:bodyPr>
                        </wps:wsp>
                        <wps:wsp>
                          <wps:cNvPr id="173" name="Flowchart: Magnetic Disk 173"/>
                          <wps:cNvSpPr/>
                          <wps:spPr>
                            <a:xfrm>
                              <a:off x="1478321" y="3920260"/>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74" name="Flowchart: Magnetic Disk 174"/>
                          <wps:cNvSpPr/>
                          <wps:spPr>
                            <a:xfrm>
                              <a:off x="1630721" y="4072660"/>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75" name="Flowchart: Magnetic Disk 175"/>
                          <wps:cNvSpPr/>
                          <wps:spPr>
                            <a:xfrm>
                              <a:off x="1783121" y="4225060"/>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76" name="Flowchart: Magnetic Disk 176"/>
                          <wps:cNvSpPr/>
                          <wps:spPr>
                            <a:xfrm>
                              <a:off x="1891551" y="3891808"/>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77" name="Flowchart: Magnetic Disk 177"/>
                          <wps:cNvSpPr/>
                          <wps:spPr>
                            <a:xfrm>
                              <a:off x="2043951" y="4044208"/>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78" name="Flowchart: Magnetic Disk 178"/>
                          <wps:cNvSpPr/>
                          <wps:spPr>
                            <a:xfrm>
                              <a:off x="2196351" y="4196608"/>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g:grpSp>
                      <wpg:grpSp>
                        <wpg:cNvPr id="179" name="Group 179"/>
                        <wpg:cNvGrpSpPr/>
                        <wpg:grpSpPr>
                          <a:xfrm>
                            <a:off x="2733105" y="3376641"/>
                            <a:ext cx="1219232" cy="1119866"/>
                            <a:chOff x="2733105" y="3376641"/>
                            <a:chExt cx="1219232" cy="1119866"/>
                          </a:xfrm>
                        </wpg:grpSpPr>
                        <wps:wsp>
                          <wps:cNvPr id="180" name="AutoShape 375"/>
                          <wps:cNvSpPr>
                            <a:spLocks noChangeArrowheads="1"/>
                          </wps:cNvSpPr>
                          <wps:spPr bwMode="auto">
                            <a:xfrm>
                              <a:off x="2733105" y="3540706"/>
                              <a:ext cx="1176940" cy="955801"/>
                            </a:xfrm>
                            <a:prstGeom prst="roundRect">
                              <a:avLst>
                                <a:gd name="adj" fmla="val 16667"/>
                              </a:avLst>
                            </a:prstGeom>
                            <a:solidFill>
                              <a:srgbClr val="FFFFFF">
                                <a:lumMod val="50000"/>
                              </a:srgbClr>
                            </a:solidFill>
                            <a:ln w="38100" cmpd="sng" algn="ctr">
                              <a:noFill/>
                              <a:prstDash val="solid"/>
                              <a:round/>
                              <a:headEnd/>
                              <a:tailEnd/>
                            </a:ln>
                            <a:effectLst>
                              <a:outerShdw dist="28398" dir="3806097" algn="ctr" rotWithShape="0">
                                <a:srgbClr val="A6CE39">
                                  <a:lumMod val="50000"/>
                                  <a:lumOff val="0"/>
                                  <a:alpha val="50000"/>
                                </a:srgbClr>
                              </a:outerShdw>
                            </a:effectLst>
                          </wps:spPr>
                          <wps:txbx>
                            <w:txbxContent>
                              <w:p w14:paraId="37C1AF93" w14:textId="77777777" w:rsidR="00E701D4" w:rsidRPr="008A40D2" w:rsidRDefault="00E701D4" w:rsidP="008A40D2">
                                <w:pPr>
                                  <w:pStyle w:val="NormalWeb"/>
                                  <w:spacing w:before="0" w:beforeAutospacing="0" w:after="0" w:afterAutospacing="0" w:line="314" w:lineRule="exact"/>
                                </w:pPr>
                                <w:r w:rsidRPr="008A40D2">
                                  <w:rPr>
                                    <w:rFonts w:ascii="Intel Clear" w:eastAsia="Intel Clear" w:hAnsi="Intel Clear" w:cs="Intel Clear"/>
                                    <w:b/>
                                    <w:bCs/>
                                    <w:color w:val="FFFFFF" w:themeColor="background1"/>
                                    <w:kern w:val="24"/>
                                  </w:rPr>
                                  <w:t>storage</w:t>
                                </w:r>
                              </w:p>
                            </w:txbxContent>
                          </wps:txbx>
                          <wps:bodyPr rot="0" vert="horz" wrap="square" lIns="91440" tIns="45720" rIns="91440" bIns="45720" anchor="t" anchorCtr="0" upright="1">
                            <a:noAutofit/>
                          </wps:bodyPr>
                        </wps:wsp>
                        <wps:wsp>
                          <wps:cNvPr id="181" name="AutoShape 367"/>
                          <wps:cNvSpPr>
                            <a:spLocks noChangeArrowheads="1"/>
                          </wps:cNvSpPr>
                          <wps:spPr bwMode="auto">
                            <a:xfrm>
                              <a:off x="3327065" y="3376641"/>
                              <a:ext cx="625272" cy="340701"/>
                            </a:xfrm>
                            <a:prstGeom prst="roundRect">
                              <a:avLst>
                                <a:gd name="adj" fmla="val 16667"/>
                              </a:avLst>
                            </a:prstGeom>
                            <a:solidFill>
                              <a:srgbClr val="FFC000"/>
                            </a:solidFill>
                            <a:ln w="38100" cmpd="sng" algn="ctr">
                              <a:noFill/>
                              <a:prstDash val="solid"/>
                              <a:round/>
                              <a:headEnd/>
                              <a:tailEnd/>
                            </a:ln>
                            <a:effectLst>
                              <a:outerShdw dist="28398" dir="3806097" algn="ctr" rotWithShape="0">
                                <a:srgbClr val="004280">
                                  <a:lumMod val="50000"/>
                                  <a:lumOff val="0"/>
                                  <a:alpha val="50000"/>
                                </a:srgbClr>
                              </a:outerShdw>
                            </a:effectLst>
                          </wps:spPr>
                          <wps:txbx>
                            <w:txbxContent>
                              <w:p w14:paraId="7BC070EE" w14:textId="77777777" w:rsidR="00E701D4" w:rsidRPr="008A40D2" w:rsidRDefault="00E701D4"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agent</w:t>
                                </w:r>
                              </w:p>
                            </w:txbxContent>
                          </wps:txbx>
                          <wps:bodyPr rot="0" vert="horz" wrap="square" lIns="91440" tIns="45720" rIns="91440" bIns="45720" anchor="t" anchorCtr="0" upright="1">
                            <a:noAutofit/>
                          </wps:bodyPr>
                        </wps:wsp>
                        <wps:wsp>
                          <wps:cNvPr id="182" name="Flowchart: Magnetic Disk 182"/>
                          <wps:cNvSpPr/>
                          <wps:spPr>
                            <a:xfrm>
                              <a:off x="2809337" y="3889129"/>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83" name="Flowchart: Magnetic Disk 183"/>
                          <wps:cNvSpPr/>
                          <wps:spPr>
                            <a:xfrm>
                              <a:off x="2961737" y="4041529"/>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84" name="Flowchart: Magnetic Disk 184"/>
                          <wps:cNvSpPr/>
                          <wps:spPr>
                            <a:xfrm>
                              <a:off x="3114137" y="4193929"/>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85" name="Flowchart: Magnetic Disk 185"/>
                          <wps:cNvSpPr/>
                          <wps:spPr>
                            <a:xfrm>
                              <a:off x="3222567" y="3860677"/>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86" name="Flowchart: Magnetic Disk 186"/>
                          <wps:cNvSpPr/>
                          <wps:spPr>
                            <a:xfrm>
                              <a:off x="3374967" y="4013077"/>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s:wsp>
                          <wps:cNvPr id="187" name="Flowchart: Magnetic Disk 187"/>
                          <wps:cNvSpPr/>
                          <wps:spPr>
                            <a:xfrm>
                              <a:off x="3527367" y="4165477"/>
                              <a:ext cx="312446" cy="216766"/>
                            </a:xfrm>
                            <a:prstGeom prst="flowChartMagneticDisk">
                              <a:avLst/>
                            </a:prstGeom>
                            <a:gradFill flip="none" rotWithShape="1">
                              <a:gsLst>
                                <a:gs pos="5000">
                                  <a:srgbClr val="00AEEF"/>
                                </a:gs>
                                <a:gs pos="95000">
                                  <a:srgbClr val="0071C5"/>
                                </a:gs>
                              </a:gsLst>
                              <a:lin ang="16200000" scaled="0"/>
                              <a:tileRect/>
                            </a:gradFill>
                            <a:ln w="3175" cap="flat" cmpd="sng" algn="ctr">
                              <a:noFill/>
                              <a:prstDash val="solid"/>
                              <a:round/>
                              <a:headEnd type="none" w="sm" len="sm"/>
                              <a:tailEnd type="none" w="sm" len="sm"/>
                            </a:ln>
                            <a:effectLst/>
                          </wps:spPr>
                          <wps:bodyPr vert="horz" wrap="none" lIns="91440" tIns="45720" rIns="91440" bIns="45720" numCol="1" rtlCol="0" anchor="ctr" anchorCtr="0" compatLnSpc="1">
                            <a:prstTxWarp prst="textNoShape">
                              <a:avLst/>
                            </a:prstTxWarp>
                          </wps:bodyPr>
                        </wps:wsp>
                      </wpg:grpSp>
                    </wpg:wgp>
                  </a:graphicData>
                </a:graphic>
                <wp14:sizeRelH relativeFrom="margin">
                  <wp14:pctWidth>0</wp14:pctWidth>
                </wp14:sizeRelH>
              </wp:anchor>
            </w:drawing>
          </mc:Choice>
          <mc:Fallback>
            <w:pict>
              <v:group w14:anchorId="480EC820" id="Group 3" o:spid="_x0000_s1026" style="position:absolute;left:0;text-align:left;margin-left:70.5pt;margin-top:.15pt;width:384pt;height:357.8pt;z-index:251692032;mso-position-horizontal-relative:margin;mso-width-relative:margin" coordsize="39523,45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">
                <v:oval id="Oval 147" o:spid="_x0000_s1027" style="position:absolute;left:10079;top:21563;width:16347;height:128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vVcMA&#10;AADcAAAADwAAAGRycy9kb3ducmV2LnhtbERP22oCMRB9F/yHMIJvNal4YzWKCmr7Urq2HzBuxt2l&#10;m8myibr26xuh4NscznUWq9ZW4kqNLx1reB0oEMSZMyXnGr6/di8zED4gG6wck4Y7eVgtu50FJsbd&#10;OKXrMeQihrBPUEMRQp1I6bOCLPqBq4kjd3aNxRBhk0vT4C2G20oOlZpIiyXHhgJr2haU/RwvVoNL&#10;P4bpp9qd2t/Nafx+2Np7rvZa93vteg4iUBue4n/3m4nzR1N4PBMv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bvVcMAAADcAAAADwAAAAAAAAAAAAAAAACYAgAAZHJzL2Rv&#10;d25yZXYueG1sUEsFBgAAAAAEAAQA9QAAAIgDAAAAAA==&#10;" fillcolor="#930" stroked="f" strokeweight=".25pt">
                  <v:stroke startarrowwidth="narrow" startarrowlength="short" endarrowwidth="narrow" endarrowlength="short"/>
                  <v:shadow on="t" color="black" opacity="26214f" origin="-.5,-.5" offset=".74836mm,.74836mm"/>
                </v:oval>
                <v:roundrect id="AutoShape 361" o:spid="_x0000_s1028" style="position:absolute;left:12953;top:8767;width:11079;height:44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PFo8UA&#10;AADcAAAADwAAAGRycy9kb3ducmV2LnhtbESPT2/CMAzF70j7DpEn7QbpJjRBR0CMan/EDTbE1Wq8&#10;plrjdEkG3befD0jcbL3n935erAbfqRPF1AY2cD8pQBHXwbbcGPj8eBnPQKWMbLELTAb+KMFqeTNa&#10;YGnDmXd02udGSQinEg24nPtS61Q78pgmoScW7StEj1nW2Ggb8SzhvtMPRfGoPbYsDQ572jiqv/e/&#10;3sDhp3rtc3zD+aZ5ntbVEdeu2hpzdzusn0BlGvLVfLl+t4I/F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8WjxQAAANwAAAAPAAAAAAAAAAAAAAAAAJgCAABkcnMv&#10;ZG93bnJldi54bWxQSwUGAAAAAAQABAD1AAAAigMAAAAA&#10;" fillcolor="#ea6969" strokecolor="#fed471" strokeweight="1pt">
                  <v:shadow on="t" color="#875f01" opacity=".5" offset="1pt"/>
                  <v:textbox>
                    <w:txbxContent>
                      <w:p w14:paraId="20D0FD5C" w14:textId="77777777" w:rsidR="00E701D4" w:rsidRPr="008A40D2" w:rsidRDefault="00E701D4" w:rsidP="008A40D2">
                        <w:pPr>
                          <w:pStyle w:val="NormalWeb"/>
                          <w:spacing w:before="0" w:beforeAutospacing="0" w:after="0" w:afterAutospacing="0" w:line="314" w:lineRule="exact"/>
                          <w:jc w:val="center"/>
                        </w:pPr>
                        <w:r>
                          <w:rPr>
                            <w:rFonts w:ascii="Intel Clear" w:eastAsia="Intel Clear" w:hAnsi="Intel Clear" w:cs="Intel Clear"/>
                            <w:color w:val="FFFFFF" w:themeColor="background1"/>
                            <w:kern w:val="24"/>
                          </w:rPr>
                          <w:t>V</w:t>
                        </w:r>
                        <w:r w:rsidRPr="008A40D2">
                          <w:rPr>
                            <w:rFonts w:ascii="Intel Clear" w:eastAsia="Intel Clear" w:hAnsi="Intel Clear" w:cs="Intel Clear"/>
                            <w:color w:val="FFFFFF" w:themeColor="background1"/>
                            <w:kern w:val="24"/>
                          </w:rPr>
                          <w:t>smclient</w:t>
                        </w:r>
                      </w:p>
                    </w:txbxContent>
                  </v:textbox>
                </v:roundrect>
                <v:roundrect id="AutoShape 362" o:spid="_x0000_s1029" style="position:absolute;left:12953;top:17110;width:11079;height:51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EWEcIA&#10;AADcAAAADwAAAGRycy9kb3ducmV2LnhtbERPS2vCQBC+F/wPywi91Y0PQkxdRQSlFC81YnscstMk&#10;mJ0N2TVJ/70rFLzNx/ec1WYwteiodZVlBdNJBII4t7riQsE5278lIJxH1lhbJgV/5GCzHr2sMNW2&#10;5y/qTr4QIYRdigpK75tUSpeXZNBNbEMcuF/bGvQBtoXULfYh3NRyFkWxNFhxaCixoV1J+fV0Mwo8&#10;FzS/JEujZ+b4E39ncUWHT6Vex8P2HYSnwT/F/+4PHeYvlvB4Jlw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MRYRwgAAANwAAAAPAAAAAAAAAAAAAAAAAJgCAABkcnMvZG93&#10;bnJldi54bWxQSwUGAAAAAAQABAD1AAAAhwMAAAAA&#10;" fillcolor="#00aeef" stroked="f" strokeweight="3pt">
                  <v:shadow on="t" color="#005777" opacity=".5" offset="1pt"/>
                  <v:textbox>
                    <w:txbxContent>
                      <w:p w14:paraId="360463FC" w14:textId="77777777" w:rsidR="00E701D4" w:rsidRPr="008A40D2" w:rsidRDefault="00E701D4"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API</w:t>
                        </w:r>
                      </w:p>
                    </w:txbxContent>
                  </v:textbox>
                </v:roundrect>
                <v:shapetype id="_x0000_t32" coordsize="21600,21600" o:spt="32" o:oned="t" path="m,l21600,21600e" filled="f">
                  <v:path arrowok="t" fillok="f" o:connecttype="none"/>
                  <o:lock v:ext="edit" shapetype="t"/>
                </v:shapetype>
                <v:shape id="AutoShape 364" o:spid="_x0000_s1030" type="#_x0000_t32" style="position:absolute;left:18492;top:13220;width:0;height:3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o9cYAAADcAAAADwAAAGRycy9kb3ducmV2LnhtbESPQWvCQBCF74X+h2UKXkQ3DVg0dZVW&#10;KOihYLX0PGTHJG12NmQ3Jvn3nYPgbYb35r1v1tvB1epKbag8G3ieJ6CIc28rLgx8nz9mS1AhIlus&#10;PZOBkQJsN48Pa8ys7/mLrqdYKAnhkKGBMsYm0zrkJTkMc98Qi3bxrcMoa1to22Iv4a7WaZK8aIcV&#10;S0OJDe1Kyv9OnTNw+Z0e0+kxOa8+d8vuUFD1g++jMZOn4e0VVKQh3s23670V/IXgyzMygd7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UKPXGAAAA3AAAAA8AAAAAAAAA&#10;AAAAAAAAoQIAAGRycy9kb3ducmV2LnhtbFBLBQYAAAAABAAEAPkAAACUAwAAAAA=&#10;" strokecolor="#060" strokeweight=".25pt">
                  <v:stroke startarrow="block" endarrow="block"/>
                  <v:shadow offset="6pt,6pt"/>
                </v:shape>
                <v:roundrect id="AutoShape 365" o:spid="_x0000_s1031" style="position:absolute;left:25814;top:25179;width:11060;height:52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OjBMQA&#10;AADcAAAADwAAAGRycy9kb3ducmV2LnhtbERPS2vCQBC+F/wPywheSt1E6IPoKj4QSi/FVA/ehuyY&#10;pM3Ohuxo0n/fLRR6m4/vOYvV4Bp1oy7Ung2k0wQUceFtzaWB48f+4QVUEGSLjWcy8E0BVsvR3QIz&#10;63s+0C2XUsUQDhkaqETaTOtQVOQwTH1LHLmL7xxKhF2pbYd9DHeNniXJk3ZYc2yosKVtRcVXfnUG&#10;Pntp3473/ftpk8o5f95tS5rVxkzGw3oOSmiQf/Gf+9XG+Y8p/D4TL9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jowTEAAAA3AAAAA8AAAAAAAAAAAAAAAAAmAIAAGRycy9k&#10;b3ducmV2LnhtbFBLBQYAAAAABAAEAPUAAACJAwAAAAA=&#10;" fillcolor="#0071c5" stroked="f" strokeweight="3pt">
                  <v:shadow on="t" color="#003962" opacity=".5" offset="1pt"/>
                  <v:textbox>
                    <w:txbxContent>
                      <w:p w14:paraId="0086CBF9" w14:textId="77777777" w:rsidR="00E701D4" w:rsidRPr="008A40D2" w:rsidRDefault="00E701D4"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conductor</w:t>
                        </w:r>
                      </w:p>
                    </w:txbxContent>
                  </v:textbox>
                </v:roundrect>
                <v:shape id="AutoShape 366" o:spid="_x0000_s1032" type="#_x0000_t32" style="position:absolute;left:11262;top:28186;width:3466;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E6KMMAAADcAAAADwAAAGRycy9kb3ducmV2LnhtbERPTWvCQBC9F/wPywi91U1tKyW6ighq&#10;wV6MBa9DdppNm52N2TWJ/nq3UPA2j/c5s0VvK9FS40vHCp5HCQji3OmSCwVfh/XTOwgfkDVWjknB&#10;hTws5oOHGabadbynNguFiCHsU1RgQqhTKX1uyKIfuZo4ct+usRgibAqpG+xiuK3kOEkm0mLJscFg&#10;TStD+W92tgped9eNXJ31pM1/OrPd4svpMzsq9Tjsl1MQgfpwF/+7P3Sc/zaGv2fiB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ROijDAAAA3AAAAA8AAAAAAAAAAAAA&#10;AAAAoQIAAGRycy9kb3ducmV2LnhtbFBLBQYAAAAABAAEAPkAAACRAwAAAAA=&#10;" stroked="f" strokeweight=".25pt">
                  <v:stroke startarrow="block" endarrow="block"/>
                  <v:shadow color="#868686"/>
                </v:shape>
                <v:roundrect id="AutoShape 367" o:spid="_x0000_s1033" style="position:absolute;top:25179;width:11079;height:52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8rMsAA&#10;AADcAAAADwAAAGRycy9kb3ducmV2LnhtbERPTYvCMBC9C/6HMMLeNFVRtBpFFGFPC2vF89CMabGZ&#10;1Ca23X+/WVjwNo/3Odt9byvRUuNLxwqmkwQEce50yUbBNTuPVyB8QNZYOSYFP+RhvxsOtphq1/E3&#10;tZdgRAxhn6KCIoQ6ldLnBVn0E1cTR+7uGoshwsZI3WAXw20lZ0mylBZLjg0F1nQsKH9cXlaBketH&#10;eWtfWWXN6XlfX8ksui+lPkb9YQMiUB/e4n/3p47zF3P4eyZe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L8rMsAAAADcAAAADwAAAAAAAAAAAAAAAACYAgAAZHJzL2Rvd25y&#10;ZXYueG1sUEsFBgAAAAAEAAQA9QAAAIUDAAAAAA==&#10;" fillcolor="#004280" stroked="f" strokeweight="3pt">
                  <v:shadow on="t" color="#002140" opacity=".5" offset="1pt"/>
                  <v:textbox>
                    <w:txbxContent>
                      <w:p w14:paraId="4A9C26D8" w14:textId="77777777" w:rsidR="00E701D4" w:rsidRPr="008A40D2" w:rsidRDefault="00E701D4"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scheduler</w:t>
                        </w:r>
                      </w:p>
                    </w:txbxContent>
                  </v:textbox>
                </v:roundrect>
                <v:shape id="AutoShape 368" o:spid="_x0000_s1034" type="#_x0000_t32" style="position:absolute;left:18509;top:21336;width:6;height:3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1p/MAAAADcAAAADwAAAGRycy9kb3ducmV2LnhtbERPS0sDMRC+C/6HMII3m1h8sW1alopQ&#10;j26LXofNdBO6mSybsd3+eyMI3ubje85yPcVenWjMIbGF+5kBRdwmF7izsN+93b2AyoLssE9MFi6U&#10;Yb26vlpi5dKZP+jUSKdKCOcKLXiRodI6t54i5lkaiAt3SGNEKXDstBvxXMJjr+fGPOmIgUuDx4E2&#10;ntpj8x0tvPtgDvNNLbXpP18HaUL6eg7W3t5M9QKU0CT/4j/31pX5jw/w+0y5QK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6dafzAAAAA3AAAAA8AAAAAAAAAAAAAAAAA&#10;oQIAAGRycy9kb3ducmV2LnhtbFBLBQYAAAAABAAEAPkAAACOAwAAAAA=&#10;" stroked="f" strokeweight=".25pt">
                  <v:stroke startarrow="block" endarrow="block"/>
                  <v:shadow offset="6pt,6pt"/>
                </v:shape>
                <v:shape id="AutoShape 372" o:spid="_x0000_s1035" type="#_x0000_t32" style="position:absolute;left:22603;top:27898;width:3466;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iiXMMAAADcAAAADwAAAGRycy9kb3ducmV2LnhtbERPTWvCQBC9C/6HZYTedKOtUqKriNBa&#10;sBdjweuQnWZTs7Npdk1Sf323UPA2j/c5q01vK9FS40vHCqaTBARx7nTJhYKP08v4GYQPyBorx6Tg&#10;hzxs1sPBClPtOj5Sm4VCxBD2KSowIdSplD43ZNFPXE0cuU/XWAwRNoXUDXYx3FZyliQLabHk2GCw&#10;pp2h/JJdrYKnw+1V7q560eZfndnv8fH7PTsr9TDqt0sQgfpwF/+733ScP5/D3zPxAr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olzDAAAA3AAAAA8AAAAAAAAAAAAA&#10;AAAAoQIAAGRycy9kb3ducmV2LnhtbFBLBQYAAAAABAAEAPkAAACRAwAAAAA=&#10;" stroked="f" strokeweight=".25pt">
                  <v:stroke startarrow="block" endarrow="block"/>
                  <v:shadow color="#868686"/>
                </v:shape>
                <v:oval id="Oval 156" o:spid="_x0000_s1036" style="position:absolute;left:13683;top:24712;width:9120;height:6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4Hb8A&#10;AADcAAAADwAAAGRycy9kb3ducmV2LnhtbERP22oCMRB9F/oPYQp906xCxW6NIoLgSy1ePmDYjJvF&#10;zSQkWXf790Yo+DaHc53lerCtuFOIjWMF00kBgrhyuuFaweW8Gy9AxISssXVMCv4ownr1NlpiqV3P&#10;R7qfUi1yCMcSFZiUfCllrAxZjBPniTN3dcFiyjDUUgfsc7ht5awo5tJiw7nBoKetoep26qyC4N3B&#10;sO5/u25Y8Neh/rn5qVbq433YfININKSX+N+913n+5xyez+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sjgdvwAAANwAAAAPAAAAAAAAAAAAAAAAAJgCAABkcnMvZG93bnJl&#10;di54bWxQSwUGAAAAAAQABAD1AAAAhAMAAAAA&#10;" stroked="f" strokeweight="5pt">
                  <v:stroke linestyle="thickThin"/>
                  <v:shadow color="#868686"/>
                  <v:textbox>
                    <w:txbxContent>
                      <w:p w14:paraId="66CE7E42" w14:textId="77777777" w:rsidR="00E701D4" w:rsidRPr="008A40D2" w:rsidRDefault="00E701D4" w:rsidP="008A40D2">
                        <w:pPr>
                          <w:pStyle w:val="NormalWeb"/>
                          <w:spacing w:before="0" w:beforeAutospacing="0" w:after="0" w:afterAutospacing="0" w:line="314" w:lineRule="exact"/>
                          <w:jc w:val="center"/>
                          <w:rPr>
                            <w:sz w:val="18"/>
                          </w:rPr>
                        </w:pPr>
                        <w:r w:rsidRPr="008A40D2">
                          <w:rPr>
                            <w:rFonts w:ascii="Intel Clear" w:eastAsia="Intel Clear" w:hAnsi="Intel Clear" w:cs="Intel Clear"/>
                            <w:color w:val="000000" w:themeColor="text1"/>
                            <w:kern w:val="24"/>
                            <w:sz w:val="18"/>
                          </w:rPr>
                          <w:t>RabbitMQ</w:t>
                        </w: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37" type="#_x0000_t75" style="position:absolute;left:27694;top:17295;width:7260;height:44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ZuGHCAAAA3AAAAA8AAABkcnMvZG93bnJldi54bWxET82KwjAQvgu+QxjBi6ypK+rSNYosLHhQ&#10;FqMPMDSzbbGZlCbbVp/eCMLe5uP7nfW2t5VoqfGlYwWzaQKCOHOm5FzB5fz99gHCB2SDlWNScCMP&#10;281wsMbUuI5P1OqQixjCPkUFRQh1KqXPCrLop64mjtyvayyGCJtcmga7GG4r+Z4kS2mx5NhQYE1f&#10;BWVX/WcVdKebr653t1ia9jA//mjdTu5aqfGo332CCNSHf/HLvTdx/mIFz2fiBXL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wWbhhwgAAANwAAAAPAAAAAAAAAAAAAAAAAJ8C&#10;AABkcnMvZG93bnJldi54bWxQSwUGAAAAAAQABAD3AAAAjgMAAAAA&#10;" stroked="t">
                  <v:imagedata r:id="rId10" o:title="logo-mysql-110x57"/>
                </v:shape>
                <v:shape id="AutoShape 378" o:spid="_x0000_s1038" type="#_x0000_t32" style="position:absolute;left:31291;top:21697;width:7;height:3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Ik88YAAADcAAAADwAAAGRycy9kb3ducmV2LnhtbESPQWvCQBCF74X+h2UKXkQ3DVg0dZVW&#10;KOihYLX0PGTHJG12NmQ3Jvn3nYPgbYb35r1v1tvB1epKbag8G3ieJ6CIc28rLgx8nz9mS1AhIlus&#10;PZOBkQJsN48Pa8ys7/mLrqdYKAnhkKGBMsYm0zrkJTkMc98Qi3bxrcMoa1to22Iv4a7WaZK8aIcV&#10;S0OJDe1Kyv9OnTNw+Z0e0+kxOa8+d8vuUFD1g++jMZOn4e0VVKQh3s23670V/IXQyjMygd7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iJPPGAAAA3AAAAA8AAAAAAAAA&#10;AAAAAAAAoQIAAGRycy9kb3ducmV2LnhtbFBLBQYAAAAABAAEAPkAAACUAwAAAAA=&#10;" strokecolor="#060" strokeweight=".25pt">
                  <v:stroke startarrow="block" endarrow="block"/>
                  <v:shadow offset="6pt,6pt"/>
                </v:shape>
                <v:roundrect id="AutoShape 380" o:spid="_x0000_s1039" style="position:absolute;left:11667;width:13420;height:445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GcMA&#10;AADcAAAADwAAAGRycy9kb3ducmV2LnhtbERPS2sCMRC+F/wPYYTeatZCS12NokJhDx7q6+Bt2Iyb&#10;xWSy3aS66683hUJv8/E9Z7bonBVXakPtWcF4lIEgLr2uuVJw2H++fIAIEVmj9UwKegqwmA+eZphr&#10;f+MtXXexEimEQ44KTIxNLmUoDTkMI98QJ+7sW4cxwbaSusVbCndWvmbZu3RYc2ow2NDaUHnZ/TgF&#10;5+L7/mVWhe5PdnLc2Ms6lKdeqedht5yCiNTFf/Gfu9Bp/tsEfp9JF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iGcMAAADcAAAADwAAAAAAAAAAAAAAAACYAgAAZHJzL2Rv&#10;d25yZXYueG1sUEsFBgAAAAAEAAQA9QAAAIgDAAAAAA==&#10;" fillcolor="#cae288" strokecolor="#a6ce39" strokeweight="1pt">
                  <v:fill color2="#a6ce39" focus="50%" type="gradient"/>
                  <v:shadow on="t" color="#54691a" offset="1pt"/>
                  <v:textbox>
                    <w:txbxContent>
                      <w:p w14:paraId="02BFF6C7" w14:textId="77777777" w:rsidR="00E701D4" w:rsidRPr="008A40D2" w:rsidRDefault="00E701D4" w:rsidP="008A40D2">
                        <w:pPr>
                          <w:pStyle w:val="NormalWeb"/>
                          <w:spacing w:before="0" w:beforeAutospacing="0" w:after="0" w:afterAutospacing="0" w:line="314" w:lineRule="exact"/>
                          <w:jc w:val="center"/>
                        </w:pPr>
                        <w:r>
                          <w:rPr>
                            <w:rFonts w:ascii="Intel Clear" w:eastAsia="Intel Clear" w:hAnsi="Intel Clear" w:cs="Intel Clear"/>
                            <w:color w:val="FFFFFF" w:themeColor="background1"/>
                            <w:kern w:val="24"/>
                          </w:rPr>
                          <w:t>D</w:t>
                        </w:r>
                        <w:r w:rsidRPr="008A40D2">
                          <w:rPr>
                            <w:rFonts w:ascii="Intel Clear" w:eastAsia="Intel Clear" w:hAnsi="Intel Clear" w:cs="Intel Clear"/>
                            <w:color w:val="FFFFFF" w:themeColor="background1"/>
                            <w:kern w:val="24"/>
                          </w:rPr>
                          <w:t>ashboard</w:t>
                        </w:r>
                      </w:p>
                    </w:txbxContent>
                  </v:textbox>
                </v:roundrect>
                <v:shape id="AutoShape 381" o:spid="_x0000_s1040" type="#_x0000_t32" style="position:absolute;left:18377;top:4452;width:115;height:4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eDUcYAAADcAAAADwAAAGRycy9kb3ducmV2LnhtbESP3WrCQBCF7wu+wzJC7+qmQqWkrtL6&#10;h9KWovYBhuw0Cc3Oht2NRp/euSj0boZz5pxvpvPeNepEIdaeDTyOMlDEhbc1lwa+j+uHZ1AxIVts&#10;PJOBC0WYzwZ3U8ytP/OeTodUKgnhmKOBKqU21zoWFTmMI98Si/bjg8Mkayi1DXiWcNfocZZNtMOa&#10;paHClhYVFb+Hzhmw132xfEvjr83qo+Pj0+d7t8uCMffD/vUFVKI+/Zv/rrdW8CeCL8/IBHp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Xg1HGAAAA3AAAAA8AAAAAAAAA&#10;AAAAAAAAoQIAAGRycy9kb3ducmV2LnhtbFBLBQYAAAAABAAEAPkAAACUAwAAAAA=&#10;" strokecolor="#060" strokeweight=".25pt">
                  <v:stroke startarrow="block" endarrow="block"/>
                  <v:shadow color="#868686"/>
                </v:shape>
                <v:group id="Group 161" o:spid="_x0000_s1041" style="position:absolute;left:600;top:34240;width:12192;height:11199" coordorigin="600,34240" coordsize="12192,11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oundrect id="AutoShape 375" o:spid="_x0000_s1042" style="position:absolute;left:600;top:35881;width:11769;height:95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EcMA&#10;AADcAAAADwAAAGRycy9kb3ducmV2LnhtbERP32vCMBB+F/wfwgm+yExXUEbXKEMYCIIwtz34djbX&#10;pthcahK1/vfLYLC3+/h+XrkebCdu5EPrWMHzPANBXDndcqPg6/P96QVEiMgaO8ek4EEB1qvxqMRC&#10;uzt/0O0QG5FCOBSowMTYF1KGypDFMHc9ceJq5y3GBH0jtcd7CredzLNsKS22nBoM9rQxVJ0PV6vg&#10;MvN+d1zsH8fFOeT77/rEzpyUmk6Gt1cQkYb4L/5zb3Wav8zh95l0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COEcMAAADcAAAADwAAAAAAAAAAAAAAAACYAgAAZHJzL2Rv&#10;d25yZXYueG1sUEsFBgAAAAAEAAQA9QAAAIgDAAAAAA==&#10;" fillcolor="#7f7f7f" stroked="f" strokeweight="3pt">
                    <v:shadow on="t" color="#54691a" opacity=".5" offset="1pt"/>
                    <v:textbox>
                      <w:txbxContent>
                        <w:p w14:paraId="3606DEDA" w14:textId="77777777" w:rsidR="00E701D4" w:rsidRPr="008A40D2" w:rsidRDefault="00E701D4" w:rsidP="008A40D2">
                          <w:pPr>
                            <w:pStyle w:val="NormalWeb"/>
                            <w:spacing w:before="0" w:beforeAutospacing="0" w:after="0" w:afterAutospacing="0" w:line="314" w:lineRule="exact"/>
                          </w:pPr>
                          <w:r w:rsidRPr="008A40D2">
                            <w:rPr>
                              <w:rFonts w:ascii="Intel Clear" w:eastAsia="Intel Clear" w:hAnsi="Intel Clear" w:cs="Intel Clear"/>
                              <w:b/>
                              <w:bCs/>
                              <w:color w:val="FFFFFF" w:themeColor="background1"/>
                              <w:kern w:val="24"/>
                            </w:rPr>
                            <w:t>storage</w:t>
                          </w:r>
                        </w:p>
                      </w:txbxContent>
                    </v:textbox>
                  </v:roundrect>
                  <v:roundrect id="AutoShape 367" o:spid="_x0000_s1043" style="position:absolute;left:6540;top:34240;width:6252;height:34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DEcEA&#10;AADcAAAADwAAAGRycy9kb3ducmV2LnhtbERPTWsCMRC9C/6HMEIvollbEVmNooLQyx6qheJtSMZN&#10;cDNZNqlu/31TKHibx/uc9bb3jbhTF11gBbNpAYJYB+O4VvB5Pk6WIGJCNtgEJgU/FGG7GQ7WWJrw&#10;4A+6n1ItcgjHEhXYlNpSyqgteYzT0BJn7ho6jynDrpamw0cO9418LYqF9Og4N1hs6WBJ307fXsHX&#10;vKkO9jh29rILld4XVe+0Uepl1O9WIBL16Sn+d7+bPH/xBn/P5Av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hwxHBAAAA3AAAAA8AAAAAAAAAAAAAAAAAmAIAAGRycy9kb3du&#10;cmV2LnhtbFBLBQYAAAAABAAEAPUAAACGAwAAAAA=&#10;" fillcolor="#ffc000" stroked="f" strokeweight="3pt">
                    <v:shadow on="t" color="#002140" opacity=".5" offset="1pt"/>
                    <v:textbox>
                      <w:txbxContent>
                        <w:p w14:paraId="5A8056DF" w14:textId="77777777" w:rsidR="00E701D4" w:rsidRPr="008A40D2" w:rsidRDefault="00E701D4"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agent</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4" o:spid="_x0000_s1044" type="#_x0000_t132" style="position:absolute;left:1362;top:39365;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1db8A&#10;AADcAAAADwAAAGRycy9kb3ducmV2LnhtbERPTYvCMBC9C/6HMIIX0VQRkWoq4iLqcVU8D83YlDaT&#10;2mS1++83grC3ebzPWW86W4sntb50rGA6SUAQ506XXCi4XvbjJQgfkDXWjknBL3nYZP3eGlPtXvxN&#10;z3MoRAxhn6ICE0KTSulzQxb9xDXEkbu71mKIsC2kbvEVw20tZ0mykBZLjg0GG9oZyqvzj1VAo6O5&#10;5eFUH9B/2cd0eX3cmkqp4aDbrkAE6sK/+OM+6jh/MYf3M/ECmf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pzV1vwAAANwAAAAPAAAAAAAAAAAAAAAAAJgCAABkcnMvZG93bnJl&#10;di54bWxQSwUGAAAAAAQABAD1AAAAhA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65" o:spid="_x0000_s1045" type="#_x0000_t132" style="position:absolute;left:2886;top:40889;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Q7r8A&#10;AADcAAAADwAAAGRycy9kb3ducmV2LnhtbERPTYvCMBC9C/6HMIIX0VRBkWoq4iLqcVU8D83YlDaT&#10;2mS1++83grC3ebzPWW86W4sntb50rGA6SUAQ506XXCi4XvbjJQgfkDXWjknBL3nYZP3eGlPtXvxN&#10;z3MoRAxhn6ICE0KTSulzQxb9xDXEkbu71mKIsC2kbvEVw20tZ0mykBZLjg0GG9oZyqvzj1VAo6O5&#10;5eFUH9B/2cd0eX3cmkqp4aDbrkAE6sK/+OM+6jh/MYf3M/ECmf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65DuvwAAANwAAAAPAAAAAAAAAAAAAAAAAJgCAABkcnMvZG93bnJl&#10;di54bWxQSwUGAAAAAAQABAD1AAAAhA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66" o:spid="_x0000_s1046" type="#_x0000_t132" style="position:absolute;left:4410;top:42413;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kOmb8A&#10;AADcAAAADwAAAGRycy9kb3ducmV2LnhtbERPTYvCMBC9L/gfwgheFpvqoUg1FVFE97gqnodmbIrN&#10;pDZR6783Cwve5vE+Z7HsbSMe1PnasYJJkoIgLp2uuVJwOm7HMxA+IGtsHJOCF3lYFoOvBebaPfmX&#10;HodQiRjCPkcFJoQ2l9KXhiz6xLXEkbu4zmKIsKuk7vAZw20jp2maSYs1xwaDLa0NldfD3Sqg7705&#10;l+Gn2aHf2Ntkdrqd26tSo2G/moMI1IeP+N+913F+lsHfM/ECWb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OQ6ZvwAAANwAAAAPAAAAAAAAAAAAAAAAAJgCAABkcnMvZG93bnJl&#10;di54bWxQSwUGAAAAAAQABAD1AAAAhA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67" o:spid="_x0000_s1047" type="#_x0000_t132" style="position:absolute;left:5495;top:39081;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WrAsEA&#10;AADcAAAADwAAAGRycy9kb3ducmV2LnhtbERPTWvCQBC9F/wPywheSt3owYbUNYhFjEeteB6y02ww&#10;O5tktyb9911B6G0e73PW+Wgbcafe144VLOYJCOLS6ZorBZev/VsKwgdkjY1jUvBLHvLN5GWNmXYD&#10;n+h+DpWIIewzVGBCaDMpfWnIop+7ljhy3663GCLsK6l7HGK4beQySVbSYs2xwWBLO0Pl7fxjFdBr&#10;Ya5lODYH9J+2W6SX7trelJpNx+0HiEBj+Bc/3YWO81fv8HgmXi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1qwLBAAAA3AAAAA8AAAAAAAAAAAAAAAAAmAIAAGRycy9kb3du&#10;cmV2LnhtbFBLBQYAAAAABAAEAPUAAACGAw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68" o:spid="_x0000_s1048" type="#_x0000_t132" style="position:absolute;left:7019;top:40605;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cMIA&#10;AADcAAAADwAAAGRycy9kb3ducmV2LnhtbESPQYvCMBCF78L+hzCCF9HUPYhUo4iLrHvULZ6HZmyK&#10;zaQ2Ueu/3zkIe5vhvXnvm9Wm9416UBfrwAZm0wwUcRlszZWB4nc/WYCKCdliE5gMvCjCZv0xWGFu&#10;w5OP9DilSkkIxxwNuJTaXOtYOvIYp6ElFu0SOo9J1q7StsOnhPtGf2bZXHusWRoctrRzVF5Pd2+A&#10;xgd3LtNP843xy99mi+J2bq/GjIb9dgkqUZ/+ze/rgxX8udDKMzKBX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6j9wwgAAANwAAAAPAAAAAAAAAAAAAAAAAJgCAABkcnMvZG93&#10;bnJldi54bWxQSwUGAAAAAAQABAD1AAAAhw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69" o:spid="_x0000_s1049" type="#_x0000_t132" style="position:absolute;left:8543;top:42129;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a674A&#10;AADcAAAADwAAAGRycy9kb3ducmV2LnhtbERPy6rCMBDdC/5DGMGNaKoL0WoUUUTv0geuh2Zsis2k&#10;NlHr398Igrs5nOfMl40txZNqXzhWMBwkIIgzpwvOFZxP2/4EhA/IGkvHpOBNHpaLdmuOqXYvPtDz&#10;GHIRQ9inqMCEUKVS+syQRT9wFXHkrq62GCKsc6lrfMVwW8pRkoylxYJjg8GK1oay2/FhFVBvby5Z&#10;+Ct36Df2Ppyc75fqplS306xmIAI14Sf+uvc6zh9P4fNMvE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mmmuu+AAAA3AAAAA8AAAAAAAAAAAAAAAAAmAIAAGRycy9kb3ducmV2&#10;LnhtbFBLBQYAAAAABAAEAPUAAACDAwAAAAA=&#10;" fillcolor="#00aeef" stroked="f" strokeweight=".25pt">
                    <v:fill color2="#0071c5" rotate="t" angle="180" colors="0 #00aeef;3277f #00aeef" focus="100%" type="gradient">
                      <o:fill v:ext="view" type="gradientUnscaled"/>
                    </v:fill>
                    <v:stroke startarrowwidth="narrow" startarrowlength="short" endarrowwidth="narrow" endarrowlength="short"/>
                  </v:shape>
                </v:group>
                <v:group id="Group 170" o:spid="_x0000_s1050" style="position:absolute;left:14020;top:34077;width:12193;height:11199" coordorigin="14020,34077" coordsize="12192,11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roundrect id="AutoShape 375" o:spid="_x0000_s1051" style="position:absolute;left:14020;top:35718;width:11770;height:95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uGu8MA&#10;AADcAAAADwAAAGRycy9kb3ducmV2LnhtbERPTWsCMRC9C/0PYQq9iGYV1LIapQiCUBCq9uBt3Iyb&#10;xc1km8R1/fdNoeBtHu9zFqvO1qIlHyrHCkbDDARx4XTFpYLjYTN4BxEissbaMSl4UIDV8qW3wFy7&#10;O39Ru4+lSCEcclRgYmxyKUNhyGIYuoY4cRfnLcYEfSm1x3sKt7UcZ9lUWqw4NRhsaG2ouO5vVsFP&#10;3/vP02T3OE2uYbz7vpzZmbNSb6/dxxxEpC4+xf/urU7zZyP4eyZ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uGu8MAAADcAAAADwAAAAAAAAAAAAAAAACYAgAAZHJzL2Rv&#10;d25yZXYueG1sUEsFBgAAAAAEAAQA9QAAAIgDAAAAAA==&#10;" fillcolor="#7f7f7f" stroked="f" strokeweight="3pt">
                    <v:shadow on="t" color="#54691a" opacity=".5" offset="1pt"/>
                    <v:textbox>
                      <w:txbxContent>
                        <w:p w14:paraId="5588C680" w14:textId="77777777" w:rsidR="00E701D4" w:rsidRPr="008A40D2" w:rsidRDefault="00E701D4" w:rsidP="008A40D2">
                          <w:pPr>
                            <w:pStyle w:val="NormalWeb"/>
                            <w:spacing w:before="0" w:beforeAutospacing="0" w:after="0" w:afterAutospacing="0" w:line="314" w:lineRule="exact"/>
                          </w:pPr>
                          <w:r w:rsidRPr="008A40D2">
                            <w:rPr>
                              <w:rFonts w:ascii="Intel Clear" w:eastAsia="Intel Clear" w:hAnsi="Intel Clear" w:cs="Intel Clear"/>
                              <w:b/>
                              <w:bCs/>
                              <w:color w:val="FFFFFF" w:themeColor="background1"/>
                              <w:kern w:val="24"/>
                            </w:rPr>
                            <w:t>storage</w:t>
                          </w:r>
                        </w:p>
                      </w:txbxContent>
                    </v:textbox>
                  </v:roundrect>
                  <v:roundrect id="AutoShape 367" o:spid="_x0000_s1052" style="position:absolute;left:19960;top:34077;width:6253;height:34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TwV8IA&#10;AADcAAAADwAAAGRycy9kb3ducmV2LnhtbERPS2sCMRC+F/ofwgheimYrpcpqFCsIXvbgA0pvQzJu&#10;gpvJskl1/femIPQ2H99zFqveN+JKXXSBFbyPCxDEOhjHtYLTcTuagYgJ2WATmBTcKcJq+fqywNKE&#10;G+/peki1yCEcS1RgU2pLKaO25DGOQ0ucuXPoPKYMu1qaDm853DdyUhSf0qPj3GCxpY0lfTn8egXf&#10;H021sds3Z3/WodJfRdU7bZQaDvr1HESiPv2Ln+6dyfOnE/h7Jl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PBXwgAAANwAAAAPAAAAAAAAAAAAAAAAAJgCAABkcnMvZG93&#10;bnJldi54bWxQSwUGAAAAAAQABAD1AAAAhwMAAAAA&#10;" fillcolor="#ffc000" stroked="f" strokeweight="3pt">
                    <v:shadow on="t" color="#002140" opacity=".5" offset="1pt"/>
                    <v:textbox>
                      <w:txbxContent>
                        <w:p w14:paraId="126A45B2" w14:textId="77777777" w:rsidR="00E701D4" w:rsidRPr="008A40D2" w:rsidRDefault="00E701D4"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agent</w:t>
                          </w:r>
                        </w:p>
                      </w:txbxContent>
                    </v:textbox>
                  </v:roundrect>
                  <v:shape id="Flowchart: Magnetic Disk 173" o:spid="_x0000_s1053" type="#_x0000_t132" style="position:absolute;left:14783;top:39202;width:3124;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73MAA&#10;AADcAAAADwAAAGRycy9kb3ducmV2LnhtbERPTYvCMBC9L/gfwgh7WWzqCq7URhFFVo+64nloxqbY&#10;TGoTtfvvjSB4m8f7nHze2VrcqPWVYwXDJAVBXDhdcang8LceTED4gKyxdkwK/snDfNb7yDHT7s47&#10;uu1DKWII+wwVmBCaTEpfGLLoE9cQR+7kWoshwraUusV7DLe1/E7TsbRYcWww2NDSUHHeX60C+tqY&#10;YxG29S/6lb0MJ4fLsTkr9dnvFlMQgbrwFr/cGx3n/4zg+Uy8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c73M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74" o:spid="_x0000_s1054" type="#_x0000_t132" style="position:absolute;left:16307;top:40726;width:3124;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6jqMAA&#10;AADcAAAADwAAAGRycy9kb3ducmV2LnhtbERPTYvCMBC9L/gfwgh7WWzqIq7URhFFVo+64nloxqbY&#10;TGoTtfvvjSB4m8f7nHze2VrcqPWVYwXDJAVBXDhdcang8LceTED4gKyxdkwK/snDfNb7yDHT7s47&#10;uu1DKWII+wwVmBCaTEpfGLLoE9cQR+7kWoshwraUusV7DLe1/E7TsbRYcWww2NDSUHHeX60C+tqY&#10;YxG29S/6lb0MJ4fLsTkr9dnvFlMQgbrwFr/cGx3n/4zg+Uy8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6jqM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75" o:spid="_x0000_s1055" type="#_x0000_t132" style="position:absolute;left:17831;top:42250;width:3124;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GM8AA&#10;AADcAAAADwAAAGRycy9kb3ducmV2LnhtbERPTYvCMBC9L/gfwgh7WWzqgq7URhFFVo+64nloxqbY&#10;TGoTtfvvjSB4m8f7nHze2VrcqPWVYwXDJAVBXDhdcang8LceTED4gKyxdkwK/snDfNb7yDHT7s47&#10;uu1DKWII+wwVmBCaTEpfGLLoE9cQR+7kWoshwraUusV7DLe1/E7TsbRYcWww2NDSUHHeX60C+tqY&#10;YxG29S/6lb0MJ4fLsTkr9dnvFlMQgbrwFr/cGx3n/4zg+Uy8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GM8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76" o:spid="_x0000_s1056" type="#_x0000_t132" style="position:absolute;left:18915;top:38918;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CYRMEA&#10;AADcAAAADwAAAGRycy9kb3ducmV2LnhtbERPTWvCQBC9F/wPywheSt3owYbUNYhFjEeteB6y02ww&#10;O5tktyb9911B6G0e73PW+Wgbcafe144VLOYJCOLS6ZorBZev/VsKwgdkjY1jUvBLHvLN5GWNmXYD&#10;n+h+DpWIIewzVGBCaDMpfWnIop+7ljhy3663GCLsK6l7HGK4beQySVbSYs2xwWBLO0Pl7fxjFdBr&#10;Ya5lODYH9J+2W6SX7trelJpNx+0HiEBj+Bc/3YWO899X8HgmXi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gmETBAAAA3AAAAA8AAAAAAAAAAAAAAAAAmAIAAGRycy9kb3du&#10;cmV2LnhtbFBLBQYAAAAABAAEAPUAAACGAw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77" o:spid="_x0000_s1057" type="#_x0000_t132" style="position:absolute;left:20439;top:40442;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w9378A&#10;AADcAAAADwAAAGRycy9kb3ducmV2LnhtbERPTYvCMBC9C/6HMIIX0VQPKtVUxEXU46p4HpqxKW0m&#10;tclq999vBGFv83ifs950thZPan3pWMF0koAgzp0uuVBwvezHSxA+IGusHZOCX/Kwyfq9Nabavfib&#10;nudQiBjCPkUFJoQmldLnhiz6iWuII3d3rcUQYVtI3eIrhttazpJkLi2WHBsMNrQzlFfnH6uARkdz&#10;y8OpPqD/so/p8vq4NZVSw0G3XYEI1IV/8cd91HH+YgHvZ+IFM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rD3fvwAAANwAAAAPAAAAAAAAAAAAAAAAAJgCAABkcnMvZG93bnJl&#10;di54bWxQSwUGAAAAAAQABAD1AAAAhA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78" o:spid="_x0000_s1058" type="#_x0000_t132" style="position:absolute;left:21963;top:41966;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prcQA&#10;AADcAAAADwAAAGRycy9kb3ducmV2LnhtbESPQW/CMAyF75P4D5GRdplGyg4bKqQVYkJ0x3WIs9WY&#10;pqJxSpNB9+/nw6TdbL3n9z5vysn36kZj7AIbWC4yUMRNsB23Bo5f++cVqJiQLfaBycAPRSiL2cMG&#10;cxvu/Em3OrVKQjjmaMClNORax8aRx7gIA7Fo5zB6TLKOrbYj3iXc9/oly161x46lweFAO0fNpf72&#10;BuipcqcmffQHjO/+ulwdr6fhYszjfNquQSWa0r/577qygv8mtPKMTK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zqa3EAAAA3AAAAA8AAAAAAAAAAAAAAAAAmAIAAGRycy9k&#10;b3ducmV2LnhtbFBLBQYAAAAABAAEAPUAAACJAwAAAAA=&#10;" fillcolor="#00aeef" stroked="f" strokeweight=".25pt">
                    <v:fill color2="#0071c5" rotate="t" angle="180" colors="0 #00aeef;3277f #00aeef" focus="100%" type="gradient">
                      <o:fill v:ext="view" type="gradientUnscaled"/>
                    </v:fill>
                    <v:stroke startarrowwidth="narrow" startarrowlength="short" endarrowwidth="narrow" endarrowlength="short"/>
                  </v:shape>
                </v:group>
                <v:group id="Group 179" o:spid="_x0000_s1059" style="position:absolute;left:27331;top:33766;width:12192;height:11199" coordorigin="27331,33766" coordsize="12192,11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roundrect id="AutoShape 375" o:spid="_x0000_s1060" style="position:absolute;left:27331;top:35407;width:11769;height:95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TB8YA&#10;AADcAAAADwAAAGRycy9kb3ducmV2LnhtbESPT2sCMRDF70K/Q5hCL1KzCopsjVIKQqEg+KcHb+Nm&#10;3CxuJtsk1fXbO4dCbzO8N+/9ZrHqfauuFFMT2MB4VIAiroJtuDZw2K9f56BSRrbYBiYDd0qwWj4N&#10;FljacOMtXXe5VhLCqUQDLueu1DpVjjymUeiIRTuH6DHLGmttI94k3Ld6UhQz7bFhaXDY0Yej6rL7&#10;9QZ+hjF+Haeb+3F6SZPN9/nEwZ2MeXnu399AZerzv/nv+tMK/lzw5RmZQC8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JTB8YAAADcAAAADwAAAAAAAAAAAAAAAACYAgAAZHJz&#10;L2Rvd25yZXYueG1sUEsFBgAAAAAEAAQA9QAAAIsDAAAAAA==&#10;" fillcolor="#7f7f7f" stroked="f" strokeweight="3pt">
                    <v:shadow on="t" color="#54691a" opacity=".5" offset="1pt"/>
                    <v:textbox>
                      <w:txbxContent>
                        <w:p w14:paraId="37C1AF93" w14:textId="77777777" w:rsidR="00E701D4" w:rsidRPr="008A40D2" w:rsidRDefault="00E701D4" w:rsidP="008A40D2">
                          <w:pPr>
                            <w:pStyle w:val="NormalWeb"/>
                            <w:spacing w:before="0" w:beforeAutospacing="0" w:after="0" w:afterAutospacing="0" w:line="314" w:lineRule="exact"/>
                          </w:pPr>
                          <w:r w:rsidRPr="008A40D2">
                            <w:rPr>
                              <w:rFonts w:ascii="Intel Clear" w:eastAsia="Intel Clear" w:hAnsi="Intel Clear" w:cs="Intel Clear"/>
                              <w:b/>
                              <w:bCs/>
                              <w:color w:val="FFFFFF" w:themeColor="background1"/>
                              <w:kern w:val="24"/>
                            </w:rPr>
                            <w:t>storage</w:t>
                          </w:r>
                        </w:p>
                      </w:txbxContent>
                    </v:textbox>
                  </v:roundrect>
                  <v:roundrect id="AutoShape 367" o:spid="_x0000_s1061" style="position:absolute;left:33270;top:33766;width:6253;height:34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MeB8EA&#10;AADcAAAADwAAAGRycy9kb3ducmV2LnhtbERPTWsCMRC9C/0PYQpepGYtUpatUawg9LIHrSDehmTc&#10;BDeTZZPq+u+NUOhtHu9zFqvBt+JKfXSBFcymBQhiHYzjRsHhZ/tWgogJ2WAbmBTcKcJq+TJaYGXC&#10;jXd03adG5BCOFSqwKXWVlFFb8hinoSPO3Dn0HlOGfSNNj7cc7lv5XhQf0qPj3GCxo40lfdn/egXH&#10;eVtv7Hbi7Gkdav1V1IPTRqnx67D+BJFoSP/iP/e3yfPLGTyfy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zHgfBAAAA3AAAAA8AAAAAAAAAAAAAAAAAmAIAAGRycy9kb3du&#10;cmV2LnhtbFBLBQYAAAAABAAEAPUAAACGAwAAAAA=&#10;" fillcolor="#ffc000" stroked="f" strokeweight="3pt">
                    <v:shadow on="t" color="#002140" opacity=".5" offset="1pt"/>
                    <v:textbox>
                      <w:txbxContent>
                        <w:p w14:paraId="7BC070EE" w14:textId="77777777" w:rsidR="00E701D4" w:rsidRPr="008A40D2" w:rsidRDefault="00E701D4" w:rsidP="008A40D2">
                          <w:pPr>
                            <w:pStyle w:val="NormalWeb"/>
                            <w:spacing w:before="0" w:beforeAutospacing="0" w:after="0" w:afterAutospacing="0" w:line="314" w:lineRule="exact"/>
                            <w:jc w:val="center"/>
                          </w:pPr>
                          <w:r w:rsidRPr="008A40D2">
                            <w:rPr>
                              <w:rFonts w:ascii="Intel Clear" w:eastAsia="Intel Clear" w:hAnsi="Intel Clear" w:cs="Intel Clear"/>
                              <w:color w:val="FFFFFF" w:themeColor="background1"/>
                              <w:kern w:val="24"/>
                            </w:rPr>
                            <w:t>agent</w:t>
                          </w:r>
                        </w:p>
                      </w:txbxContent>
                    </v:textbox>
                  </v:roundrect>
                  <v:shape id="Flowchart: Magnetic Disk 182" o:spid="_x0000_s1062" type="#_x0000_t132" style="position:absolute;left:28093;top:38891;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7uYL8A&#10;AADcAAAADwAAAGRycy9kb3ducmV2LnhtbERPTYvCMBC9L/gfwgheFk31IKWaiiiiHtcVz0MzNqXN&#10;pDZR6783C8Le5vE+Z7nqbSMe1PnKsYLpJAFBXDhdcang/LsbpyB8QNbYOCYFL/KwygdfS8y0e/IP&#10;PU6hFDGEfYYKTAhtJqUvDFn0E9cSR+7qOoshwq6UusNnDLeNnCXJXFqsODYYbGljqKhPd6uAvg/m&#10;UoRjs0e/tbdper5d2lqp0bBfL0AE6sO/+OM+6Dg/ncHfM/ECmb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Du5gvwAAANwAAAAPAAAAAAAAAAAAAAAAAJgCAABkcnMvZG93bnJl&#10;di54bWxQSwUGAAAAAAQABAD1AAAAhAM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83" o:spid="_x0000_s1063" type="#_x0000_t132" style="position:absolute;left:29617;top:40415;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L+8AA&#10;AADcAAAADwAAAGRycy9kb3ducmV2LnhtbERPS4vCMBC+C/sfwizsRTRVQUo1lUVZ1KMPPA/NbFPa&#10;TGqT1e6/N4LgbT6+5yxXvW3EjTpfOVYwGScgiAunKy4VnE8/oxSED8gaG8ek4J88rPKPwRIz7e58&#10;oNsxlCKGsM9QgQmhzaT0hSGLfuxa4sj9us5iiLArpe7wHsNtI6dJMpcWK44NBltaGyrq459VQMOd&#10;uRRh32zRb+x1kp6vl7ZW6uuz/16ACNSHt/jl3uk4P53B85l4gcw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JL+8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84" o:spid="_x0000_s1064" type="#_x0000_t132" style="position:absolute;left:31141;top:41939;width:3124;height:21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vTj8AA&#10;AADcAAAADwAAAGRycy9kb3ducmV2LnhtbERPS4vCMBC+C/sfwizsRTRVREo1lUVZ1KMPPA/NbFPa&#10;TGqT1e6/N4LgbT6+5yxXvW3EjTpfOVYwGScgiAunKy4VnE8/oxSED8gaG8ek4J88rPKPwRIz7e58&#10;oNsxlCKGsM9QgQmhzaT0hSGLfuxa4sj9us5iiLArpe7wHsNtI6dJMpcWK44NBltaGyrq459VQMOd&#10;uRRh32zRb+x1kp6vl7ZW6uuz/16ACNSHt/jl3uk4P53B85l4gcw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vTj8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85" o:spid="_x0000_s1065" type="#_x0000_t132" style="position:absolute;left:32225;top:38606;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d2FMAA&#10;AADcAAAADwAAAGRycy9kb3ducmV2LnhtbERPS4vCMBC+C/sfwizsRTRVUEo1lUVZ1KMPPA/NbFPa&#10;TGqT1e6/N4LgbT6+5yxXvW3EjTpfOVYwGScgiAunKy4VnE8/oxSED8gaG8ek4J88rPKPwRIz7e58&#10;oNsxlCKGsM9QgQmhzaT0hSGLfuxa4sj9us5iiLArpe7wHsNtI6dJMpcWK44NBltaGyrq459VQMOd&#10;uRRh32zRb+x1kp6vl7ZW6uuz/16ACNSHt/jl3uk4P53B85l4gcw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d2FM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86" o:spid="_x0000_s1066" type="#_x0000_t132" style="position:absolute;left:33749;top:40130;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XoY8AA&#10;AADcAAAADwAAAGRycy9kb3ducmV2LnhtbERPTYvCMBC9L/gfwgheFk31UEo1yrIido/riuehGZti&#10;M6lNbOu/NwsLe5vH+5zNbrSN6KnztWMFy0UCgrh0uuZKwfnnMM9A+ICssXFMCp7kYbedvG0w127g&#10;b+pPoRIxhH2OCkwIbS6lLw1Z9AvXEkfu6jqLIcKukrrDIYbbRq6SJJUWa44NBlv6NFTeTg+rgN4L&#10;cynDV3NEv7f3ZXa+X9qbUrPp+LEGEWgM/+I/d6Hj/CyF32fiBX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XoY8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shape id="Flowchart: Magnetic Disk 187" o:spid="_x0000_s1067" type="#_x0000_t132" style="position:absolute;left:35273;top:41654;width:3125;height:216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lN+MAA&#10;AADcAAAADwAAAGRycy9kb3ducmV2LnhtbERPS4vCMBC+C/sfwizsRTTVg5ZqKouyqEcfeB6a2aa0&#10;mdQmq91/bwTB23x8z1muetuIG3W+cqxgMk5AEBdOV1wqOJ9+RikIH5A1No5JwT95WOUfgyVm2t35&#10;QLdjKEUMYZ+hAhNCm0npC0MW/di1xJH7dZ3FEGFXSt3hPYbbRk6TZCYtVhwbDLa0NlTUxz+rgIY7&#10;cynCvtmi39jrJD1fL22t1Ndn/70AEagPb/HLvdNxfjqH5zPxAp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lN+MAAAADcAAAADwAAAAAAAAAAAAAAAACYAgAAZHJzL2Rvd25y&#10;ZXYueG1sUEsFBgAAAAAEAAQA9QAAAIUDAAAAAA==&#10;" fillcolor="#00aeef" stroked="f" strokeweight=".25pt">
                    <v:fill color2="#0071c5" rotate="t" angle="180" colors="0 #00aeef;3277f #00aeef" focus="100%" type="gradient">
                      <o:fill v:ext="view" type="gradientUnscaled"/>
                    </v:fill>
                    <v:stroke startarrowwidth="narrow" startarrowlength="short" endarrowwidth="narrow" endarrowlength="short"/>
                  </v:shape>
                </v:group>
                <w10:wrap anchorx="margin"/>
              </v:group>
            </w:pict>
          </mc:Fallback>
        </mc:AlternateContent>
      </w:r>
    </w:p>
    <w:p w14:paraId="0BA58EBE" w14:textId="77777777" w:rsidR="008A40D2" w:rsidRPr="00DA3F56" w:rsidRDefault="008A40D2" w:rsidP="008A40D2">
      <w:pPr>
        <w:pStyle w:val="Figure"/>
        <w:jc w:val="left"/>
        <w:rPr>
          <w:rFonts w:asciiTheme="minorHAnsi" w:hAnsiTheme="minorHAnsi" w:cstheme="minorHAnsi"/>
          <w:noProof/>
          <w:lang w:eastAsia="zh-CN"/>
        </w:rPr>
      </w:pPr>
    </w:p>
    <w:p w14:paraId="6961BE4D" w14:textId="77777777" w:rsidR="008A40D2" w:rsidRPr="00DA3F56" w:rsidRDefault="008A40D2" w:rsidP="008A40D2">
      <w:pPr>
        <w:pStyle w:val="Figure"/>
        <w:jc w:val="left"/>
        <w:rPr>
          <w:rFonts w:asciiTheme="minorHAnsi" w:hAnsiTheme="minorHAnsi" w:cstheme="minorHAnsi"/>
          <w:noProof/>
          <w:lang w:eastAsia="zh-CN"/>
        </w:rPr>
      </w:pPr>
    </w:p>
    <w:p w14:paraId="65CE8169" w14:textId="77777777" w:rsidR="008A40D2" w:rsidRPr="00DA3F56" w:rsidRDefault="008A40D2" w:rsidP="008A40D2">
      <w:pPr>
        <w:pStyle w:val="Figure"/>
        <w:jc w:val="left"/>
        <w:rPr>
          <w:rFonts w:asciiTheme="minorHAnsi" w:hAnsiTheme="minorHAnsi" w:cstheme="minorHAnsi"/>
          <w:noProof/>
          <w:lang w:eastAsia="zh-CN"/>
        </w:rPr>
      </w:pPr>
    </w:p>
    <w:p w14:paraId="3E47997F" w14:textId="77777777" w:rsidR="008A40D2" w:rsidRPr="00DA3F56" w:rsidRDefault="008A40D2" w:rsidP="008A40D2">
      <w:pPr>
        <w:pStyle w:val="Figure"/>
        <w:jc w:val="left"/>
        <w:rPr>
          <w:rFonts w:asciiTheme="minorHAnsi" w:hAnsiTheme="minorHAnsi" w:cstheme="minorHAnsi"/>
          <w:noProof/>
          <w:lang w:eastAsia="zh-CN"/>
        </w:rPr>
      </w:pPr>
    </w:p>
    <w:p w14:paraId="5BD87CBE" w14:textId="77777777" w:rsidR="008A40D2" w:rsidRPr="00DA3F56" w:rsidRDefault="008A40D2" w:rsidP="008A40D2">
      <w:pPr>
        <w:pStyle w:val="Figure"/>
        <w:jc w:val="left"/>
        <w:rPr>
          <w:rFonts w:asciiTheme="minorHAnsi" w:hAnsiTheme="minorHAnsi" w:cstheme="minorHAnsi"/>
          <w:noProof/>
          <w:lang w:eastAsia="zh-CN"/>
        </w:rPr>
      </w:pPr>
    </w:p>
    <w:p w14:paraId="1B367C89" w14:textId="77777777" w:rsidR="008A40D2" w:rsidRPr="00DA3F56" w:rsidRDefault="008A40D2" w:rsidP="008A40D2">
      <w:pPr>
        <w:pStyle w:val="Figure"/>
        <w:jc w:val="left"/>
        <w:rPr>
          <w:rFonts w:asciiTheme="minorHAnsi" w:hAnsiTheme="minorHAnsi" w:cstheme="minorHAnsi"/>
          <w:noProof/>
          <w:lang w:eastAsia="zh-CN"/>
        </w:rPr>
      </w:pPr>
    </w:p>
    <w:p w14:paraId="145462BF" w14:textId="77777777" w:rsidR="008A40D2" w:rsidRPr="00DA3F56" w:rsidRDefault="008A40D2" w:rsidP="008A40D2">
      <w:pPr>
        <w:pStyle w:val="Figure"/>
        <w:jc w:val="left"/>
        <w:rPr>
          <w:rFonts w:asciiTheme="minorHAnsi" w:hAnsiTheme="minorHAnsi" w:cstheme="minorHAnsi"/>
          <w:noProof/>
          <w:lang w:eastAsia="zh-CN"/>
        </w:rPr>
      </w:pPr>
    </w:p>
    <w:p w14:paraId="045CFE1A" w14:textId="77777777" w:rsidR="008A40D2" w:rsidRPr="00DA3F56" w:rsidRDefault="008A40D2" w:rsidP="008A40D2">
      <w:pPr>
        <w:pStyle w:val="Figure"/>
        <w:jc w:val="left"/>
        <w:rPr>
          <w:rFonts w:asciiTheme="minorHAnsi" w:hAnsiTheme="minorHAnsi" w:cstheme="minorHAnsi"/>
          <w:noProof/>
          <w:lang w:eastAsia="zh-CN"/>
        </w:rPr>
      </w:pPr>
    </w:p>
    <w:p w14:paraId="7E8CCE35" w14:textId="77777777" w:rsidR="008A40D2" w:rsidRPr="00DA3F56" w:rsidRDefault="008A40D2" w:rsidP="0083407A">
      <w:pPr>
        <w:pStyle w:val="Figure"/>
        <w:rPr>
          <w:rFonts w:asciiTheme="minorHAnsi" w:hAnsiTheme="minorHAnsi" w:cstheme="minorHAnsi"/>
          <w:noProof/>
          <w:lang w:eastAsia="zh-CN"/>
        </w:rPr>
      </w:pPr>
    </w:p>
    <w:p w14:paraId="7ACFD23E" w14:textId="77777777" w:rsidR="008A40D2" w:rsidRPr="00DA3F56" w:rsidRDefault="008A40D2" w:rsidP="0083407A">
      <w:pPr>
        <w:pStyle w:val="Figure"/>
        <w:rPr>
          <w:rFonts w:asciiTheme="minorHAnsi" w:hAnsiTheme="minorHAnsi" w:cstheme="minorHAnsi"/>
        </w:rPr>
      </w:pPr>
    </w:p>
    <w:p w14:paraId="11C192A2" w14:textId="77777777" w:rsidR="008A40D2" w:rsidRPr="00DA3F56" w:rsidRDefault="008A40D2" w:rsidP="00AA1E57">
      <w:pPr>
        <w:rPr>
          <w:rFonts w:asciiTheme="minorHAnsi" w:hAnsiTheme="minorHAnsi" w:cstheme="minorHAnsi"/>
        </w:rPr>
      </w:pPr>
    </w:p>
    <w:p w14:paraId="4A22F8F0" w14:textId="77777777" w:rsidR="008A40D2" w:rsidRPr="00DA3F56" w:rsidRDefault="008A40D2" w:rsidP="00AA1E57">
      <w:pPr>
        <w:rPr>
          <w:rFonts w:asciiTheme="minorHAnsi" w:hAnsiTheme="minorHAnsi" w:cstheme="minorHAnsi"/>
        </w:rPr>
      </w:pPr>
    </w:p>
    <w:p w14:paraId="3AB4EFD8" w14:textId="77777777" w:rsidR="008A40D2" w:rsidRPr="00DA3F56" w:rsidRDefault="008A40D2" w:rsidP="00AA1E57">
      <w:pPr>
        <w:rPr>
          <w:rFonts w:asciiTheme="minorHAnsi" w:hAnsiTheme="minorHAnsi" w:cstheme="minorHAnsi"/>
        </w:rPr>
      </w:pPr>
    </w:p>
    <w:p w14:paraId="4A621772" w14:textId="77777777" w:rsidR="008A40D2" w:rsidRPr="00DA3F56" w:rsidRDefault="008A40D2" w:rsidP="00AA1E57">
      <w:pPr>
        <w:rPr>
          <w:rFonts w:asciiTheme="minorHAnsi" w:hAnsiTheme="minorHAnsi" w:cstheme="minorHAnsi"/>
        </w:rPr>
      </w:pPr>
    </w:p>
    <w:p w14:paraId="302A526C" w14:textId="77777777" w:rsidR="008A40D2" w:rsidRPr="00DA3F56" w:rsidRDefault="008A40D2" w:rsidP="00AA1E57">
      <w:pPr>
        <w:rPr>
          <w:rFonts w:asciiTheme="minorHAnsi" w:hAnsiTheme="minorHAnsi" w:cstheme="minorHAnsi"/>
        </w:rPr>
      </w:pPr>
    </w:p>
    <w:p w14:paraId="62A8C330" w14:textId="77777777" w:rsidR="00AA1E57" w:rsidRPr="00DA3F56" w:rsidRDefault="008A40D2" w:rsidP="00AA1E57">
      <w:pPr>
        <w:rPr>
          <w:rFonts w:asciiTheme="minorHAnsi" w:hAnsiTheme="minorHAnsi" w:cstheme="minorHAnsi"/>
        </w:rPr>
      </w:pPr>
      <w:r w:rsidRPr="00DA3F56">
        <w:rPr>
          <w:rFonts w:asciiTheme="minorHAnsi" w:hAnsiTheme="minorHAnsi" w:cstheme="minorHAnsi"/>
        </w:rPr>
        <w:t>VSM</w:t>
      </w:r>
      <w:r w:rsidR="00AA1E57" w:rsidRPr="00DA3F56">
        <w:rPr>
          <w:rFonts w:asciiTheme="minorHAnsi" w:hAnsiTheme="minorHAnsi" w:cstheme="minorHAnsi"/>
        </w:rPr>
        <w:t xml:space="preserve"> consists of two key </w:t>
      </w:r>
      <w:r w:rsidRPr="00DA3F56">
        <w:rPr>
          <w:rFonts w:asciiTheme="minorHAnsi" w:hAnsiTheme="minorHAnsi" w:cstheme="minorHAnsi"/>
        </w:rPr>
        <w:t>Roles</w:t>
      </w:r>
      <w:r w:rsidR="00AA1E57" w:rsidRPr="00DA3F56">
        <w:rPr>
          <w:rFonts w:asciiTheme="minorHAnsi" w:hAnsiTheme="minorHAnsi" w:cstheme="minorHAnsi"/>
        </w:rPr>
        <w:t xml:space="preserve">: </w:t>
      </w:r>
    </w:p>
    <w:p w14:paraId="7F54ECFD" w14:textId="77777777" w:rsidR="008A40D2" w:rsidRPr="00DA3F56" w:rsidRDefault="008A40D2" w:rsidP="00672F57">
      <w:pPr>
        <w:pStyle w:val="ListParagraph"/>
        <w:numPr>
          <w:ilvl w:val="0"/>
          <w:numId w:val="2"/>
        </w:numPr>
        <w:contextualSpacing w:val="0"/>
        <w:rPr>
          <w:rFonts w:asciiTheme="minorHAnsi" w:hAnsiTheme="minorHAnsi" w:cstheme="minorHAnsi"/>
        </w:rPr>
      </w:pPr>
      <w:r w:rsidRPr="00DA3F56">
        <w:rPr>
          <w:rFonts w:asciiTheme="minorHAnsi" w:hAnsiTheme="minorHAnsi" w:cstheme="minorHAnsi"/>
        </w:rPr>
        <w:t>Controller (also referred to as VSM Controller):</w:t>
      </w:r>
    </w:p>
    <w:p w14:paraId="78149CF8" w14:textId="77777777" w:rsidR="008A40D2" w:rsidRPr="00DA3F56" w:rsidRDefault="008A40D2" w:rsidP="00672F57">
      <w:pPr>
        <w:numPr>
          <w:ilvl w:val="1"/>
          <w:numId w:val="2"/>
        </w:numPr>
        <w:rPr>
          <w:rFonts w:asciiTheme="minorHAnsi" w:hAnsiTheme="minorHAnsi" w:cstheme="minorHAnsi"/>
        </w:rPr>
      </w:pPr>
      <w:r w:rsidRPr="00DA3F56">
        <w:rPr>
          <w:rFonts w:asciiTheme="minorHAnsi" w:hAnsiTheme="minorHAnsi" w:cstheme="minorHAnsi"/>
        </w:rPr>
        <w:t>Runs on dedicated server (or server instance)</w:t>
      </w:r>
    </w:p>
    <w:p w14:paraId="49D6C80F" w14:textId="77777777" w:rsidR="008A40D2" w:rsidRPr="00DA3F56" w:rsidRDefault="008A40D2" w:rsidP="00672F57">
      <w:pPr>
        <w:numPr>
          <w:ilvl w:val="1"/>
          <w:numId w:val="2"/>
        </w:numPr>
        <w:rPr>
          <w:rFonts w:asciiTheme="minorHAnsi" w:hAnsiTheme="minorHAnsi" w:cstheme="minorHAnsi"/>
        </w:rPr>
      </w:pPr>
      <w:r w:rsidRPr="00DA3F56">
        <w:rPr>
          <w:rFonts w:asciiTheme="minorHAnsi" w:hAnsiTheme="minorHAnsi" w:cstheme="minorHAnsi"/>
        </w:rPr>
        <w:t xml:space="preserve">Connects to Ceph cluster through VSM agent </w:t>
      </w:r>
    </w:p>
    <w:p w14:paraId="4FC5CBED" w14:textId="77777777" w:rsidR="008A40D2" w:rsidRPr="00DA3F56" w:rsidRDefault="008A40D2" w:rsidP="00672F57">
      <w:pPr>
        <w:numPr>
          <w:ilvl w:val="1"/>
          <w:numId w:val="2"/>
        </w:numPr>
        <w:rPr>
          <w:rFonts w:asciiTheme="minorHAnsi" w:hAnsiTheme="minorHAnsi" w:cstheme="minorHAnsi"/>
        </w:rPr>
      </w:pPr>
      <w:r w:rsidRPr="00DA3F56">
        <w:rPr>
          <w:rFonts w:asciiTheme="minorHAnsi" w:hAnsiTheme="minorHAnsi" w:cstheme="minorHAnsi"/>
        </w:rPr>
        <w:t>Connects to OpenStack Nova controller (optional) via SSH</w:t>
      </w:r>
    </w:p>
    <w:p w14:paraId="722D3330" w14:textId="77777777" w:rsidR="00AA1E57" w:rsidRPr="00DA3F56" w:rsidRDefault="008A40D2" w:rsidP="00672F57">
      <w:pPr>
        <w:pStyle w:val="ListParagraph"/>
        <w:numPr>
          <w:ilvl w:val="0"/>
          <w:numId w:val="2"/>
        </w:numPr>
        <w:contextualSpacing w:val="0"/>
        <w:rPr>
          <w:rFonts w:asciiTheme="minorHAnsi" w:hAnsiTheme="minorHAnsi" w:cstheme="minorHAnsi"/>
        </w:rPr>
      </w:pPr>
      <w:r w:rsidRPr="00DA3F56">
        <w:rPr>
          <w:rFonts w:asciiTheme="minorHAnsi" w:hAnsiTheme="minorHAnsi" w:cstheme="minorHAnsi"/>
        </w:rPr>
        <w:t>Agent</w:t>
      </w:r>
      <w:r w:rsidR="00AA1E57" w:rsidRPr="00DA3F56">
        <w:rPr>
          <w:rFonts w:asciiTheme="minorHAnsi" w:hAnsiTheme="minorHAnsi" w:cstheme="minorHAnsi"/>
        </w:rPr>
        <w:t xml:space="preserve"> (</w:t>
      </w:r>
      <w:r w:rsidR="0056748E" w:rsidRPr="00DA3F56">
        <w:rPr>
          <w:rFonts w:asciiTheme="minorHAnsi" w:hAnsiTheme="minorHAnsi" w:cstheme="minorHAnsi"/>
        </w:rPr>
        <w:t xml:space="preserve">also referred to as </w:t>
      </w:r>
      <w:r w:rsidRPr="00DA3F56">
        <w:rPr>
          <w:rFonts w:asciiTheme="minorHAnsi" w:hAnsiTheme="minorHAnsi" w:cstheme="minorHAnsi"/>
        </w:rPr>
        <w:t>VSM node</w:t>
      </w:r>
      <w:r w:rsidR="00AA1E57" w:rsidRPr="00DA3F56">
        <w:rPr>
          <w:rFonts w:asciiTheme="minorHAnsi" w:hAnsiTheme="minorHAnsi" w:cstheme="minorHAnsi"/>
        </w:rPr>
        <w:t>):</w:t>
      </w:r>
    </w:p>
    <w:p w14:paraId="4B11AE73" w14:textId="77777777" w:rsidR="008A40D2" w:rsidRPr="00DA3F56" w:rsidRDefault="008A40D2" w:rsidP="005E0460">
      <w:pPr>
        <w:pStyle w:val="ListParagraph"/>
        <w:numPr>
          <w:ilvl w:val="0"/>
          <w:numId w:val="4"/>
        </w:numPr>
        <w:contextualSpacing w:val="0"/>
        <w:rPr>
          <w:rFonts w:asciiTheme="minorHAnsi" w:hAnsiTheme="minorHAnsi" w:cstheme="minorHAnsi"/>
        </w:rPr>
      </w:pPr>
      <w:r w:rsidRPr="00DA3F56">
        <w:rPr>
          <w:rFonts w:asciiTheme="minorHAnsi" w:hAnsiTheme="minorHAnsi" w:cstheme="minorHAnsi"/>
        </w:rPr>
        <w:t>Runs on every server in the Ceph cluster</w:t>
      </w:r>
    </w:p>
    <w:p w14:paraId="005E4EEB" w14:textId="77777777" w:rsidR="008A40D2" w:rsidRPr="00DA3F56" w:rsidRDefault="008A40D2" w:rsidP="005E0460">
      <w:pPr>
        <w:pStyle w:val="ListParagraph"/>
        <w:numPr>
          <w:ilvl w:val="0"/>
          <w:numId w:val="4"/>
        </w:numPr>
        <w:contextualSpacing w:val="0"/>
        <w:rPr>
          <w:rFonts w:asciiTheme="minorHAnsi" w:hAnsiTheme="minorHAnsi" w:cstheme="minorHAnsi"/>
        </w:rPr>
      </w:pPr>
      <w:r w:rsidRPr="00DA3F56">
        <w:rPr>
          <w:rFonts w:asciiTheme="minorHAnsi" w:hAnsiTheme="minorHAnsi" w:cstheme="minorHAnsi"/>
        </w:rPr>
        <w:t>Accepts VSM controller’s commands and execute locally</w:t>
      </w:r>
    </w:p>
    <w:p w14:paraId="3D063861" w14:textId="77777777" w:rsidR="008A40D2" w:rsidRPr="00DA3F56" w:rsidRDefault="008A40D2" w:rsidP="005E0460">
      <w:pPr>
        <w:pStyle w:val="ListParagraph"/>
        <w:numPr>
          <w:ilvl w:val="0"/>
          <w:numId w:val="4"/>
        </w:numPr>
        <w:contextualSpacing w:val="0"/>
        <w:rPr>
          <w:rFonts w:asciiTheme="minorHAnsi" w:hAnsiTheme="minorHAnsi" w:cstheme="minorHAnsi"/>
        </w:rPr>
      </w:pPr>
      <w:r w:rsidRPr="00DA3F56">
        <w:rPr>
          <w:rFonts w:asciiTheme="minorHAnsi" w:hAnsiTheme="minorHAnsi" w:cstheme="minorHAnsi"/>
        </w:rPr>
        <w:t>Relays server configuration &amp; status information to VSM controller</w:t>
      </w:r>
    </w:p>
    <w:p w14:paraId="32ADC51F" w14:textId="77777777" w:rsidR="00AA1E57" w:rsidRPr="00DA3F56" w:rsidRDefault="00AA1E57" w:rsidP="0083407A">
      <w:pPr>
        <w:rPr>
          <w:rFonts w:asciiTheme="minorHAnsi" w:hAnsiTheme="minorHAnsi" w:cstheme="minorHAnsi"/>
        </w:rPr>
      </w:pPr>
      <w:r w:rsidRPr="00DA3F56">
        <w:rPr>
          <w:rFonts w:asciiTheme="minorHAnsi" w:hAnsiTheme="minorHAnsi" w:cstheme="minorHAnsi"/>
        </w:rPr>
        <w:t xml:space="preserve">The controller </w:t>
      </w:r>
      <w:r w:rsidR="008A40D2" w:rsidRPr="00DA3F56">
        <w:rPr>
          <w:rFonts w:asciiTheme="minorHAnsi" w:hAnsiTheme="minorHAnsi" w:cstheme="minorHAnsi"/>
        </w:rPr>
        <w:t xml:space="preserve">and agents could be running on </w:t>
      </w:r>
      <w:r w:rsidR="0083407A" w:rsidRPr="00DA3F56">
        <w:rPr>
          <w:rFonts w:asciiTheme="minorHAnsi" w:hAnsiTheme="minorHAnsi" w:cstheme="minorHAnsi"/>
        </w:rPr>
        <w:t>physical machine</w:t>
      </w:r>
      <w:r w:rsidR="008A40D2" w:rsidRPr="00DA3F56">
        <w:rPr>
          <w:rFonts w:asciiTheme="minorHAnsi" w:hAnsiTheme="minorHAnsi" w:cstheme="minorHAnsi"/>
        </w:rPr>
        <w:t>s</w:t>
      </w:r>
      <w:r w:rsidR="0083407A" w:rsidRPr="00DA3F56">
        <w:rPr>
          <w:rFonts w:asciiTheme="minorHAnsi" w:hAnsiTheme="minorHAnsi" w:cstheme="minorHAnsi"/>
        </w:rPr>
        <w:t xml:space="preserve"> or virtual machine (VM)</w:t>
      </w:r>
      <w:r w:rsidRPr="00DA3F56">
        <w:rPr>
          <w:rFonts w:asciiTheme="minorHAnsi" w:hAnsiTheme="minorHAnsi" w:cstheme="minorHAnsi"/>
        </w:rPr>
        <w:t xml:space="preserve"> instance</w:t>
      </w:r>
      <w:r w:rsidR="008A40D2" w:rsidRPr="00DA3F56">
        <w:rPr>
          <w:rFonts w:asciiTheme="minorHAnsi" w:hAnsiTheme="minorHAnsi" w:cstheme="minorHAnsi"/>
        </w:rPr>
        <w:t>s</w:t>
      </w:r>
      <w:r w:rsidRPr="00DA3F56">
        <w:rPr>
          <w:rFonts w:asciiTheme="minorHAnsi" w:hAnsiTheme="minorHAnsi" w:cstheme="minorHAnsi"/>
        </w:rPr>
        <w:t>.</w:t>
      </w:r>
    </w:p>
    <w:p w14:paraId="4F6FFCFE" w14:textId="77777777" w:rsidR="008A40D2" w:rsidRPr="00DA3F56" w:rsidRDefault="008A40D2" w:rsidP="0083407A">
      <w:pPr>
        <w:rPr>
          <w:rFonts w:asciiTheme="minorHAnsi" w:hAnsiTheme="minorHAnsi" w:cstheme="minorHAnsi"/>
        </w:rPr>
      </w:pPr>
    </w:p>
    <w:p w14:paraId="16498819" w14:textId="77777777" w:rsidR="008A40D2" w:rsidRPr="00DA3F56" w:rsidRDefault="008A40D2" w:rsidP="0083407A">
      <w:pPr>
        <w:rPr>
          <w:rFonts w:asciiTheme="minorHAnsi" w:hAnsiTheme="minorHAnsi" w:cstheme="minorHAnsi"/>
        </w:rPr>
      </w:pPr>
      <w:r w:rsidRPr="00DA3F56">
        <w:rPr>
          <w:rFonts w:asciiTheme="minorHAnsi" w:hAnsiTheme="minorHAnsi" w:cstheme="minorHAnsi"/>
        </w:rPr>
        <w:t xml:space="preserve">VSM </w:t>
      </w:r>
      <w:r w:rsidR="00191F87" w:rsidRPr="00DA3F56">
        <w:rPr>
          <w:rFonts w:asciiTheme="minorHAnsi" w:hAnsiTheme="minorHAnsi" w:cstheme="minorHAnsi"/>
        </w:rPr>
        <w:t>is being released under the Apache 2.0 license</w:t>
      </w:r>
      <w:r w:rsidR="00A702BB" w:rsidRPr="00DA3F56">
        <w:rPr>
          <w:rFonts w:asciiTheme="minorHAnsi" w:hAnsiTheme="minorHAnsi" w:cstheme="minorHAnsi"/>
        </w:rPr>
        <w:t xml:space="preserve">, and hosted at </w:t>
      </w:r>
      <w:hyperlink r:id="rId11" w:history="1">
        <w:r w:rsidRPr="00DA3F56">
          <w:rPr>
            <w:rStyle w:val="Hyperlink"/>
            <w:rFonts w:asciiTheme="minorHAnsi" w:hAnsiTheme="minorHAnsi" w:cstheme="minorHAnsi"/>
          </w:rPr>
          <w:t>http://github.com/01org/virtual-storage-manager/</w:t>
        </w:r>
      </w:hyperlink>
      <w:r w:rsidR="00A702BB" w:rsidRPr="00DA3F56">
        <w:rPr>
          <w:rFonts w:asciiTheme="minorHAnsi" w:hAnsiTheme="minorHAnsi" w:cstheme="minorHAnsi"/>
        </w:rPr>
        <w:t>.</w:t>
      </w:r>
      <w:r w:rsidRPr="00DA3F56">
        <w:rPr>
          <w:rFonts w:asciiTheme="minorHAnsi" w:hAnsiTheme="minorHAnsi" w:cstheme="minorHAnsi"/>
        </w:rPr>
        <w:t xml:space="preserve"> </w:t>
      </w:r>
    </w:p>
    <w:p w14:paraId="1DF6E92C" w14:textId="77777777" w:rsidR="00F32BB7" w:rsidRPr="00DA3F56" w:rsidRDefault="002E75D1" w:rsidP="0083407A">
      <w:pPr>
        <w:rPr>
          <w:rFonts w:asciiTheme="minorHAnsi" w:hAnsiTheme="minorHAnsi" w:cstheme="minorHAnsi"/>
        </w:rPr>
      </w:pPr>
      <w:r w:rsidRPr="00DA3F56">
        <w:rPr>
          <w:rFonts w:asciiTheme="minorHAnsi" w:hAnsiTheme="minorHAnsi" w:cstheme="minorHAnsi"/>
        </w:rPr>
        <w:t xml:space="preserve">A </w:t>
      </w:r>
      <w:r w:rsidR="00F32BB7" w:rsidRPr="00DA3F56">
        <w:rPr>
          <w:rFonts w:asciiTheme="minorHAnsi" w:hAnsiTheme="minorHAnsi" w:cstheme="minorHAnsi"/>
        </w:rPr>
        <w:t xml:space="preserve">mailing list has been established for </w:t>
      </w:r>
      <w:r w:rsidR="008A40D2" w:rsidRPr="00DA3F56">
        <w:rPr>
          <w:rFonts w:asciiTheme="minorHAnsi" w:hAnsiTheme="minorHAnsi" w:cstheme="minorHAnsi"/>
        </w:rPr>
        <w:t>VSM</w:t>
      </w:r>
      <w:r w:rsidR="00F32BB7" w:rsidRPr="00DA3F56">
        <w:rPr>
          <w:rFonts w:asciiTheme="minorHAnsi" w:hAnsiTheme="minorHAnsi" w:cstheme="minorHAnsi"/>
        </w:rPr>
        <w:t xml:space="preserve"> at the following location: </w:t>
      </w:r>
      <w:hyperlink r:id="rId12" w:history="1">
        <w:r w:rsidR="008A40D2" w:rsidRPr="00DA3F56">
          <w:rPr>
            <w:rStyle w:val="Hyperlink"/>
            <w:rFonts w:asciiTheme="minorHAnsi" w:hAnsiTheme="minorHAnsi" w:cstheme="minorHAnsi"/>
          </w:rPr>
          <w:t>http://vsm-discuss.33411.n7.nabble.com/</w:t>
        </w:r>
      </w:hyperlink>
      <w:r w:rsidR="008A40D2" w:rsidRPr="00DA3F56">
        <w:rPr>
          <w:rFonts w:asciiTheme="minorHAnsi" w:hAnsiTheme="minorHAnsi" w:cstheme="minorHAnsi"/>
        </w:rPr>
        <w:t xml:space="preserve">. </w:t>
      </w:r>
    </w:p>
    <w:p w14:paraId="245BF868" w14:textId="77777777" w:rsidR="00D20042" w:rsidRPr="00DA3F56" w:rsidRDefault="00D20042" w:rsidP="00D20042">
      <w:pPr>
        <w:rPr>
          <w:rFonts w:asciiTheme="minorHAnsi" w:hAnsiTheme="minorHAnsi" w:cstheme="minorHAnsi"/>
        </w:rPr>
      </w:pPr>
      <w:bookmarkStart w:id="3" w:name="_Toc347224284"/>
    </w:p>
    <w:p w14:paraId="5657FCF7" w14:textId="77777777" w:rsidR="00AA1E57" w:rsidRPr="00DA3F56" w:rsidRDefault="00FD6307" w:rsidP="0083407A">
      <w:pPr>
        <w:pStyle w:val="Heading2"/>
        <w:rPr>
          <w:rFonts w:asciiTheme="minorHAnsi" w:hAnsiTheme="minorHAnsi" w:cstheme="minorHAnsi"/>
        </w:rPr>
      </w:pPr>
      <w:bookmarkStart w:id="4" w:name="_Toc347224285"/>
      <w:bookmarkStart w:id="5" w:name="_Toc436810085"/>
      <w:bookmarkEnd w:id="3"/>
      <w:r w:rsidRPr="00DA3F56">
        <w:rPr>
          <w:rFonts w:asciiTheme="minorHAnsi" w:hAnsiTheme="minorHAnsi" w:cstheme="minorHAnsi"/>
        </w:rPr>
        <w:t>System Requirements</w:t>
      </w:r>
      <w:bookmarkEnd w:id="4"/>
      <w:bookmarkEnd w:id="5"/>
    </w:p>
    <w:p w14:paraId="08906E5E" w14:textId="77777777" w:rsidR="008A40D2" w:rsidRPr="00DA3F56" w:rsidRDefault="008A40D2" w:rsidP="00FD6307">
      <w:pPr>
        <w:rPr>
          <w:rFonts w:asciiTheme="minorHAnsi" w:hAnsiTheme="minorHAnsi" w:cstheme="minorHAnsi"/>
        </w:rPr>
      </w:pPr>
      <w:r w:rsidRPr="00DA3F56">
        <w:rPr>
          <w:rFonts w:asciiTheme="minorHAnsi" w:hAnsiTheme="minorHAnsi" w:cstheme="minorHAnsi"/>
        </w:rPr>
        <w:t>VSM development team takes diversity into account, so far the supporting matrix is as following:</w:t>
      </w:r>
    </w:p>
    <w:p w14:paraId="27E6CF70" w14:textId="77777777" w:rsidR="008A40D2" w:rsidRPr="00DA3F56" w:rsidRDefault="008A40D2" w:rsidP="005E0460">
      <w:pPr>
        <w:pStyle w:val="ListParagraph"/>
        <w:numPr>
          <w:ilvl w:val="0"/>
          <w:numId w:val="5"/>
        </w:numPr>
        <w:contextualSpacing w:val="0"/>
        <w:rPr>
          <w:rFonts w:asciiTheme="minorHAnsi" w:hAnsiTheme="minorHAnsi" w:cstheme="minorHAnsi"/>
        </w:rPr>
      </w:pPr>
      <w:r w:rsidRPr="00DA3F56">
        <w:rPr>
          <w:rFonts w:asciiTheme="minorHAnsi" w:hAnsiTheme="minorHAnsi" w:cstheme="minorHAnsi"/>
        </w:rPr>
        <w:t>OS:</w:t>
      </w:r>
    </w:p>
    <w:p w14:paraId="5CB0B382" w14:textId="6ADE05B2"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CentOS 6.5</w:t>
      </w:r>
      <w:r w:rsidR="00516BFA">
        <w:rPr>
          <w:rFonts w:asciiTheme="minorHAnsi" w:hAnsiTheme="minorHAnsi" w:cstheme="minorHAnsi"/>
        </w:rPr>
        <w:t xml:space="preserve"> (1.x only)</w:t>
      </w:r>
      <w:r w:rsidRPr="00DA3F56">
        <w:rPr>
          <w:rFonts w:asciiTheme="minorHAnsi" w:hAnsiTheme="minorHAnsi" w:cstheme="minorHAnsi"/>
        </w:rPr>
        <w:t>/7 (Basic Web Server)</w:t>
      </w:r>
    </w:p>
    <w:p w14:paraId="01E3686F"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Ubuntu 14.04.2 LTS Server</w:t>
      </w:r>
    </w:p>
    <w:p w14:paraId="0C2A1483" w14:textId="77777777" w:rsidR="008A40D2" w:rsidRPr="00DA3F56" w:rsidRDefault="008A40D2" w:rsidP="005E0460">
      <w:pPr>
        <w:pStyle w:val="ListParagraph"/>
        <w:numPr>
          <w:ilvl w:val="0"/>
          <w:numId w:val="5"/>
        </w:numPr>
        <w:contextualSpacing w:val="0"/>
        <w:rPr>
          <w:rFonts w:asciiTheme="minorHAnsi" w:hAnsiTheme="minorHAnsi" w:cstheme="minorHAnsi"/>
        </w:rPr>
      </w:pPr>
      <w:r w:rsidRPr="00DA3F56">
        <w:rPr>
          <w:rFonts w:asciiTheme="minorHAnsi" w:hAnsiTheme="minorHAnsi" w:cstheme="minorHAnsi"/>
        </w:rPr>
        <w:t>Ceph</w:t>
      </w:r>
    </w:p>
    <w:p w14:paraId="4561A32F"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 xml:space="preserve">Firefly, </w:t>
      </w:r>
    </w:p>
    <w:p w14:paraId="4DBE1862"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Giant,</w:t>
      </w:r>
    </w:p>
    <w:p w14:paraId="10BA3BC0"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Hammer</w:t>
      </w:r>
    </w:p>
    <w:p w14:paraId="5392E78D" w14:textId="77777777" w:rsidR="008A40D2" w:rsidRPr="00DA3F56" w:rsidRDefault="008A40D2" w:rsidP="005E0460">
      <w:pPr>
        <w:pStyle w:val="ListParagraph"/>
        <w:numPr>
          <w:ilvl w:val="0"/>
          <w:numId w:val="5"/>
        </w:numPr>
        <w:contextualSpacing w:val="0"/>
        <w:rPr>
          <w:rFonts w:asciiTheme="minorHAnsi" w:hAnsiTheme="minorHAnsi" w:cstheme="minorHAnsi"/>
        </w:rPr>
      </w:pPr>
      <w:r w:rsidRPr="00DA3F56">
        <w:rPr>
          <w:rFonts w:asciiTheme="minorHAnsi" w:hAnsiTheme="minorHAnsi" w:cstheme="minorHAnsi"/>
        </w:rPr>
        <w:t>Openstack</w:t>
      </w:r>
    </w:p>
    <w:p w14:paraId="45C9EBE8"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Havana</w:t>
      </w:r>
    </w:p>
    <w:p w14:paraId="6E6BFB65"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Icehouse</w:t>
      </w:r>
    </w:p>
    <w:p w14:paraId="3F9842E9"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lastRenderedPageBreak/>
        <w:t>Juno</w:t>
      </w:r>
    </w:p>
    <w:p w14:paraId="4F4BA9CE"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Kilo</w:t>
      </w:r>
    </w:p>
    <w:p w14:paraId="24BE106A" w14:textId="77777777" w:rsidR="008A40D2" w:rsidRPr="00DA3F56" w:rsidRDefault="008A40D2" w:rsidP="005E0460">
      <w:pPr>
        <w:pStyle w:val="ListParagraph"/>
        <w:numPr>
          <w:ilvl w:val="1"/>
          <w:numId w:val="5"/>
        </w:numPr>
        <w:contextualSpacing w:val="0"/>
        <w:rPr>
          <w:rFonts w:asciiTheme="minorHAnsi" w:hAnsiTheme="minorHAnsi" w:cstheme="minorHAnsi"/>
        </w:rPr>
      </w:pPr>
      <w:r w:rsidRPr="00DA3F56">
        <w:rPr>
          <w:rFonts w:asciiTheme="minorHAnsi" w:hAnsiTheme="minorHAnsi" w:cstheme="minorHAnsi"/>
        </w:rPr>
        <w:t>Liberty</w:t>
      </w:r>
    </w:p>
    <w:p w14:paraId="2A887E69" w14:textId="77777777" w:rsidR="008A40D2" w:rsidRPr="00DA3F56" w:rsidRDefault="00AA1E57" w:rsidP="0083407A">
      <w:pPr>
        <w:rPr>
          <w:rFonts w:asciiTheme="minorHAnsi" w:hAnsiTheme="minorHAnsi" w:cstheme="minorHAnsi"/>
        </w:rPr>
      </w:pPr>
      <w:r w:rsidRPr="00DA3F56">
        <w:rPr>
          <w:rFonts w:asciiTheme="minorHAnsi" w:hAnsiTheme="minorHAnsi" w:cstheme="minorHAnsi"/>
          <w:b/>
          <w:i/>
        </w:rPr>
        <w:t>NOTE:</w:t>
      </w:r>
      <w:r w:rsidRPr="00DA3F56">
        <w:rPr>
          <w:rFonts w:asciiTheme="minorHAnsi" w:hAnsiTheme="minorHAnsi" w:cstheme="minorHAnsi"/>
        </w:rPr>
        <w:t xml:space="preserve"> </w:t>
      </w:r>
    </w:p>
    <w:p w14:paraId="51665C0F" w14:textId="77777777" w:rsidR="008A40D2" w:rsidRPr="00DA3F56" w:rsidRDefault="008A40D2" w:rsidP="005E0460">
      <w:pPr>
        <w:pStyle w:val="ListParagraph"/>
        <w:numPr>
          <w:ilvl w:val="0"/>
          <w:numId w:val="5"/>
        </w:numPr>
        <w:rPr>
          <w:rFonts w:asciiTheme="minorHAnsi" w:hAnsiTheme="minorHAnsi" w:cstheme="minorHAnsi"/>
        </w:rPr>
      </w:pPr>
      <w:r w:rsidRPr="00DA3F56">
        <w:rPr>
          <w:rFonts w:asciiTheme="minorHAnsi" w:hAnsiTheme="minorHAnsi" w:cstheme="minorHAnsi"/>
        </w:rPr>
        <w:t>Other combos might also be working, but the development team didn't try yet. If you are sure some unlisted combos could work, it’s appreciated to make the development team and community aware of.</w:t>
      </w:r>
    </w:p>
    <w:p w14:paraId="5EE68416" w14:textId="77777777" w:rsidR="00AA1E57" w:rsidRPr="00DA3F56" w:rsidRDefault="006019A0" w:rsidP="005E0460">
      <w:pPr>
        <w:pStyle w:val="ListParagraph"/>
        <w:numPr>
          <w:ilvl w:val="0"/>
          <w:numId w:val="5"/>
        </w:numPr>
        <w:rPr>
          <w:rFonts w:asciiTheme="minorHAnsi" w:hAnsiTheme="minorHAnsi" w:cstheme="minorHAnsi"/>
        </w:rPr>
      </w:pPr>
      <w:r w:rsidRPr="00DA3F56">
        <w:rPr>
          <w:rFonts w:asciiTheme="minorHAnsi" w:hAnsiTheme="minorHAnsi" w:cstheme="minorHAnsi"/>
        </w:rPr>
        <w:t>Throughout this document</w:t>
      </w:r>
      <w:r w:rsidR="0089473A" w:rsidRPr="00DA3F56">
        <w:rPr>
          <w:rFonts w:asciiTheme="minorHAnsi" w:hAnsiTheme="minorHAnsi" w:cstheme="minorHAnsi"/>
        </w:rPr>
        <w:t xml:space="preserve">, command line is </w:t>
      </w:r>
      <w:r w:rsidR="0089473A" w:rsidRPr="00DA3F56">
        <w:rPr>
          <w:rFonts w:asciiTheme="minorHAnsi" w:hAnsiTheme="minorHAnsi" w:cstheme="minorHAnsi"/>
          <w:b/>
        </w:rPr>
        <w:t>bolded</w:t>
      </w:r>
      <w:r w:rsidR="0089473A" w:rsidRPr="00DA3F56">
        <w:rPr>
          <w:rFonts w:asciiTheme="minorHAnsi" w:hAnsiTheme="minorHAnsi" w:cstheme="minorHAnsi"/>
        </w:rPr>
        <w:t xml:space="preserve"> and </w:t>
      </w:r>
      <w:r w:rsidR="0089473A" w:rsidRPr="00DA3F56">
        <w:rPr>
          <w:rFonts w:asciiTheme="minorHAnsi" w:hAnsiTheme="minorHAnsi" w:cstheme="minorHAnsi"/>
          <w:i/>
        </w:rPr>
        <w:t>italicized;</w:t>
      </w:r>
      <w:r w:rsidRPr="00DA3F56">
        <w:rPr>
          <w:rFonts w:asciiTheme="minorHAnsi" w:hAnsiTheme="minorHAnsi" w:cstheme="minorHAnsi"/>
        </w:rPr>
        <w:t xml:space="preserve"> </w:t>
      </w:r>
      <w:r w:rsidRPr="00DA3F56">
        <w:rPr>
          <w:rFonts w:asciiTheme="minorHAnsi" w:hAnsiTheme="minorHAnsi" w:cstheme="minorHAnsi"/>
          <w:color w:val="FFC000"/>
        </w:rPr>
        <w:t>yellow text</w:t>
      </w:r>
      <w:r w:rsidRPr="00DA3F56">
        <w:rPr>
          <w:rFonts w:asciiTheme="minorHAnsi" w:hAnsiTheme="minorHAnsi" w:cstheme="minorHAnsi"/>
        </w:rPr>
        <w:t xml:space="preserve"> is used for emphasis, to draw attention to specific information</w:t>
      </w:r>
      <w:r w:rsidR="00AA1E57" w:rsidRPr="00DA3F56">
        <w:rPr>
          <w:rFonts w:asciiTheme="minorHAnsi" w:hAnsiTheme="minorHAnsi" w:cstheme="minorHAnsi"/>
          <w:i/>
        </w:rPr>
        <w:t>.</w:t>
      </w:r>
    </w:p>
    <w:p w14:paraId="4C663BA0" w14:textId="77777777" w:rsidR="008B686A" w:rsidRPr="00DA3F56" w:rsidRDefault="008B686A" w:rsidP="008B686A">
      <w:pPr>
        <w:pStyle w:val="Heading2"/>
        <w:rPr>
          <w:rFonts w:asciiTheme="minorHAnsi" w:hAnsiTheme="minorHAnsi" w:cstheme="minorHAnsi"/>
        </w:rPr>
      </w:pPr>
      <w:bookmarkStart w:id="6" w:name="_Toc436810086"/>
      <w:bookmarkStart w:id="7" w:name="_Toc347224286"/>
      <w:r w:rsidRPr="00DA3F56">
        <w:rPr>
          <w:rFonts w:asciiTheme="minorHAnsi" w:hAnsiTheme="minorHAnsi" w:cstheme="minorHAnsi"/>
        </w:rPr>
        <w:t>What’s in the Rest of This Guide</w:t>
      </w:r>
      <w:bookmarkEnd w:id="6"/>
    </w:p>
    <w:p w14:paraId="090A37BA" w14:textId="572C9AF9" w:rsidR="008B686A" w:rsidRPr="00DA3F56" w:rsidRDefault="008B686A" w:rsidP="008B686A">
      <w:pPr>
        <w:rPr>
          <w:rFonts w:asciiTheme="minorHAnsi" w:hAnsiTheme="minorHAnsi" w:cstheme="minorHAnsi"/>
        </w:rPr>
      </w:pPr>
      <w:r w:rsidRPr="00DA3F56">
        <w:rPr>
          <w:rFonts w:asciiTheme="minorHAnsi" w:hAnsiTheme="minorHAnsi" w:cstheme="minorHAnsi"/>
        </w:rPr>
        <w:t xml:space="preserve">This document describes </w:t>
      </w:r>
      <w:r w:rsidR="00516BFA">
        <w:rPr>
          <w:rFonts w:asciiTheme="minorHAnsi" w:hAnsiTheme="minorHAnsi" w:cstheme="minorHAnsi"/>
        </w:rPr>
        <w:t>how</w:t>
      </w:r>
      <w:r w:rsidRPr="00DA3F56">
        <w:rPr>
          <w:rFonts w:asciiTheme="minorHAnsi" w:hAnsiTheme="minorHAnsi" w:cstheme="minorHAnsi"/>
        </w:rPr>
        <w:t xml:space="preserve"> to install, configure, and use COSBench, a cloud storage benchmarking tool</w:t>
      </w:r>
      <w:r w:rsidR="00DA33D9" w:rsidRPr="00DA3F56">
        <w:rPr>
          <w:rFonts w:asciiTheme="minorHAnsi" w:hAnsiTheme="minorHAnsi" w:cstheme="minorHAnsi"/>
        </w:rPr>
        <w:t>.</w:t>
      </w:r>
    </w:p>
    <w:p w14:paraId="43E0D841" w14:textId="77777777" w:rsidR="00C638B2" w:rsidRDefault="008B686A" w:rsidP="005E0460">
      <w:pPr>
        <w:pStyle w:val="ListParagraph"/>
        <w:numPr>
          <w:ilvl w:val="0"/>
          <w:numId w:val="3"/>
        </w:numPr>
        <w:rPr>
          <w:rFonts w:asciiTheme="minorHAnsi" w:hAnsiTheme="minorHAnsi" w:cstheme="minorHAnsi"/>
        </w:rPr>
      </w:pPr>
      <w:r w:rsidRPr="00DA3F56">
        <w:rPr>
          <w:rFonts w:asciiTheme="minorHAnsi" w:hAnsiTheme="minorHAnsi" w:cstheme="minorHAnsi"/>
        </w:rPr>
        <w:t xml:space="preserve">Section 2 covers the </w:t>
      </w:r>
      <w:r w:rsidR="00C638B2">
        <w:rPr>
          <w:rFonts w:asciiTheme="minorHAnsi" w:hAnsiTheme="minorHAnsi" w:cstheme="minorHAnsi"/>
        </w:rPr>
        <w:t>REST API definitions</w:t>
      </w:r>
    </w:p>
    <w:p w14:paraId="3F90A8E2" w14:textId="77777777" w:rsidR="00C638B2" w:rsidRDefault="00C638B2" w:rsidP="005E0460">
      <w:pPr>
        <w:pStyle w:val="ListParagraph"/>
        <w:numPr>
          <w:ilvl w:val="0"/>
          <w:numId w:val="3"/>
        </w:numPr>
        <w:rPr>
          <w:rFonts w:asciiTheme="minorHAnsi" w:hAnsiTheme="minorHAnsi" w:cstheme="minorHAnsi"/>
        </w:rPr>
      </w:pPr>
      <w:r>
        <w:rPr>
          <w:rFonts w:asciiTheme="minorHAnsi" w:hAnsiTheme="minorHAnsi" w:cstheme="minorHAnsi"/>
        </w:rPr>
        <w:t>Section 3 instructs how to test API through tools</w:t>
      </w:r>
    </w:p>
    <w:p w14:paraId="51C29234" w14:textId="77777777" w:rsidR="00280D1A" w:rsidRPr="00DA3F56" w:rsidRDefault="00280D1A">
      <w:pPr>
        <w:spacing w:before="0" w:after="0" w:line="240" w:lineRule="auto"/>
        <w:rPr>
          <w:rFonts w:asciiTheme="minorHAnsi" w:hAnsiTheme="minorHAnsi" w:cstheme="minorHAnsi"/>
        </w:rPr>
      </w:pPr>
      <w:r w:rsidRPr="00DA3F56">
        <w:rPr>
          <w:rFonts w:asciiTheme="minorHAnsi" w:hAnsiTheme="minorHAnsi" w:cstheme="minorHAnsi"/>
        </w:rPr>
        <w:br w:type="page"/>
      </w:r>
    </w:p>
    <w:p w14:paraId="306FA417" w14:textId="77777777" w:rsidR="00AA1E57" w:rsidRPr="00DA3F56" w:rsidRDefault="00280D1A" w:rsidP="00280D1A">
      <w:pPr>
        <w:pStyle w:val="Heading1"/>
        <w:rPr>
          <w:rFonts w:asciiTheme="minorHAnsi" w:hAnsiTheme="minorHAnsi" w:cstheme="minorHAnsi"/>
        </w:rPr>
      </w:pPr>
      <w:bookmarkStart w:id="8" w:name="_Toc347224293"/>
      <w:bookmarkStart w:id="9" w:name="_Toc436810087"/>
      <w:bookmarkEnd w:id="7"/>
      <w:r w:rsidRPr="00DA3F56">
        <w:rPr>
          <w:rFonts w:asciiTheme="minorHAnsi" w:hAnsiTheme="minorHAnsi" w:cstheme="minorHAnsi"/>
        </w:rPr>
        <w:lastRenderedPageBreak/>
        <w:t>REST API Definition</w:t>
      </w:r>
      <w:bookmarkEnd w:id="8"/>
      <w:bookmarkEnd w:id="9"/>
    </w:p>
    <w:p w14:paraId="45F6DFF8" w14:textId="77777777" w:rsidR="00AA1E57" w:rsidRPr="00DA3F56" w:rsidRDefault="00AA1E57" w:rsidP="00132452">
      <w:pPr>
        <w:pStyle w:val="Figure"/>
        <w:rPr>
          <w:rFonts w:asciiTheme="minorHAnsi" w:hAnsiTheme="minorHAnsi" w:cstheme="minorHAnsi"/>
        </w:rPr>
      </w:pPr>
    </w:p>
    <w:p w14:paraId="2AFB103A" w14:textId="77777777" w:rsidR="00AA1E57" w:rsidRPr="00DA3F56" w:rsidRDefault="00280D1A" w:rsidP="00280D1A">
      <w:pPr>
        <w:pStyle w:val="Heading2"/>
        <w:rPr>
          <w:rFonts w:asciiTheme="minorHAnsi" w:hAnsiTheme="minorHAnsi" w:cstheme="minorHAnsi"/>
        </w:rPr>
      </w:pPr>
      <w:bookmarkStart w:id="10" w:name="_Toc436810088"/>
      <w:r w:rsidRPr="00DA3F56">
        <w:rPr>
          <w:rFonts w:asciiTheme="minorHAnsi" w:hAnsiTheme="minorHAnsi" w:cstheme="minorHAnsi"/>
        </w:rPr>
        <w:t>General guidelines</w:t>
      </w:r>
      <w:bookmarkEnd w:id="10"/>
    </w:p>
    <w:p w14:paraId="7CAA4075" w14:textId="77777777" w:rsidR="00062D26" w:rsidRPr="00DA3F56" w:rsidRDefault="00062D26" w:rsidP="00062D26">
      <w:pPr>
        <w:rPr>
          <w:rFonts w:asciiTheme="minorHAnsi" w:hAnsiTheme="minorHAnsi" w:cstheme="minorHAnsi"/>
        </w:rPr>
      </w:pPr>
      <w:bookmarkStart w:id="11" w:name="_3.4_Sanity_check"/>
      <w:bookmarkStart w:id="12" w:name="_Toc347224297"/>
      <w:bookmarkEnd w:id="11"/>
      <w:r w:rsidRPr="00DA3F56">
        <w:rPr>
          <w:rFonts w:asciiTheme="minorHAnsi" w:hAnsiTheme="minorHAnsi" w:cstheme="minorHAnsi"/>
        </w:rPr>
        <w:t>The REST API is still rapid evolving, the development team is cleaning up it and formulating it, it’s expected to see changes without prior notice.</w:t>
      </w:r>
    </w:p>
    <w:p w14:paraId="2A77BBF8" w14:textId="72D2A4B2" w:rsidR="00AA1E57" w:rsidRPr="00DA3F56" w:rsidRDefault="00C638B2" w:rsidP="00132452">
      <w:pPr>
        <w:pStyle w:val="Heading2"/>
        <w:rPr>
          <w:rFonts w:asciiTheme="minorHAnsi" w:hAnsiTheme="minorHAnsi" w:cstheme="minorHAnsi"/>
        </w:rPr>
      </w:pPr>
      <w:bookmarkStart w:id="13" w:name="_Toc436810089"/>
      <w:r>
        <w:rPr>
          <w:rFonts w:asciiTheme="minorHAnsi" w:hAnsiTheme="minorHAnsi" w:cstheme="minorHAnsi"/>
        </w:rPr>
        <w:t>API Definitions</w:t>
      </w:r>
      <w:bookmarkEnd w:id="12"/>
      <w:bookmarkEnd w:id="13"/>
    </w:p>
    <w:p w14:paraId="2A5A5272" w14:textId="77777777" w:rsidR="00062D26" w:rsidRPr="00DA3F56" w:rsidRDefault="00062D26" w:rsidP="00062D26">
      <w:pPr>
        <w:pStyle w:val="Heading3"/>
        <w:rPr>
          <w:rFonts w:asciiTheme="minorHAnsi" w:hAnsiTheme="minorHAnsi" w:cstheme="minorHAnsi"/>
        </w:rPr>
      </w:pPr>
      <w:bookmarkStart w:id="14" w:name="_Toc436810090"/>
      <w:r w:rsidRPr="00DA3F56">
        <w:rPr>
          <w:rFonts w:asciiTheme="minorHAnsi" w:hAnsiTheme="minorHAnsi" w:cstheme="minorHAnsi"/>
        </w:rPr>
        <w:t>Appnode</w:t>
      </w:r>
      <w:bookmarkEnd w:id="14"/>
    </w:p>
    <w:p w14:paraId="6619B68E" w14:textId="77777777" w:rsidR="00062D26" w:rsidRPr="007E23C1" w:rsidRDefault="00062D26" w:rsidP="007E23C1">
      <w:pPr>
        <w:pStyle w:val="ListParagraph"/>
        <w:widowControl w:val="0"/>
        <w:numPr>
          <w:ilvl w:val="0"/>
          <w:numId w:val="9"/>
        </w:numPr>
        <w:spacing w:before="0" w:after="0" w:line="240" w:lineRule="auto"/>
        <w:jc w:val="both"/>
        <w:outlineLvl w:val="3"/>
        <w:rPr>
          <w:rFonts w:asciiTheme="minorHAnsi" w:hAnsiTheme="minorHAnsi" w:cstheme="minorHAnsi"/>
          <w:sz w:val="28"/>
          <w:szCs w:val="28"/>
        </w:rPr>
      </w:pPr>
      <w:r w:rsidRPr="007E23C1">
        <w:rPr>
          <w:rFonts w:asciiTheme="minorHAnsi" w:hAnsiTheme="minorHAnsi" w:cstheme="minorHAnsi"/>
          <w:sz w:val="28"/>
          <w:szCs w:val="28"/>
        </w:rPr>
        <w:t>Create</w:t>
      </w:r>
    </w:p>
    <w:p w14:paraId="037D48F2" w14:textId="77777777" w:rsidR="00062D26" w:rsidRPr="00DA3F56" w:rsidRDefault="00062D26" w:rsidP="007E23C1">
      <w:pPr>
        <w:rPr>
          <w:rFonts w:asciiTheme="minorHAnsi" w:hAnsiTheme="minorHAnsi" w:cstheme="minorHAnsi"/>
        </w:rPr>
      </w:pPr>
      <w:r w:rsidRPr="00DA3F56">
        <w:rPr>
          <w:rFonts w:asciiTheme="minorHAnsi" w:hAnsiTheme="minorHAnsi" w:cstheme="minorHAnsi"/>
        </w:rPr>
        <w:t>Description: Create a new appnode which connects to openstack.</w:t>
      </w:r>
    </w:p>
    <w:p w14:paraId="786419D8" w14:textId="77777777" w:rsidR="00062D26" w:rsidRPr="00DA3F56" w:rsidRDefault="00062D26" w:rsidP="007E23C1">
      <w:pPr>
        <w:rPr>
          <w:rFonts w:asciiTheme="minorHAnsi" w:hAnsiTheme="minorHAnsi" w:cstheme="minorHAnsi"/>
        </w:rPr>
      </w:pPr>
      <w:bookmarkStart w:id="15" w:name="OLE_LINK7"/>
    </w:p>
    <w:p w14:paraId="33405A92" w14:textId="69B50091" w:rsidR="00062D26" w:rsidRPr="00DA3F56" w:rsidRDefault="00516BFA" w:rsidP="007E23C1">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w:t>
      </w:r>
      <w:bookmarkEnd w:id="15"/>
      <w:r w:rsidR="00062D26" w:rsidRPr="00DA3F56">
        <w:rPr>
          <w:rFonts w:asciiTheme="minorHAnsi" w:hAnsiTheme="minorHAnsi" w:cstheme="minorHAnsi"/>
        </w:rPr>
        <w:t xml:space="preserve"> </w:t>
      </w:r>
      <w:r w:rsidR="00062D26" w:rsidRPr="00516BFA">
        <w:rPr>
          <w:rFonts w:asciiTheme="minorHAnsi" w:hAnsiTheme="minorHAnsi" w:cstheme="minorHAnsi"/>
        </w:rPr>
        <w:t>YES</w:t>
      </w:r>
    </w:p>
    <w:p w14:paraId="46DF6A7B" w14:textId="77777777" w:rsidR="00062D26" w:rsidRPr="00DA3F56" w:rsidRDefault="00062D26" w:rsidP="007E23C1">
      <w:pPr>
        <w:rPr>
          <w:rFonts w:asciiTheme="minorHAnsi" w:hAnsiTheme="minorHAnsi" w:cstheme="minorHAnsi"/>
        </w:rPr>
      </w:pPr>
      <w:r w:rsidRPr="00DA3F56">
        <w:rPr>
          <w:rFonts w:asciiTheme="minorHAnsi" w:hAnsiTheme="minorHAnsi" w:cstheme="minorHAnsi"/>
        </w:rPr>
        <w:t>USER: admin</w:t>
      </w:r>
    </w:p>
    <w:p w14:paraId="0404C98D" w14:textId="77777777" w:rsidR="00062D26" w:rsidRPr="00DA3F56" w:rsidRDefault="00062D26" w:rsidP="007E23C1">
      <w:pPr>
        <w:rPr>
          <w:rFonts w:asciiTheme="minorHAnsi" w:hAnsiTheme="minorHAnsi" w:cstheme="minorHAnsi"/>
        </w:rPr>
      </w:pPr>
      <w:r w:rsidRPr="00DA3F56">
        <w:rPr>
          <w:rFonts w:asciiTheme="minorHAnsi" w:hAnsiTheme="minorHAnsi" w:cstheme="minorHAnsi"/>
        </w:rPr>
        <w:t>NOTE:</w:t>
      </w:r>
    </w:p>
    <w:p w14:paraId="46B4EA08" w14:textId="77777777" w:rsidR="00062D26" w:rsidRPr="00DA3F56" w:rsidRDefault="00062D26" w:rsidP="007E23C1">
      <w:pPr>
        <w:rPr>
          <w:rFonts w:asciiTheme="minorHAnsi" w:hAnsiTheme="minorHAnsi" w:cstheme="minorHAnsi"/>
        </w:rPr>
      </w:pPr>
    </w:p>
    <w:p w14:paraId="25831D82" w14:textId="77777777" w:rsidR="00062D26" w:rsidRPr="00DA3F56" w:rsidRDefault="00062D26" w:rsidP="007E23C1">
      <w:pPr>
        <w:rPr>
          <w:rFonts w:asciiTheme="minorHAnsi" w:hAnsiTheme="minorHAnsi" w:cstheme="minorHAnsi"/>
        </w:rPr>
      </w:pPr>
      <w:bookmarkStart w:id="16" w:name="OLE_LINK25"/>
      <w:r w:rsidRPr="00DA3F56">
        <w:rPr>
          <w:rFonts w:asciiTheme="minorHAnsi" w:hAnsiTheme="minorHAnsi" w:cstheme="minorHAnsi"/>
        </w:rPr>
        <w:t>ACTION</w:t>
      </w:r>
      <w:bookmarkEnd w:id="16"/>
      <w:r w:rsidRPr="00DA3F56">
        <w:rPr>
          <w:rFonts w:asciiTheme="minorHAnsi" w:hAnsiTheme="minorHAnsi" w:cstheme="minorHAnsi"/>
        </w:rPr>
        <w:t xml:space="preserve">: </w:t>
      </w:r>
      <w:r w:rsidRPr="00DA3F56">
        <w:rPr>
          <w:rFonts w:asciiTheme="minorHAnsi" w:hAnsiTheme="minorHAnsi" w:cstheme="minorHAnsi"/>
          <w:b/>
        </w:rPr>
        <w:t>POST</w:t>
      </w:r>
    </w:p>
    <w:p w14:paraId="320FCD95" w14:textId="77777777" w:rsidR="00062D26" w:rsidRPr="00DA3F56" w:rsidRDefault="00062D26" w:rsidP="007E23C1">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/v1/{tenant_id}/appnodes</w:t>
      </w:r>
    </w:p>
    <w:p w14:paraId="234EA04D" w14:textId="77777777" w:rsidR="00062D26" w:rsidRPr="00DA3F56" w:rsidRDefault="00062D26" w:rsidP="007E23C1">
      <w:pPr>
        <w:rPr>
          <w:rFonts w:asciiTheme="minorHAnsi" w:hAnsiTheme="minorHAnsi" w:cstheme="minorHAnsi"/>
        </w:rPr>
      </w:pPr>
      <w:r w:rsidRPr="00DA3F56">
        <w:rPr>
          <w:rFonts w:asciiTheme="minorHAnsi" w:hAnsiTheme="minorHAnsi" w:cstheme="minorHAnsi"/>
        </w:rPr>
        <w:t xml:space="preserve">Request </w:t>
      </w:r>
    </w:p>
    <w:p w14:paraId="1A687547" w14:textId="77777777" w:rsidR="00062D26" w:rsidRPr="00DA3F56" w:rsidRDefault="00062D26" w:rsidP="007E23C1">
      <w:pPr>
        <w:pStyle w:val="ListParagraph"/>
        <w:numPr>
          <w:ilvl w:val="1"/>
          <w:numId w:val="5"/>
        </w:numPr>
        <w:ind w:left="720"/>
        <w:rPr>
          <w:rFonts w:asciiTheme="minorHAnsi" w:hAnsiTheme="minorHAnsi" w:cstheme="minorHAnsi"/>
        </w:rPr>
      </w:pPr>
      <w:r w:rsidRPr="00DA3F56">
        <w:rPr>
          <w:rFonts w:asciiTheme="minorHAnsi" w:hAnsiTheme="minorHAnsi" w:cstheme="minorHAnsi"/>
        </w:rPr>
        <w:t>Header:</w:t>
      </w:r>
      <w:r w:rsidRPr="00DA3F56">
        <w:rPr>
          <w:rFonts w:asciiTheme="minorHAnsi" w:hAnsiTheme="minorHAnsi" w:cstheme="minorHAnsi"/>
        </w:rPr>
        <w:tab/>
      </w:r>
    </w:p>
    <w:p w14:paraId="3467ED53" w14:textId="77777777" w:rsidR="00062D26" w:rsidRPr="00DA3F56" w:rsidRDefault="00062D26" w:rsidP="007E23C1">
      <w:pPr>
        <w:pStyle w:val="ListParagraph"/>
        <w:numPr>
          <w:ilvl w:val="1"/>
          <w:numId w:val="5"/>
        </w:numPr>
        <w:ind w:left="720"/>
        <w:rPr>
          <w:rFonts w:asciiTheme="minorHAnsi" w:hAnsiTheme="minorHAnsi" w:cstheme="minorHAnsi"/>
        </w:rPr>
      </w:pPr>
      <w:r w:rsidRPr="00DA3F56">
        <w:rPr>
          <w:rFonts w:asciiTheme="minorHAnsi" w:hAnsiTheme="minorHAnsi" w:cstheme="minorHAnsi"/>
        </w:rPr>
        <w:t xml:space="preserve">Body: </w:t>
      </w:r>
      <w:r w:rsidRPr="00DA3F56">
        <w:rPr>
          <w:rFonts w:asciiTheme="minorHAnsi" w:hAnsiTheme="minorHAnsi" w:cstheme="minorHAnsi"/>
        </w:rPr>
        <w:tab/>
        <w:t>None</w:t>
      </w:r>
    </w:p>
    <w:p w14:paraId="12085C67" w14:textId="77777777" w:rsidR="00062D26" w:rsidRPr="00DA3F56" w:rsidRDefault="00062D26" w:rsidP="007E23C1">
      <w:pPr>
        <w:pStyle w:val="CodeBlock"/>
        <w:ind w:left="720"/>
        <w:rPr>
          <w:rFonts w:asciiTheme="minorHAnsi" w:hAnsiTheme="minorHAnsi" w:cstheme="minorHAnsi"/>
        </w:rPr>
      </w:pPr>
      <w:r w:rsidRPr="00DA3F56">
        <w:rPr>
          <w:rFonts w:asciiTheme="minorHAnsi" w:hAnsiTheme="minorHAnsi" w:cstheme="minorHAnsi"/>
        </w:rPr>
        <w:t>{</w:t>
      </w:r>
    </w:p>
    <w:p w14:paraId="65CD8753" w14:textId="77777777" w:rsidR="00062D26" w:rsidRPr="00DA3F56" w:rsidRDefault="00062D26" w:rsidP="007E23C1">
      <w:pPr>
        <w:pStyle w:val="CodeBlock"/>
        <w:ind w:left="720"/>
        <w:rPr>
          <w:rFonts w:asciiTheme="minorHAnsi" w:hAnsiTheme="minorHAnsi" w:cstheme="minorHAnsi"/>
        </w:rPr>
      </w:pPr>
      <w:r w:rsidRPr="00DA3F56">
        <w:rPr>
          <w:rFonts w:asciiTheme="minorHAnsi" w:hAnsiTheme="minorHAnsi" w:cstheme="minorHAnsi"/>
        </w:rPr>
        <w:tab/>
        <w:t>"appnodes": {</w:t>
      </w:r>
    </w:p>
    <w:p w14:paraId="18CD65EE" w14:textId="77777777" w:rsidR="00062D26" w:rsidRPr="00DA3F56" w:rsidRDefault="00062D26" w:rsidP="007E23C1">
      <w:pPr>
        <w:pStyle w:val="CodeBlock"/>
        <w:ind w:left="72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"os_tenant_name": "admin",</w:t>
      </w:r>
    </w:p>
    <w:p w14:paraId="1ACC08B8" w14:textId="77777777" w:rsidR="00062D26" w:rsidRPr="00DA3F56" w:rsidRDefault="00062D26" w:rsidP="007E23C1">
      <w:pPr>
        <w:pStyle w:val="CodeBlock"/>
        <w:ind w:left="72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"os_username": "admin",</w:t>
      </w:r>
    </w:p>
    <w:p w14:paraId="20774998" w14:textId="77777777" w:rsidR="00062D26" w:rsidRPr="00DA3F56" w:rsidRDefault="00062D26" w:rsidP="007E23C1">
      <w:pPr>
        <w:pStyle w:val="CodeBlock"/>
        <w:ind w:left="72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"os_password": "intel@123",</w:t>
      </w:r>
    </w:p>
    <w:p w14:paraId="1B4F2264" w14:textId="77777777" w:rsidR="00062D26" w:rsidRPr="00DA3F56" w:rsidRDefault="00062D26" w:rsidP="007E23C1">
      <w:pPr>
        <w:pStyle w:val="CodeBlock"/>
        <w:ind w:left="72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"os_auth_url": "http://192.168.100.100:5000/v2.0",</w:t>
      </w:r>
    </w:p>
    <w:p w14:paraId="45E70575" w14:textId="77777777" w:rsidR="00062D26" w:rsidRPr="00DA3F56" w:rsidRDefault="00062D26" w:rsidP="007E23C1">
      <w:pPr>
        <w:pStyle w:val="CodeBlock"/>
        <w:ind w:left="72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"os_region_name": "RegionOne",</w:t>
      </w:r>
    </w:p>
    <w:p w14:paraId="4AC93D02" w14:textId="77777777" w:rsidR="00062D26" w:rsidRPr="00DA3F56" w:rsidRDefault="00062D26" w:rsidP="007E23C1">
      <w:pPr>
        <w:pStyle w:val="CodeBlock"/>
        <w:ind w:left="720"/>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"ssh_user": "intel"</w:t>
      </w:r>
    </w:p>
    <w:p w14:paraId="253657F6" w14:textId="77777777" w:rsidR="00062D26" w:rsidRPr="00DA3F56" w:rsidRDefault="00062D26" w:rsidP="007E23C1">
      <w:pPr>
        <w:pStyle w:val="CodeBlock"/>
        <w:ind w:left="720"/>
        <w:rPr>
          <w:rFonts w:asciiTheme="minorHAnsi" w:hAnsiTheme="minorHAnsi" w:cstheme="minorHAnsi"/>
        </w:rPr>
      </w:pPr>
      <w:r w:rsidRPr="00DA3F56">
        <w:rPr>
          <w:rFonts w:asciiTheme="minorHAnsi" w:hAnsiTheme="minorHAnsi" w:cstheme="minorHAnsi"/>
        </w:rPr>
        <w:tab/>
        <w:t>}</w:t>
      </w:r>
    </w:p>
    <w:p w14:paraId="30D930DD" w14:textId="77777777" w:rsidR="00062D26" w:rsidRPr="00DA3F56" w:rsidRDefault="00062D26" w:rsidP="007E23C1">
      <w:pPr>
        <w:pStyle w:val="CodeBlock"/>
        <w:ind w:left="720"/>
        <w:rPr>
          <w:rFonts w:asciiTheme="minorHAnsi" w:hAnsiTheme="minorHAnsi" w:cstheme="minorHAnsi"/>
        </w:rPr>
      </w:pPr>
      <w:r w:rsidRPr="00DA3F56">
        <w:rPr>
          <w:rFonts w:asciiTheme="minorHAnsi" w:hAnsiTheme="minorHAnsi" w:cstheme="minorHAnsi"/>
        </w:rPr>
        <w:t>}</w:t>
      </w:r>
    </w:p>
    <w:p w14:paraId="1734667B" w14:textId="77777777" w:rsidR="00062D26" w:rsidRPr="00DA3F56" w:rsidRDefault="00062D26" w:rsidP="007E23C1">
      <w:pPr>
        <w:rPr>
          <w:rFonts w:asciiTheme="minorHAnsi" w:hAnsiTheme="minorHAnsi" w:cstheme="minorHAnsi"/>
        </w:rPr>
      </w:pPr>
    </w:p>
    <w:p w14:paraId="504C2824" w14:textId="77777777" w:rsidR="00062D26" w:rsidRPr="00DA3F56" w:rsidRDefault="00062D26" w:rsidP="007E23C1">
      <w:pPr>
        <w:rPr>
          <w:rFonts w:asciiTheme="minorHAnsi" w:hAnsiTheme="minorHAnsi" w:cstheme="minorHAnsi"/>
        </w:rPr>
      </w:pPr>
    </w:p>
    <w:p w14:paraId="14ACD468" w14:textId="77777777" w:rsidR="00062D26" w:rsidRPr="00DA3F56" w:rsidRDefault="00062D26" w:rsidP="007E23C1">
      <w:pPr>
        <w:rPr>
          <w:rFonts w:asciiTheme="minorHAnsi" w:hAnsiTheme="minorHAnsi" w:cstheme="minorHAnsi"/>
        </w:rPr>
      </w:pPr>
    </w:p>
    <w:p w14:paraId="455D5FC4" w14:textId="77777777" w:rsidR="00062D26" w:rsidRPr="00DA3F56" w:rsidRDefault="00062D26" w:rsidP="007E23C1">
      <w:pPr>
        <w:rPr>
          <w:rFonts w:asciiTheme="minorHAnsi" w:hAnsiTheme="minorHAnsi" w:cstheme="minorHAnsi"/>
        </w:rPr>
      </w:pPr>
      <w:r w:rsidRPr="00DA3F56">
        <w:rPr>
          <w:rFonts w:asciiTheme="minorHAnsi" w:hAnsiTheme="minorHAnsi" w:cstheme="minorHAnsi"/>
        </w:rPr>
        <w:t>Response:</w:t>
      </w:r>
    </w:p>
    <w:p w14:paraId="2A2FAEB5" w14:textId="77777777" w:rsidR="00062D26" w:rsidRPr="00DA3F56" w:rsidRDefault="00062D26" w:rsidP="007E23C1">
      <w:pPr>
        <w:pStyle w:val="ListParagraph"/>
        <w:numPr>
          <w:ilvl w:val="1"/>
          <w:numId w:val="5"/>
        </w:numPr>
        <w:ind w:left="720"/>
        <w:rPr>
          <w:rFonts w:asciiTheme="minorHAnsi" w:hAnsiTheme="minorHAnsi" w:cstheme="minorHAnsi"/>
        </w:rPr>
      </w:pPr>
      <w:r w:rsidRPr="00DA3F56">
        <w:rPr>
          <w:rFonts w:asciiTheme="minorHAnsi" w:hAnsiTheme="minorHAnsi" w:cstheme="minorHAnsi"/>
        </w:rPr>
        <w:t>Header:</w:t>
      </w:r>
      <w:r w:rsidRPr="00DA3F56">
        <w:rPr>
          <w:rFonts w:asciiTheme="minorHAnsi" w:hAnsiTheme="minorHAnsi" w:cstheme="minorHAnsi"/>
        </w:rPr>
        <w:tab/>
        <w:t>STATUS 201 Created</w:t>
      </w:r>
    </w:p>
    <w:p w14:paraId="024E1AB1" w14:textId="77777777" w:rsidR="00062D26" w:rsidRPr="00DA3F56" w:rsidRDefault="00062D26" w:rsidP="007E23C1">
      <w:pPr>
        <w:pStyle w:val="ListParagraph"/>
        <w:numPr>
          <w:ilvl w:val="1"/>
          <w:numId w:val="5"/>
        </w:numPr>
        <w:ind w:left="720"/>
        <w:rPr>
          <w:rFonts w:asciiTheme="minorHAnsi" w:hAnsiTheme="minorHAnsi" w:cstheme="minorHAnsi"/>
        </w:rPr>
      </w:pPr>
      <w:r w:rsidRPr="00DA3F56">
        <w:rPr>
          <w:rFonts w:asciiTheme="minorHAnsi" w:hAnsiTheme="minorHAnsi" w:cstheme="minorHAnsi"/>
        </w:rPr>
        <w:t xml:space="preserve">Body: </w:t>
      </w:r>
      <w:r w:rsidRPr="00DA3F56">
        <w:rPr>
          <w:rFonts w:asciiTheme="minorHAnsi" w:hAnsiTheme="minorHAnsi" w:cstheme="minorHAnsi"/>
        </w:rPr>
        <w:tab/>
        <w:t>None</w:t>
      </w:r>
    </w:p>
    <w:p w14:paraId="0962AFFA" w14:textId="77777777" w:rsidR="00062D26" w:rsidRPr="00516BFA" w:rsidRDefault="00062D26" w:rsidP="007E23C1">
      <w:pPr>
        <w:rPr>
          <w:rFonts w:asciiTheme="minorHAnsi" w:hAnsiTheme="minorHAnsi" w:cstheme="minorHAnsi"/>
          <w:color w:val="000000" w:themeColor="text1"/>
        </w:rPr>
      </w:pPr>
      <w:r w:rsidRPr="00516BFA">
        <w:rPr>
          <w:rFonts w:asciiTheme="minorHAnsi" w:hAnsiTheme="minorHAnsi" w:cstheme="minorHAnsi"/>
          <w:color w:val="000000" w:themeColor="text1"/>
        </w:rPr>
        <w:t>OR</w:t>
      </w:r>
    </w:p>
    <w:p w14:paraId="2A05BBBA" w14:textId="77777777" w:rsidR="00062D26" w:rsidRPr="00DA3F56" w:rsidRDefault="00062D26" w:rsidP="007E23C1">
      <w:pPr>
        <w:pStyle w:val="ListParagraph"/>
        <w:numPr>
          <w:ilvl w:val="1"/>
          <w:numId w:val="5"/>
        </w:numPr>
        <w:ind w:left="720"/>
        <w:rPr>
          <w:rFonts w:asciiTheme="minorHAnsi" w:hAnsiTheme="minorHAnsi" w:cstheme="minorHAnsi"/>
        </w:rPr>
      </w:pPr>
      <w:r w:rsidRPr="00DA3F56">
        <w:rPr>
          <w:rFonts w:asciiTheme="minorHAnsi" w:hAnsiTheme="minorHAnsi" w:cstheme="minorHAnsi"/>
        </w:rPr>
        <w:t>Header:</w:t>
      </w:r>
      <w:r w:rsidRPr="00DA3F56">
        <w:rPr>
          <w:rFonts w:asciiTheme="minorHAnsi" w:hAnsiTheme="minorHAnsi" w:cstheme="minorHAnsi"/>
        </w:rPr>
        <w:tab/>
        <w:t>STATUS 500 Internal Server Error</w:t>
      </w:r>
    </w:p>
    <w:p w14:paraId="38FF97FE" w14:textId="77777777" w:rsidR="00062D26" w:rsidRPr="00DA3F56" w:rsidRDefault="00062D26" w:rsidP="007E23C1">
      <w:pPr>
        <w:pStyle w:val="ListParagraph"/>
        <w:numPr>
          <w:ilvl w:val="1"/>
          <w:numId w:val="5"/>
        </w:numPr>
        <w:ind w:left="720"/>
        <w:rPr>
          <w:rFonts w:asciiTheme="minorHAnsi" w:hAnsiTheme="minorHAnsi" w:cstheme="minorHAnsi"/>
        </w:rPr>
      </w:pPr>
      <w:r w:rsidRPr="00DA3F56">
        <w:rPr>
          <w:rFonts w:asciiTheme="minorHAnsi" w:hAnsiTheme="minorHAnsi" w:cstheme="minorHAnsi"/>
        </w:rPr>
        <w:t>Body</w:t>
      </w:r>
      <w:r w:rsidRPr="00DA3F56">
        <w:rPr>
          <w:rFonts w:asciiTheme="minorHAnsi" w:hAnsiTheme="minorHAnsi" w:cstheme="minorHAnsi"/>
        </w:rPr>
        <w:tab/>
      </w:r>
    </w:p>
    <w:p w14:paraId="4076B62A" w14:textId="77777777" w:rsidR="00062D26" w:rsidRPr="00DA3F56" w:rsidRDefault="00062D26" w:rsidP="007E23C1">
      <w:pPr>
        <w:pStyle w:val="CodeBlock"/>
        <w:ind w:left="720"/>
        <w:rPr>
          <w:rFonts w:asciiTheme="minorHAnsi" w:hAnsiTheme="minorHAnsi" w:cstheme="minorHAnsi"/>
        </w:rPr>
      </w:pPr>
      <w:r w:rsidRPr="00DA3F56">
        <w:rPr>
          <w:rFonts w:asciiTheme="minorHAnsi" w:hAnsiTheme="minorHAnsi" w:cstheme="minorHAnsi"/>
        </w:rPr>
        <w:t>{</w:t>
      </w:r>
    </w:p>
    <w:p w14:paraId="253744F9" w14:textId="77777777" w:rsidR="00062D26" w:rsidRPr="00DA3F56" w:rsidRDefault="00062D26" w:rsidP="007E23C1">
      <w:pPr>
        <w:pStyle w:val="CodeBlock"/>
        <w:ind w:left="720"/>
        <w:rPr>
          <w:rFonts w:asciiTheme="minorHAnsi" w:hAnsiTheme="minorHAnsi" w:cstheme="minorHAnsi"/>
        </w:rPr>
      </w:pPr>
      <w:r w:rsidRPr="00DA3F56">
        <w:rPr>
          <w:rFonts w:asciiTheme="minorHAnsi" w:hAnsiTheme="minorHAnsi" w:cstheme="minorHAnsi"/>
        </w:rPr>
        <w:t xml:space="preserve">    "computeFault": {</w:t>
      </w:r>
    </w:p>
    <w:p w14:paraId="545DC485" w14:textId="77777777" w:rsidR="00062D26" w:rsidRPr="00DA3F56" w:rsidRDefault="00062D26" w:rsidP="007E23C1">
      <w:pPr>
        <w:pStyle w:val="CodeBlock"/>
        <w:ind w:left="720"/>
        <w:rPr>
          <w:rFonts w:asciiTheme="minorHAnsi" w:hAnsiTheme="minorHAnsi" w:cstheme="minorHAnsi"/>
        </w:rPr>
      </w:pPr>
      <w:r w:rsidRPr="00DA3F56">
        <w:rPr>
          <w:rFonts w:asciiTheme="minorHAnsi" w:hAnsiTheme="minorHAnsi" w:cstheme="minorHAnsi"/>
        </w:rPr>
        <w:t xml:space="preserve">        "message": "The server has either erred or is incapable of performing the requested operation.",</w:t>
      </w:r>
    </w:p>
    <w:p w14:paraId="2C4907C5" w14:textId="77777777" w:rsidR="00062D26" w:rsidRPr="00DA3F56" w:rsidRDefault="00062D26" w:rsidP="007E23C1">
      <w:pPr>
        <w:pStyle w:val="CodeBlock"/>
        <w:ind w:left="720"/>
        <w:rPr>
          <w:rFonts w:asciiTheme="minorHAnsi" w:hAnsiTheme="minorHAnsi" w:cstheme="minorHAnsi"/>
        </w:rPr>
      </w:pPr>
      <w:r w:rsidRPr="00DA3F56">
        <w:rPr>
          <w:rFonts w:asciiTheme="minorHAnsi" w:hAnsiTheme="minorHAnsi" w:cstheme="minorHAnsi"/>
        </w:rPr>
        <w:t xml:space="preserve">        "code": 500</w:t>
      </w:r>
    </w:p>
    <w:p w14:paraId="08BBE829" w14:textId="77777777" w:rsidR="00062D26" w:rsidRPr="00DA3F56" w:rsidRDefault="00062D26" w:rsidP="007E23C1">
      <w:pPr>
        <w:pStyle w:val="CodeBlock"/>
        <w:ind w:left="720"/>
        <w:rPr>
          <w:rFonts w:asciiTheme="minorHAnsi" w:hAnsiTheme="minorHAnsi" w:cstheme="minorHAnsi"/>
        </w:rPr>
      </w:pPr>
      <w:r w:rsidRPr="00DA3F56">
        <w:rPr>
          <w:rFonts w:asciiTheme="minorHAnsi" w:hAnsiTheme="minorHAnsi" w:cstheme="minorHAnsi"/>
        </w:rPr>
        <w:t xml:space="preserve">    }</w:t>
      </w:r>
    </w:p>
    <w:p w14:paraId="2BC62D56" w14:textId="77777777" w:rsidR="00062D26" w:rsidRPr="00DA3F56" w:rsidRDefault="00062D26" w:rsidP="007E23C1">
      <w:pPr>
        <w:pStyle w:val="CodeBlock"/>
        <w:ind w:left="720"/>
        <w:rPr>
          <w:rFonts w:asciiTheme="minorHAnsi" w:hAnsiTheme="minorHAnsi" w:cstheme="minorHAnsi"/>
        </w:rPr>
      </w:pPr>
      <w:r w:rsidRPr="00DA3F56">
        <w:rPr>
          <w:rFonts w:asciiTheme="minorHAnsi" w:hAnsiTheme="minorHAnsi" w:cstheme="minorHAnsi"/>
        </w:rPr>
        <w:t>}</w:t>
      </w:r>
    </w:p>
    <w:p w14:paraId="6CC5F7CF" w14:textId="77777777" w:rsidR="00062D26" w:rsidRPr="00DA3F56" w:rsidRDefault="00062D26" w:rsidP="00062D26">
      <w:pPr>
        <w:ind w:left="720"/>
        <w:rPr>
          <w:rFonts w:asciiTheme="minorHAnsi" w:hAnsiTheme="minorHAnsi" w:cstheme="minorHAnsi"/>
        </w:rPr>
      </w:pPr>
    </w:p>
    <w:p w14:paraId="01C0A98D" w14:textId="77777777" w:rsidR="00062D26" w:rsidRPr="00DA3F56" w:rsidRDefault="00062D26" w:rsidP="00062D26">
      <w:pPr>
        <w:rPr>
          <w:rFonts w:asciiTheme="minorHAnsi" w:hAnsiTheme="minorHAnsi" w:cstheme="minorHAnsi"/>
        </w:rPr>
      </w:pPr>
    </w:p>
    <w:p w14:paraId="573548AF" w14:textId="77777777" w:rsidR="00062D26" w:rsidRPr="007E23C1" w:rsidRDefault="00062D26" w:rsidP="007E23C1">
      <w:pPr>
        <w:pStyle w:val="ListParagraph"/>
        <w:widowControl w:val="0"/>
        <w:numPr>
          <w:ilvl w:val="0"/>
          <w:numId w:val="9"/>
        </w:numPr>
        <w:spacing w:before="0" w:after="0" w:line="240" w:lineRule="auto"/>
        <w:jc w:val="both"/>
        <w:outlineLvl w:val="3"/>
        <w:rPr>
          <w:rFonts w:asciiTheme="minorHAnsi" w:hAnsiTheme="minorHAnsi" w:cstheme="minorHAnsi"/>
          <w:sz w:val="28"/>
          <w:szCs w:val="28"/>
        </w:rPr>
      </w:pPr>
      <w:r w:rsidRPr="007E23C1">
        <w:rPr>
          <w:rFonts w:asciiTheme="minorHAnsi" w:hAnsiTheme="minorHAnsi" w:cstheme="minorHAnsi"/>
          <w:sz w:val="28"/>
          <w:szCs w:val="28"/>
        </w:rPr>
        <w:t>List</w:t>
      </w:r>
    </w:p>
    <w:p w14:paraId="32323FD6" w14:textId="77777777" w:rsidR="00062D26" w:rsidRDefault="00062D26" w:rsidP="00062D26">
      <w:pPr>
        <w:rPr>
          <w:rFonts w:asciiTheme="minorHAnsi" w:hAnsiTheme="minorHAnsi" w:cstheme="minorHAnsi"/>
        </w:rPr>
      </w:pPr>
      <w:r w:rsidRPr="00DA3F56">
        <w:rPr>
          <w:rFonts w:asciiTheme="minorHAnsi" w:hAnsiTheme="minorHAnsi" w:cstheme="minorHAnsi"/>
        </w:rPr>
        <w:t>Description: List all appnodes which connects to openstack.</w:t>
      </w:r>
    </w:p>
    <w:p w14:paraId="3AF1F54E" w14:textId="77777777" w:rsidR="00516BFA" w:rsidRPr="00DA3F56" w:rsidRDefault="00516BFA" w:rsidP="00062D26">
      <w:pPr>
        <w:rPr>
          <w:rFonts w:asciiTheme="minorHAnsi" w:hAnsiTheme="minorHAnsi" w:cstheme="minorHAnsi"/>
        </w:rPr>
      </w:pPr>
    </w:p>
    <w:p w14:paraId="4CC7D28D" w14:textId="56F625C3"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color w:val="000000" w:themeColor="text1"/>
        </w:rPr>
        <w:t>YES</w:t>
      </w:r>
    </w:p>
    <w:p w14:paraId="28E554F3" w14:textId="77777777" w:rsidR="00062D26" w:rsidRDefault="00062D26" w:rsidP="00062D26">
      <w:pPr>
        <w:rPr>
          <w:rFonts w:asciiTheme="minorHAnsi" w:hAnsiTheme="minorHAnsi" w:cstheme="minorHAnsi"/>
        </w:rPr>
      </w:pPr>
      <w:r w:rsidRPr="00DA3F56">
        <w:rPr>
          <w:rFonts w:asciiTheme="minorHAnsi" w:hAnsiTheme="minorHAnsi" w:cstheme="minorHAnsi"/>
        </w:rPr>
        <w:t>USER: admin</w:t>
      </w:r>
    </w:p>
    <w:p w14:paraId="6F5C74EB" w14:textId="77777777" w:rsidR="00516BFA" w:rsidRPr="00DA3F56" w:rsidRDefault="00516BFA" w:rsidP="00062D26">
      <w:pPr>
        <w:rPr>
          <w:rFonts w:asciiTheme="minorHAnsi" w:hAnsiTheme="minorHAnsi" w:cstheme="minorHAnsi"/>
        </w:rPr>
      </w:pPr>
    </w:p>
    <w:p w14:paraId="00F8AD1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5F14474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/v1/{tenant_id}/appnodes</w:t>
      </w:r>
    </w:p>
    <w:p w14:paraId="27FE7FE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697D867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0F9BD933" w14:textId="77777777" w:rsidR="00062D26" w:rsidRPr="00DA3F56" w:rsidRDefault="00062D26" w:rsidP="00062D26">
      <w:pPr>
        <w:rPr>
          <w:rFonts w:asciiTheme="minorHAnsi" w:hAnsiTheme="minorHAnsi" w:cstheme="minorHAnsi"/>
        </w:rPr>
      </w:pPr>
    </w:p>
    <w:p w14:paraId="68E830D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2EA5EA7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2E1FB81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11E5DEF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"appnodes": [</w:t>
      </w:r>
    </w:p>
    <w:p w14:paraId="3AA75B5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4167AF2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"os_username": "admin",</w:t>
      </w:r>
    </w:p>
    <w:p w14:paraId="41B7853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"xtrust_user": "jack",</w:t>
      </w:r>
    </w:p>
    <w:p w14:paraId="387EA09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"os_tenant_name": "admin",</w:t>
      </w:r>
    </w:p>
    <w:p w14:paraId="6CE2B1B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"os_auth_url": "http://192.168.81.232:5000/v2.0",</w:t>
      </w:r>
    </w:p>
    <w:p w14:paraId="4FC9A26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"os_region_name": "RegionOne",</w:t>
      </w:r>
    </w:p>
    <w:p w14:paraId="05686EA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"os_password": "admin",</w:t>
      </w:r>
    </w:p>
    <w:p w14:paraId="12692A8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"vsmapp_id": 1,</w:t>
      </w:r>
    </w:p>
    <w:p w14:paraId="679213B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1,</w:t>
      </w:r>
    </w:p>
    <w:p w14:paraId="6A0AA7D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"uuid": "1515c24e-5ba6-42fd-ae2b-64c0ad3be215",</w:t>
      </w:r>
    </w:p>
    <w:p w14:paraId="35D6FAC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"ssh_status": "reachable",</w:t>
      </w:r>
    </w:p>
    <w:p w14:paraId="135FFCF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"log_info": null</w:t>
      </w:r>
    </w:p>
    <w:p w14:paraId="6479351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18F5F87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2F49A98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7FA422B" w14:textId="77777777" w:rsidR="00062D26" w:rsidRPr="00DA3F56" w:rsidRDefault="00062D26" w:rsidP="00062D26">
      <w:pPr>
        <w:rPr>
          <w:rFonts w:asciiTheme="minorHAnsi" w:hAnsiTheme="minorHAnsi" w:cstheme="minorHAnsi"/>
        </w:rPr>
      </w:pPr>
    </w:p>
    <w:p w14:paraId="16C92B1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3E86BF10" w14:textId="77777777" w:rsidR="00062D26" w:rsidRPr="00DA3F56" w:rsidRDefault="00062D26" w:rsidP="00062D26">
      <w:pPr>
        <w:rPr>
          <w:rFonts w:asciiTheme="minorHAnsi" w:hAnsiTheme="minorHAnsi" w:cstheme="minorHAnsi"/>
        </w:rPr>
      </w:pPr>
    </w:p>
    <w:p w14:paraId="525C9B02" w14:textId="77777777" w:rsidR="00062D26" w:rsidRPr="00DA3F56" w:rsidRDefault="00062D26" w:rsidP="005E0460">
      <w:pPr>
        <w:pStyle w:val="ListParagraph"/>
        <w:widowControl w:val="0"/>
        <w:numPr>
          <w:ilvl w:val="0"/>
          <w:numId w:val="9"/>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Delete</w:t>
      </w:r>
    </w:p>
    <w:p w14:paraId="45B37F88" w14:textId="77777777" w:rsidR="00062D26" w:rsidRPr="00DA3F56" w:rsidRDefault="00062D26" w:rsidP="00062D26">
      <w:pPr>
        <w:rPr>
          <w:rFonts w:asciiTheme="minorHAnsi" w:hAnsiTheme="minorHAnsi" w:cstheme="minorHAnsi"/>
        </w:rPr>
      </w:pPr>
      <w:bookmarkStart w:id="17" w:name="OLE_LINK2"/>
      <w:r w:rsidRPr="00DA3F56">
        <w:rPr>
          <w:rFonts w:asciiTheme="minorHAnsi" w:hAnsiTheme="minorHAnsi" w:cstheme="minorHAnsi"/>
        </w:rPr>
        <w:t>Description: Delete an appnode which connects to openstack by appnode id.</w:t>
      </w:r>
    </w:p>
    <w:p w14:paraId="12305C27" w14:textId="5794EF01"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DA3F56">
        <w:rPr>
          <w:rFonts w:asciiTheme="minorHAnsi" w:hAnsiTheme="minorHAnsi" w:cstheme="minorHAnsi"/>
          <w:b/>
          <w:color w:val="FF0000"/>
        </w:rPr>
        <w:t>NO [API is ok]</w:t>
      </w:r>
    </w:p>
    <w:p w14:paraId="644BEC2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4FB07A6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DELETE</w:t>
      </w:r>
    </w:p>
    <w:p w14:paraId="4054852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/v1/{tenant_id}/appnodes/{appnode_id}</w:t>
      </w:r>
    </w:p>
    <w:p w14:paraId="05850AC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5BFC27F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73956812" w14:textId="77777777" w:rsidR="00062D26" w:rsidRPr="00DA3F56" w:rsidRDefault="00062D26" w:rsidP="00062D26">
      <w:pPr>
        <w:rPr>
          <w:rFonts w:asciiTheme="minorHAnsi" w:hAnsiTheme="minorHAnsi" w:cstheme="minorHAnsi"/>
        </w:rPr>
      </w:pPr>
    </w:p>
    <w:p w14:paraId="45C66FB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bookmarkEnd w:id="17"/>
    </w:p>
    <w:p w14:paraId="68B90FB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201 Created</w:t>
      </w:r>
    </w:p>
    <w:p w14:paraId="1E9C642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70BA0380" w14:textId="77777777" w:rsidR="00062D26" w:rsidRPr="00DA3F56" w:rsidRDefault="00062D26" w:rsidP="00062D26">
      <w:pPr>
        <w:rPr>
          <w:rFonts w:asciiTheme="minorHAnsi" w:hAnsiTheme="minorHAnsi" w:cstheme="minorHAnsi"/>
          <w:color w:val="FF0000"/>
        </w:rPr>
      </w:pPr>
      <w:r w:rsidRPr="00DA3F56">
        <w:rPr>
          <w:rFonts w:asciiTheme="minorHAnsi" w:hAnsiTheme="minorHAnsi" w:cstheme="minorHAnsi"/>
          <w:color w:val="FF0000"/>
        </w:rPr>
        <w:t>OR</w:t>
      </w:r>
    </w:p>
    <w:p w14:paraId="2B254A9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404 Found</w:t>
      </w:r>
    </w:p>
    <w:p w14:paraId="50AAB3A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FBB0E1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"itemNotFound": {</w:t>
      </w:r>
    </w:p>
    <w:p w14:paraId="0618954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"message": "AppNodeNotFound: App Node \u0001ould not be found.",</w:t>
      </w:r>
    </w:p>
    <w:p w14:paraId="782451A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"code": 404</w:t>
      </w:r>
    </w:p>
    <w:p w14:paraId="245CA99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w:t>
      </w:r>
    </w:p>
    <w:p w14:paraId="11E1E0F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217F390C" w14:textId="77777777" w:rsidR="00062D26" w:rsidRPr="00DA3F56" w:rsidRDefault="00062D26" w:rsidP="00062D26">
      <w:pPr>
        <w:rPr>
          <w:rFonts w:asciiTheme="minorHAnsi" w:hAnsiTheme="minorHAnsi" w:cstheme="minorHAnsi"/>
        </w:rPr>
      </w:pPr>
    </w:p>
    <w:p w14:paraId="28BC3D61" w14:textId="77777777" w:rsidR="00062D26" w:rsidRPr="00DA3F56" w:rsidRDefault="00062D26" w:rsidP="00062D26">
      <w:pPr>
        <w:rPr>
          <w:rFonts w:asciiTheme="minorHAnsi" w:hAnsiTheme="minorHAnsi" w:cstheme="minorHAnsi"/>
        </w:rPr>
      </w:pPr>
    </w:p>
    <w:p w14:paraId="588B78A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79A12E6E" w14:textId="77777777" w:rsidR="00062D26" w:rsidRPr="00DA3F56" w:rsidRDefault="00062D26" w:rsidP="00062D26">
      <w:pPr>
        <w:rPr>
          <w:rFonts w:asciiTheme="minorHAnsi" w:hAnsiTheme="minorHAnsi" w:cstheme="minorHAnsi"/>
        </w:rPr>
      </w:pPr>
    </w:p>
    <w:p w14:paraId="377F2AE5" w14:textId="77777777" w:rsidR="00062D26" w:rsidRPr="00DA3F56" w:rsidRDefault="00062D26" w:rsidP="005E0460">
      <w:pPr>
        <w:pStyle w:val="ListParagraph"/>
        <w:widowControl w:val="0"/>
        <w:numPr>
          <w:ilvl w:val="0"/>
          <w:numId w:val="9"/>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Update</w:t>
      </w:r>
    </w:p>
    <w:p w14:paraId="249D73A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Update an appnode which connects to openstack by appnode id.</w:t>
      </w:r>
    </w:p>
    <w:p w14:paraId="47699233" w14:textId="406C10FF"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381A768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6A422E9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PUT</w:t>
      </w:r>
    </w:p>
    <w:p w14:paraId="080292B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/v1/{tenant_id}/appnodes/{appnode_id}</w:t>
      </w:r>
    </w:p>
    <w:p w14:paraId="65C2C52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7C133B9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08E3084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"appnode": {</w:t>
      </w:r>
    </w:p>
    <w:p w14:paraId="08C214A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"os_tenant_name": "admin",</w:t>
      </w:r>
    </w:p>
    <w:p w14:paraId="189F9B6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"os_username": "admin",</w:t>
      </w:r>
    </w:p>
    <w:p w14:paraId="3E1A33A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"os_password": "intel@123",</w:t>
      </w:r>
    </w:p>
    <w:p w14:paraId="0E3CA16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"os_auth_url": "http://192.168.100.100:5000/v2.0",</w:t>
      </w:r>
    </w:p>
    <w:p w14:paraId="4709B3E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"os_region_name": "RegionOne",</w:t>
      </w:r>
    </w:p>
    <w:p w14:paraId="5A48896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"xtrust_user": "intel",</w:t>
      </w:r>
    </w:p>
    <w:p w14:paraId="2BCCFDE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"ssh_status": "",</w:t>
      </w:r>
    </w:p>
    <w:p w14:paraId="72346E1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"log_info": ""</w:t>
      </w:r>
    </w:p>
    <w:p w14:paraId="606F470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w:t>
      </w:r>
    </w:p>
    <w:p w14:paraId="2804FB6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622DCE7F" w14:textId="77777777" w:rsidR="00062D26" w:rsidRPr="00DA3F56" w:rsidRDefault="00062D26" w:rsidP="00062D26">
      <w:pPr>
        <w:rPr>
          <w:rFonts w:asciiTheme="minorHAnsi" w:hAnsiTheme="minorHAnsi" w:cstheme="minorHAnsi"/>
        </w:rPr>
      </w:pPr>
    </w:p>
    <w:p w14:paraId="1257D8C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4F24CAD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201 Created</w:t>
      </w:r>
    </w:p>
    <w:p w14:paraId="5186BE4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393E5C4C" w14:textId="77777777" w:rsidR="00062D26" w:rsidRPr="00516BFA" w:rsidRDefault="00062D26" w:rsidP="00062D26">
      <w:pPr>
        <w:rPr>
          <w:rFonts w:asciiTheme="minorHAnsi" w:hAnsiTheme="minorHAnsi" w:cstheme="minorHAnsi"/>
          <w:color w:val="000000" w:themeColor="text1"/>
        </w:rPr>
      </w:pPr>
      <w:r w:rsidRPr="00516BFA">
        <w:rPr>
          <w:rFonts w:asciiTheme="minorHAnsi" w:hAnsiTheme="minorHAnsi" w:cstheme="minorHAnsi"/>
          <w:color w:val="000000" w:themeColor="text1"/>
        </w:rPr>
        <w:t>OR</w:t>
      </w:r>
    </w:p>
    <w:p w14:paraId="2867936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288F587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"computeFault": {</w:t>
      </w:r>
    </w:p>
    <w:p w14:paraId="1E41E35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"message": "The server has either erred or is incapable of performing the requested operation.",</w:t>
      </w:r>
    </w:p>
    <w:p w14:paraId="60BA473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"code": 500</w:t>
      </w:r>
    </w:p>
    <w:p w14:paraId="654B941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1F7D71F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2A8A5711" w14:textId="77777777" w:rsidR="00062D26" w:rsidRPr="00DA3F56" w:rsidRDefault="00062D26" w:rsidP="00062D26">
      <w:pPr>
        <w:rPr>
          <w:rFonts w:asciiTheme="minorHAnsi" w:hAnsiTheme="minorHAnsi" w:cstheme="minorHAnsi"/>
        </w:rPr>
      </w:pPr>
    </w:p>
    <w:p w14:paraId="183AF97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29807530" w14:textId="77777777" w:rsidR="00062D26" w:rsidRPr="00DA3F56" w:rsidRDefault="00062D26" w:rsidP="00062D26">
      <w:pPr>
        <w:rPr>
          <w:rFonts w:asciiTheme="minorHAnsi" w:hAnsiTheme="minorHAnsi" w:cstheme="minorHAnsi"/>
        </w:rPr>
      </w:pPr>
    </w:p>
    <w:p w14:paraId="401C860F" w14:textId="77777777" w:rsidR="00062D26" w:rsidRPr="00DA3F56" w:rsidRDefault="00062D26" w:rsidP="00062D26">
      <w:pPr>
        <w:pStyle w:val="Heading3"/>
        <w:rPr>
          <w:rFonts w:asciiTheme="minorHAnsi" w:hAnsiTheme="minorHAnsi" w:cstheme="minorHAnsi"/>
        </w:rPr>
      </w:pPr>
      <w:bookmarkStart w:id="18" w:name="_Toc436810091"/>
      <w:r w:rsidRPr="00DA3F56">
        <w:rPr>
          <w:rFonts w:asciiTheme="minorHAnsi" w:hAnsiTheme="minorHAnsi" w:cstheme="minorHAnsi"/>
        </w:rPr>
        <w:t>cluster</w:t>
      </w:r>
      <w:bookmarkEnd w:id="18"/>
    </w:p>
    <w:p w14:paraId="214FBC33" w14:textId="77777777" w:rsidR="00062D26" w:rsidRPr="00DA3F56" w:rsidRDefault="00062D26" w:rsidP="005E0460">
      <w:pPr>
        <w:pStyle w:val="ListParagraph"/>
        <w:widowControl w:val="0"/>
        <w:numPr>
          <w:ilvl w:val="0"/>
          <w:numId w:val="10"/>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Create</w:t>
      </w:r>
    </w:p>
    <w:p w14:paraId="0AF3C6B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Create a ceph cluster.</w:t>
      </w:r>
    </w:p>
    <w:p w14:paraId="451A7028" w14:textId="5DBD199A"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224D920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14E8458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2DBF1E5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w:t>
      </w:r>
      <w:bookmarkStart w:id="19" w:name="OLE_LINK28"/>
      <w:bookmarkStart w:id="20" w:name="OLE_LINK29"/>
      <w:r w:rsidRPr="00DA3F56">
        <w:rPr>
          <w:rFonts w:asciiTheme="minorHAnsi" w:hAnsiTheme="minorHAnsi" w:cstheme="minorHAnsi"/>
          <w:b/>
        </w:rPr>
        <w:t>clusters</w:t>
      </w:r>
      <w:bookmarkEnd w:id="19"/>
      <w:bookmarkEnd w:id="20"/>
    </w:p>
    <w:p w14:paraId="17FC879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4DEB63D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5A62AFE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"cluster": {</w:t>
      </w:r>
    </w:p>
    <w:p w14:paraId="17025D7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"name": "default",</w:t>
      </w:r>
    </w:p>
    <w:p w14:paraId="50C7D14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"file_system": "xfs",</w:t>
      </w:r>
    </w:p>
    <w:p w14:paraId="1CB47C1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"journal_size": "",</w:t>
      </w:r>
    </w:p>
    <w:p w14:paraId="53095C6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"size": "",</w:t>
      </w:r>
    </w:p>
    <w:p w14:paraId="292A409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"management_network": "",</w:t>
      </w:r>
    </w:p>
    <w:p w14:paraId="54FCE00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"ceph_public_network": "",</w:t>
      </w:r>
    </w:p>
    <w:p w14:paraId="042A8FF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"cluster_network": "",</w:t>
      </w:r>
    </w:p>
    <w:p w14:paraId="6FE08A2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"primary_public_netmask": "",</w:t>
      </w:r>
    </w:p>
    <w:p w14:paraId="1421F60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"secondary_public_netmask": "",</w:t>
      </w:r>
    </w:p>
    <w:p w14:paraId="75E94DE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"cluster_netmask": "",</w:t>
      </w:r>
    </w:p>
    <w:p w14:paraId="125F6AF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"servers": [</w:t>
      </w:r>
    </w:p>
    <w:p w14:paraId="7196847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r>
      <w:r w:rsidRPr="00DA3F56">
        <w:rPr>
          <w:rFonts w:asciiTheme="minorHAnsi" w:hAnsiTheme="minorHAnsi" w:cstheme="minorHAnsi"/>
        </w:rPr>
        <w:tab/>
        <w:t>{"is_storage": "True", "is_monitor": "True", "id": "1"},</w:t>
      </w:r>
    </w:p>
    <w:p w14:paraId="36652FD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r>
      <w:r w:rsidRPr="00DA3F56">
        <w:rPr>
          <w:rFonts w:asciiTheme="minorHAnsi" w:hAnsiTheme="minorHAnsi" w:cstheme="minorHAnsi"/>
        </w:rPr>
        <w:tab/>
        <w:t>{"is_storage": "True", "is_monitor": "True", "id": "2"},</w:t>
      </w:r>
    </w:p>
    <w:p w14:paraId="62E9E85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r>
      <w:r w:rsidRPr="00DA3F56">
        <w:rPr>
          <w:rFonts w:asciiTheme="minorHAnsi" w:hAnsiTheme="minorHAnsi" w:cstheme="minorHAnsi"/>
        </w:rPr>
        <w:tab/>
        <w:t>{"is_storage": "True", "is_monitor": "True", "id": "3"}</w:t>
      </w:r>
    </w:p>
    <w:p w14:paraId="4283D84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ab/>
      </w:r>
      <w:r w:rsidRPr="00DA3F56">
        <w:rPr>
          <w:rFonts w:asciiTheme="minorHAnsi" w:hAnsiTheme="minorHAnsi" w:cstheme="minorHAnsi"/>
        </w:rPr>
        <w:tab/>
        <w:t>]</w:t>
      </w:r>
    </w:p>
    <w:p w14:paraId="570DFBB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w:t>
      </w:r>
    </w:p>
    <w:p w14:paraId="4E7F152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7C5AE89B" w14:textId="77777777" w:rsidR="00062D26" w:rsidRPr="00DA3F56" w:rsidRDefault="00062D26" w:rsidP="00062D26">
      <w:pPr>
        <w:rPr>
          <w:rFonts w:asciiTheme="minorHAnsi" w:hAnsiTheme="minorHAnsi" w:cstheme="minorHAnsi"/>
        </w:rPr>
      </w:pPr>
    </w:p>
    <w:p w14:paraId="469A7D0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2FBBD6D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202 Accepted</w:t>
      </w:r>
    </w:p>
    <w:p w14:paraId="542E4A7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0EEB1524" w14:textId="77777777" w:rsidR="00062D26" w:rsidRPr="00DA3F56" w:rsidRDefault="00062D26" w:rsidP="00062D26">
      <w:pPr>
        <w:rPr>
          <w:rFonts w:asciiTheme="minorHAnsi" w:hAnsiTheme="minorHAnsi" w:cstheme="minorHAnsi"/>
        </w:rPr>
      </w:pPr>
    </w:p>
    <w:p w14:paraId="6B96C71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126196DA" w14:textId="77777777" w:rsidR="00062D26" w:rsidRPr="00DA3F56" w:rsidRDefault="00062D26" w:rsidP="00062D26">
      <w:pPr>
        <w:rPr>
          <w:rFonts w:asciiTheme="minorHAnsi" w:hAnsiTheme="minorHAnsi" w:cstheme="minorHAnsi"/>
        </w:rPr>
      </w:pPr>
    </w:p>
    <w:p w14:paraId="44E4F1A7" w14:textId="77777777" w:rsidR="00062D26" w:rsidRPr="00DA3F56" w:rsidRDefault="00062D26" w:rsidP="005E0460">
      <w:pPr>
        <w:pStyle w:val="ListParagraph"/>
        <w:widowControl w:val="0"/>
        <w:numPr>
          <w:ilvl w:val="0"/>
          <w:numId w:val="10"/>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List</w:t>
      </w:r>
    </w:p>
    <w:p w14:paraId="1E175FF3" w14:textId="77777777" w:rsidR="00062D26" w:rsidRDefault="00062D26" w:rsidP="00062D26">
      <w:pPr>
        <w:rPr>
          <w:rFonts w:asciiTheme="minorHAnsi" w:hAnsiTheme="minorHAnsi" w:cstheme="minorHAnsi"/>
        </w:rPr>
      </w:pPr>
      <w:r w:rsidRPr="00DA3F56">
        <w:rPr>
          <w:rFonts w:asciiTheme="minorHAnsi" w:hAnsiTheme="minorHAnsi" w:cstheme="minorHAnsi"/>
        </w:rPr>
        <w:t>Description: List all ceph clusters.</w:t>
      </w:r>
    </w:p>
    <w:p w14:paraId="48FE556E" w14:textId="77777777" w:rsidR="00516BFA" w:rsidRPr="00DA3F56" w:rsidRDefault="00516BFA" w:rsidP="00062D26">
      <w:pPr>
        <w:rPr>
          <w:rFonts w:asciiTheme="minorHAnsi" w:hAnsiTheme="minorHAnsi" w:cstheme="minorHAnsi"/>
        </w:rPr>
      </w:pPr>
    </w:p>
    <w:p w14:paraId="01C89D4F" w14:textId="2C27DE98"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NO [API is ok]</w:t>
      </w:r>
    </w:p>
    <w:p w14:paraId="0847A3B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3F613A7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100BD50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/v1/{tenant_id}/clusters</w:t>
      </w:r>
    </w:p>
    <w:p w14:paraId="30F89C9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4C9B993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08524082" w14:textId="77777777" w:rsidR="00062D26" w:rsidRPr="00DA3F56" w:rsidRDefault="00062D26" w:rsidP="00062D26">
      <w:pPr>
        <w:rPr>
          <w:rFonts w:asciiTheme="minorHAnsi" w:hAnsiTheme="minorHAnsi" w:cstheme="minorHAnsi"/>
        </w:rPr>
      </w:pPr>
    </w:p>
    <w:p w14:paraId="5681670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3D5B8E4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7C6D2B5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0325107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"clusters": [</w:t>
      </w:r>
    </w:p>
    <w:p w14:paraId="3FF44C2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1A1AB8E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"cluster_ip_netmask": "",</w:t>
      </w:r>
    </w:p>
    <w:p w14:paraId="0E3572D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1,</w:t>
      </w:r>
    </w:p>
    <w:p w14:paraId="338400B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"size": "",</w:t>
      </w:r>
    </w:p>
    <w:p w14:paraId="6A1C5F6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"management_network": "",</w:t>
      </w:r>
    </w:p>
    <w:p w14:paraId="5D857E2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"cluster_a",</w:t>
      </w:r>
    </w:p>
    <w:p w14:paraId="6544DEA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"scecondary_public_ip_netmask": "",</w:t>
      </w:r>
    </w:p>
    <w:p w14:paraId="1E1D9F2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"primary_public_ip_netmask": "",</w:t>
      </w:r>
    </w:p>
    <w:p w14:paraId="716E8A4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"file_system": "",</w:t>
      </w:r>
    </w:p>
    <w:p w14:paraId="38BAD49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"ceph_public_network": "1",</w:t>
      </w:r>
    </w:p>
    <w:p w14:paraId="7279FA1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"cluster_network": "14",</w:t>
      </w:r>
    </w:p>
    <w:p w14:paraId="4C7B693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"journal_size": ""</w:t>
      </w:r>
    </w:p>
    <w:p w14:paraId="35814E2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3CA03E2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6A7E48E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09BF5F66" w14:textId="77777777" w:rsidR="00062D26" w:rsidRPr="00DA3F56" w:rsidRDefault="00062D26" w:rsidP="00062D26">
      <w:pPr>
        <w:rPr>
          <w:rFonts w:asciiTheme="minorHAnsi" w:hAnsiTheme="minorHAnsi" w:cstheme="minorHAnsi"/>
        </w:rPr>
      </w:pPr>
    </w:p>
    <w:p w14:paraId="0DBB763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6BB3E61D" w14:textId="77777777" w:rsidR="00062D26" w:rsidRPr="00DA3F56" w:rsidRDefault="00062D26" w:rsidP="00062D26">
      <w:pPr>
        <w:rPr>
          <w:rFonts w:asciiTheme="minorHAnsi" w:hAnsiTheme="minorHAnsi" w:cstheme="minorHAnsi"/>
        </w:rPr>
      </w:pPr>
    </w:p>
    <w:p w14:paraId="6F8FCC36" w14:textId="77777777" w:rsidR="00062D26" w:rsidRPr="00DA3F56" w:rsidRDefault="00062D26" w:rsidP="005E0460">
      <w:pPr>
        <w:pStyle w:val="ListParagraph"/>
        <w:widowControl w:val="0"/>
        <w:numPr>
          <w:ilvl w:val="0"/>
          <w:numId w:val="10"/>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Summary</w:t>
      </w:r>
    </w:p>
    <w:p w14:paraId="7A9A202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The summary of ceph cluster.</w:t>
      </w:r>
    </w:p>
    <w:p w14:paraId="05D1B2EC" w14:textId="796826AB"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DA3F56">
        <w:rPr>
          <w:rFonts w:asciiTheme="minorHAnsi" w:hAnsiTheme="minorHAnsi" w:cstheme="minorHAnsi"/>
          <w:b/>
          <w:color w:val="FF0000"/>
        </w:rPr>
        <w:t>YES</w:t>
      </w:r>
    </w:p>
    <w:p w14:paraId="58C9C75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4FF1835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7F486A8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/v1/{tenant_id}/clusters/summary</w:t>
      </w:r>
    </w:p>
    <w:p w14:paraId="182CD48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0AE129B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7B0A0494" w14:textId="77777777" w:rsidR="00062D26" w:rsidRPr="00DA3F56" w:rsidRDefault="00062D26" w:rsidP="00062D26">
      <w:pPr>
        <w:rPr>
          <w:rFonts w:asciiTheme="minorHAnsi" w:hAnsiTheme="minorHAnsi" w:cstheme="minorHAnsi"/>
        </w:rPr>
      </w:pPr>
    </w:p>
    <w:p w14:paraId="4A5E9D5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2AC640D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12B30B3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79C322C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"cluster-summary": {</w:t>
      </w:r>
    </w:p>
    <w:p w14:paraId="4E19797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"status": [],</w:t>
      </w:r>
    </w:p>
    <w:p w14:paraId="4256AAE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"cluster": "c658028e-7d64-11e5-9495-000c296d7a45",</w:t>
      </w:r>
    </w:p>
    <w:p w14:paraId="11E7D28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"health_list": [</w:t>
      </w:r>
    </w:p>
    <w:p w14:paraId="0584B17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"HEALTH_WARN",</w:t>
      </w:r>
    </w:p>
    <w:p w14:paraId="4E98874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"clock skew detected on mon.2, mon.0"</w:t>
      </w:r>
    </w:p>
    <w:p w14:paraId="4C89B9D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5AAAE57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"detail": [</w:t>
      </w:r>
    </w:p>
    <w:p w14:paraId="6931CBD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"mon.2 addr 192.168.81.236:6789/0 clock skew 0.782834s &gt; max 0.2s (latency 0.00442355s)",</w:t>
      </w:r>
    </w:p>
    <w:p w14:paraId="3665C72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"mon.0 addr 192.168.81.238:6789/0 clock skew 0.466396s &gt; max 0.2s (latency 0.00393478s)"</w:t>
      </w:r>
    </w:p>
    <w:p w14:paraId="7995168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w:t>
      </w:r>
    </w:p>
    <w:p w14:paraId="678E153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"updated_at": "2015-10-28 13:30:49"</w:t>
      </w:r>
    </w:p>
    <w:p w14:paraId="50D055E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637CCCA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45C4B415" w14:textId="77777777" w:rsidR="00062D26" w:rsidRPr="00DA3F56" w:rsidRDefault="00062D26" w:rsidP="00062D26">
      <w:pPr>
        <w:rPr>
          <w:rFonts w:asciiTheme="minorHAnsi" w:hAnsiTheme="minorHAnsi" w:cstheme="minorHAnsi"/>
        </w:rPr>
      </w:pPr>
    </w:p>
    <w:p w14:paraId="263D5C0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1B013112" w14:textId="77777777" w:rsidR="00062D26" w:rsidRPr="00DA3F56" w:rsidRDefault="00062D26" w:rsidP="00062D26">
      <w:pPr>
        <w:rPr>
          <w:rFonts w:asciiTheme="minorHAnsi" w:hAnsiTheme="minorHAnsi" w:cstheme="minorHAnsi"/>
        </w:rPr>
      </w:pPr>
    </w:p>
    <w:p w14:paraId="17C44AEB" w14:textId="77777777" w:rsidR="00062D26" w:rsidRPr="00DA3F56" w:rsidRDefault="00062D26" w:rsidP="005E0460">
      <w:pPr>
        <w:pStyle w:val="ListParagraph"/>
        <w:widowControl w:val="0"/>
        <w:numPr>
          <w:ilvl w:val="0"/>
          <w:numId w:val="10"/>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Refresh</w:t>
      </w:r>
    </w:p>
    <w:p w14:paraId="607AE8DE" w14:textId="77777777" w:rsidR="00062D26" w:rsidRDefault="00062D26" w:rsidP="00062D26">
      <w:pPr>
        <w:rPr>
          <w:rFonts w:asciiTheme="minorHAnsi" w:hAnsiTheme="minorHAnsi" w:cstheme="minorHAnsi"/>
        </w:rPr>
      </w:pPr>
      <w:bookmarkStart w:id="21" w:name="OLE_LINK3"/>
      <w:bookmarkStart w:id="22" w:name="OLE_LINK4"/>
      <w:bookmarkStart w:id="23" w:name="OLE_LINK5"/>
      <w:r w:rsidRPr="00DA3F56">
        <w:rPr>
          <w:rFonts w:asciiTheme="minorHAnsi" w:hAnsiTheme="minorHAnsi" w:cstheme="minorHAnsi"/>
        </w:rPr>
        <w:t>Description: Refresh the ceph cluster status</w:t>
      </w:r>
    </w:p>
    <w:p w14:paraId="602032C1" w14:textId="77777777" w:rsidR="00516BFA" w:rsidRPr="00DA3F56" w:rsidRDefault="00516BFA" w:rsidP="00062D26">
      <w:pPr>
        <w:rPr>
          <w:rFonts w:asciiTheme="minorHAnsi" w:hAnsiTheme="minorHAnsi" w:cstheme="minorHAnsi"/>
        </w:rPr>
      </w:pPr>
    </w:p>
    <w:p w14:paraId="66448222" w14:textId="40DB442F"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 [used in refresh-cluster-status script]</w:t>
      </w:r>
    </w:p>
    <w:p w14:paraId="6D414B5C" w14:textId="77777777" w:rsidR="00062D26" w:rsidRDefault="00062D26" w:rsidP="00062D26">
      <w:pPr>
        <w:rPr>
          <w:rFonts w:asciiTheme="minorHAnsi" w:hAnsiTheme="minorHAnsi" w:cstheme="minorHAnsi"/>
        </w:rPr>
      </w:pPr>
      <w:r w:rsidRPr="00DA3F56">
        <w:rPr>
          <w:rFonts w:asciiTheme="minorHAnsi" w:hAnsiTheme="minorHAnsi" w:cstheme="minorHAnsi"/>
        </w:rPr>
        <w:t>USER: admin</w:t>
      </w:r>
    </w:p>
    <w:p w14:paraId="4E47EF21" w14:textId="77777777" w:rsidR="00516BFA" w:rsidRPr="00DA3F56" w:rsidRDefault="00516BFA" w:rsidP="00062D26">
      <w:pPr>
        <w:rPr>
          <w:rFonts w:asciiTheme="minorHAnsi" w:hAnsiTheme="minorHAnsi" w:cstheme="minorHAnsi"/>
        </w:rPr>
      </w:pPr>
    </w:p>
    <w:p w14:paraId="7CF4EFA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5B9B7F0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/v1/{tenant_id}/clusters/refresh</w:t>
      </w:r>
    </w:p>
    <w:p w14:paraId="776474B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63DEC6D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747F9DE4" w14:textId="77777777" w:rsidR="00062D26" w:rsidRPr="00DA3F56" w:rsidRDefault="00062D26" w:rsidP="00062D26">
      <w:pPr>
        <w:rPr>
          <w:rFonts w:asciiTheme="minorHAnsi" w:hAnsiTheme="minorHAnsi" w:cstheme="minorHAnsi"/>
        </w:rPr>
      </w:pPr>
    </w:p>
    <w:p w14:paraId="5ED927F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bookmarkEnd w:id="21"/>
      <w:bookmarkEnd w:id="22"/>
      <w:bookmarkEnd w:id="23"/>
    </w:p>
    <w:p w14:paraId="4BDF1D8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497D768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6D37E2E4" w14:textId="77777777" w:rsidR="00062D26" w:rsidRPr="00DA3F56" w:rsidRDefault="00062D26" w:rsidP="00062D26">
      <w:pPr>
        <w:rPr>
          <w:rFonts w:asciiTheme="minorHAnsi" w:hAnsiTheme="minorHAnsi" w:cstheme="minorHAnsi"/>
        </w:rPr>
      </w:pPr>
    </w:p>
    <w:p w14:paraId="14082F3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19089B37" w14:textId="77777777" w:rsidR="00062D26" w:rsidRPr="00DA3F56" w:rsidRDefault="00062D26" w:rsidP="00062D26">
      <w:pPr>
        <w:rPr>
          <w:rFonts w:asciiTheme="minorHAnsi" w:hAnsiTheme="minorHAnsi" w:cstheme="minorHAnsi"/>
        </w:rPr>
      </w:pPr>
    </w:p>
    <w:p w14:paraId="7A3749F8" w14:textId="77777777" w:rsidR="00062D26" w:rsidRPr="00DA3F56" w:rsidRDefault="00062D26" w:rsidP="005E0460">
      <w:pPr>
        <w:pStyle w:val="ListParagraph"/>
        <w:widowControl w:val="0"/>
        <w:numPr>
          <w:ilvl w:val="0"/>
          <w:numId w:val="10"/>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Import_ceph_conf</w:t>
      </w:r>
    </w:p>
    <w:p w14:paraId="361DA9C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Import ceph config.</w:t>
      </w:r>
    </w:p>
    <w:p w14:paraId="2B0611EE" w14:textId="52A42697"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 [used in import_ceph_conf script]</w:t>
      </w:r>
    </w:p>
    <w:p w14:paraId="22EA8F8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1B9042F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08660EA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/v1/{tenant_id}/clusters/import_ceph_conf</w:t>
      </w:r>
    </w:p>
    <w:p w14:paraId="4E4C8EA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6A099E2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0E04C67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ab/>
        <w:t>"cluster": {</w:t>
      </w:r>
    </w:p>
    <w:p w14:paraId="683F631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"cluster_name": "cluster_a",</w:t>
      </w:r>
    </w:p>
    <w:p w14:paraId="62C9D76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"ceph_conf_path": ""</w:t>
      </w:r>
    </w:p>
    <w:p w14:paraId="7459670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w:t>
      </w:r>
    </w:p>
    <w:p w14:paraId="24D264D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6744CB9" w14:textId="77777777" w:rsidR="00062D26" w:rsidRPr="00DA3F56" w:rsidRDefault="00062D26" w:rsidP="00062D26">
      <w:pPr>
        <w:rPr>
          <w:rFonts w:asciiTheme="minorHAnsi" w:hAnsiTheme="minorHAnsi" w:cstheme="minorHAnsi"/>
        </w:rPr>
      </w:pPr>
    </w:p>
    <w:p w14:paraId="26B0384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516B412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1AAE39D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"message": "Success"</w:t>
      </w:r>
    </w:p>
    <w:p w14:paraId="28EE0FC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4FE005E1" w14:textId="77777777" w:rsidR="00062D26" w:rsidRPr="00DA3F56" w:rsidRDefault="00062D26" w:rsidP="00062D26">
      <w:pPr>
        <w:rPr>
          <w:rFonts w:asciiTheme="minorHAnsi" w:hAnsiTheme="minorHAnsi" w:cstheme="minorHAnsi"/>
        </w:rPr>
      </w:pPr>
    </w:p>
    <w:p w14:paraId="604E789B" w14:textId="77777777" w:rsidR="00062D26" w:rsidRPr="00DA3F56" w:rsidRDefault="00062D26" w:rsidP="00062D26">
      <w:pPr>
        <w:rPr>
          <w:rFonts w:asciiTheme="minorHAnsi" w:hAnsiTheme="minorHAnsi" w:cstheme="minorHAnsi"/>
        </w:rPr>
      </w:pPr>
    </w:p>
    <w:p w14:paraId="3D75B36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6770D2EE" w14:textId="77777777" w:rsidR="00062D26" w:rsidRPr="00DA3F56" w:rsidRDefault="00062D26" w:rsidP="00062D26">
      <w:pPr>
        <w:rPr>
          <w:rFonts w:asciiTheme="minorHAnsi" w:hAnsiTheme="minorHAnsi" w:cstheme="minorHAnsi"/>
        </w:rPr>
      </w:pPr>
    </w:p>
    <w:p w14:paraId="3FB8C593" w14:textId="77777777" w:rsidR="00062D26" w:rsidRPr="00DA3F56" w:rsidRDefault="00062D26" w:rsidP="005E0460">
      <w:pPr>
        <w:pStyle w:val="ListParagraph"/>
        <w:widowControl w:val="0"/>
        <w:numPr>
          <w:ilvl w:val="0"/>
          <w:numId w:val="10"/>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Stop_cluster</w:t>
      </w:r>
    </w:p>
    <w:p w14:paraId="2E80661B" w14:textId="77777777" w:rsidR="00062D26" w:rsidRPr="00DA3F56" w:rsidRDefault="00062D26" w:rsidP="00062D26">
      <w:pPr>
        <w:rPr>
          <w:rFonts w:asciiTheme="minorHAnsi" w:hAnsiTheme="minorHAnsi" w:cstheme="minorHAnsi"/>
        </w:rPr>
      </w:pPr>
      <w:bookmarkStart w:id="24" w:name="OLE_LINK6"/>
      <w:r w:rsidRPr="00DA3F56">
        <w:rPr>
          <w:rFonts w:asciiTheme="minorHAnsi" w:hAnsiTheme="minorHAnsi" w:cstheme="minorHAnsi"/>
        </w:rPr>
        <w:t>Description: Stop the ceph cluster.</w:t>
      </w:r>
    </w:p>
    <w:p w14:paraId="0ED9DB26" w14:textId="09D0EA66"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NO[API is ok]</w:t>
      </w:r>
    </w:p>
    <w:p w14:paraId="56B9034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12BF25F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4A203B8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/v1/{tenant_id}/clusters/stop_cluster</w:t>
      </w:r>
    </w:p>
    <w:p w14:paraId="5198E98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7244F74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5ACF40F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"cluster": {</w:t>
      </w:r>
    </w:p>
    <w:p w14:paraId="5BFB825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"id": 1</w:t>
      </w:r>
    </w:p>
    <w:p w14:paraId="5AC347A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w:t>
      </w:r>
    </w:p>
    <w:p w14:paraId="10A1810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1EE0BB52" w14:textId="77777777" w:rsidR="00062D26" w:rsidRPr="00DA3F56" w:rsidRDefault="00062D26" w:rsidP="00062D26">
      <w:pPr>
        <w:rPr>
          <w:rFonts w:asciiTheme="minorHAnsi" w:hAnsiTheme="minorHAnsi" w:cstheme="minorHAnsi"/>
        </w:rPr>
      </w:pPr>
    </w:p>
    <w:p w14:paraId="2E7F0C5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bookmarkEnd w:id="24"/>
    </w:p>
    <w:p w14:paraId="5B09070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045F4B7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56DF0FB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"message": "Success"</w:t>
      </w:r>
    </w:p>
    <w:p w14:paraId="466AA02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038E7BEB" w14:textId="77777777" w:rsidR="00062D26" w:rsidRPr="00DA3F56" w:rsidRDefault="00062D26" w:rsidP="00062D26">
      <w:pPr>
        <w:rPr>
          <w:rFonts w:asciiTheme="minorHAnsi" w:hAnsiTheme="minorHAnsi" w:cstheme="minorHAnsi"/>
        </w:rPr>
      </w:pPr>
    </w:p>
    <w:p w14:paraId="0C349CF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5977A612" w14:textId="77777777" w:rsidR="00062D26" w:rsidRPr="00DA3F56" w:rsidRDefault="00062D26" w:rsidP="00062D26">
      <w:pPr>
        <w:rPr>
          <w:rFonts w:asciiTheme="minorHAnsi" w:hAnsiTheme="minorHAnsi" w:cstheme="minorHAnsi"/>
        </w:rPr>
      </w:pPr>
    </w:p>
    <w:p w14:paraId="5E2AECA9" w14:textId="77777777" w:rsidR="00062D26" w:rsidRPr="00DA3F56" w:rsidRDefault="00062D26" w:rsidP="005E0460">
      <w:pPr>
        <w:pStyle w:val="ListParagraph"/>
        <w:widowControl w:val="0"/>
        <w:numPr>
          <w:ilvl w:val="0"/>
          <w:numId w:val="10"/>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Start_cluster</w:t>
      </w:r>
    </w:p>
    <w:p w14:paraId="2FC5ED5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Start the ceph cluster.</w:t>
      </w:r>
    </w:p>
    <w:p w14:paraId="572F8D5B" w14:textId="5E7EC498"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NO [API is ok]</w:t>
      </w:r>
    </w:p>
    <w:p w14:paraId="564EB8F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251AE4E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13CD21F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/v1/{tenant_id}/clusters/start_cluster</w:t>
      </w:r>
    </w:p>
    <w:p w14:paraId="3F9D516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1148D79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283FA1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"cluster": {</w:t>
      </w:r>
    </w:p>
    <w:p w14:paraId="0C1E720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"id": 1</w:t>
      </w:r>
    </w:p>
    <w:p w14:paraId="0709C52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w:t>
      </w:r>
    </w:p>
    <w:p w14:paraId="1CDC07C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40237579" w14:textId="77777777" w:rsidR="00062D26" w:rsidRPr="00DA3F56" w:rsidRDefault="00062D26" w:rsidP="00062D26">
      <w:pPr>
        <w:rPr>
          <w:rFonts w:asciiTheme="minorHAnsi" w:hAnsiTheme="minorHAnsi" w:cstheme="minorHAnsi"/>
        </w:rPr>
      </w:pPr>
    </w:p>
    <w:p w14:paraId="2B5E796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6265159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5AFA87F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583EF27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"message": "Success"</w:t>
      </w:r>
    </w:p>
    <w:p w14:paraId="01E869A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4C298B13" w14:textId="77777777" w:rsidR="00062D26" w:rsidRPr="00DA3F56" w:rsidRDefault="00062D26" w:rsidP="00062D26">
      <w:pPr>
        <w:rPr>
          <w:rFonts w:asciiTheme="minorHAnsi" w:hAnsiTheme="minorHAnsi" w:cstheme="minorHAnsi"/>
        </w:rPr>
      </w:pPr>
    </w:p>
    <w:p w14:paraId="70C9313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71720F9A" w14:textId="77777777" w:rsidR="00062D26" w:rsidRPr="00DA3F56" w:rsidRDefault="00062D26" w:rsidP="00062D26">
      <w:pPr>
        <w:rPr>
          <w:rFonts w:asciiTheme="minorHAnsi" w:hAnsiTheme="minorHAnsi" w:cstheme="minorHAnsi"/>
        </w:rPr>
      </w:pPr>
    </w:p>
    <w:p w14:paraId="3FCD7444" w14:textId="77777777" w:rsidR="00062D26" w:rsidRPr="00DA3F56" w:rsidRDefault="00062D26" w:rsidP="00062D26">
      <w:pPr>
        <w:pStyle w:val="Heading3"/>
        <w:rPr>
          <w:rFonts w:asciiTheme="minorHAnsi" w:hAnsiTheme="minorHAnsi" w:cstheme="minorHAnsi"/>
        </w:rPr>
      </w:pPr>
      <w:bookmarkStart w:id="25" w:name="_Toc436810092"/>
      <w:r w:rsidRPr="00DA3F56">
        <w:rPr>
          <w:rFonts w:asciiTheme="minorHAnsi" w:hAnsiTheme="minorHAnsi" w:cstheme="minorHAnsi"/>
        </w:rPr>
        <w:t>device</w:t>
      </w:r>
      <w:bookmarkEnd w:id="25"/>
    </w:p>
    <w:p w14:paraId="47F22F24" w14:textId="77777777" w:rsidR="00062D26" w:rsidRPr="00DA3F56" w:rsidRDefault="00062D26" w:rsidP="005E0460">
      <w:pPr>
        <w:pStyle w:val="ListParagraph"/>
        <w:widowControl w:val="0"/>
        <w:numPr>
          <w:ilvl w:val="0"/>
          <w:numId w:val="11"/>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List</w:t>
      </w:r>
    </w:p>
    <w:p w14:paraId="31075B2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List all devices.</w:t>
      </w:r>
    </w:p>
    <w:p w14:paraId="02400624" w14:textId="46E2DDF2"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NO [API is ok]</w:t>
      </w:r>
    </w:p>
    <w:p w14:paraId="6D383DE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21ACF62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036B4DF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/v1/{tenant_id}/devices</w:t>
      </w:r>
    </w:p>
    <w:p w14:paraId="4699FD5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Request Body(JSON):</w:t>
      </w:r>
    </w:p>
    <w:p w14:paraId="1C9947A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3F5DAE79" w14:textId="77777777" w:rsidR="00062D26" w:rsidRPr="00DA3F56" w:rsidRDefault="00062D26" w:rsidP="00062D26">
      <w:pPr>
        <w:rPr>
          <w:rFonts w:asciiTheme="minorHAnsi" w:hAnsiTheme="minorHAnsi" w:cstheme="minorHAnsi"/>
        </w:rPr>
      </w:pPr>
    </w:p>
    <w:p w14:paraId="07FB40A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4CEB572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7B7C286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65269CB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"devices": [</w:t>
      </w:r>
    </w:p>
    <w:p w14:paraId="15579D7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5D405E1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"journal_state": "OK",</w:t>
      </w:r>
    </w:p>
    <w:p w14:paraId="0966178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"state": "OK",</w:t>
      </w:r>
    </w:p>
    <w:p w14:paraId="2CA1965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"/dev/sdb1",</w:t>
      </w:r>
    </w:p>
    <w:p w14:paraId="4E10A06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"device_type": "10krpm_sas",</w:t>
      </w:r>
    </w:p>
    <w:p w14:paraId="6EE7713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"used_capacity_kb": 37508,</w:t>
      </w:r>
    </w:p>
    <w:p w14:paraId="3FEFB30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"path": "/dev/sdb1",</w:t>
      </w:r>
    </w:p>
    <w:p w14:paraId="69B4289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"journal": "/dev/sdc1",</w:t>
      </w:r>
    </w:p>
    <w:p w14:paraId="3F85741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"total_capacity_kb": 10473472,</w:t>
      </w:r>
    </w:p>
    <w:p w14:paraId="7DC40E7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1,</w:t>
      </w:r>
    </w:p>
    <w:p w14:paraId="656AEEB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"avail_capacity_kb": 10435964</w:t>
      </w:r>
    </w:p>
    <w:p w14:paraId="5254275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0176E89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49C4A49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"journal_state": "OK",</w:t>
      </w:r>
    </w:p>
    <w:p w14:paraId="17EC261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"state": "OK",</w:t>
      </w:r>
    </w:p>
    <w:p w14:paraId="597E9D8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"/dev/sdb1",</w:t>
      </w:r>
    </w:p>
    <w:p w14:paraId="696EBF2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"device_type": "10krpm_sas",</w:t>
      </w:r>
    </w:p>
    <w:p w14:paraId="58A7227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"used_capacity_kb": 37704,</w:t>
      </w:r>
    </w:p>
    <w:p w14:paraId="1EE2020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"path": "/dev/sdb1",</w:t>
      </w:r>
    </w:p>
    <w:p w14:paraId="5F74955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"journal": "/dev/sdc1",</w:t>
      </w:r>
    </w:p>
    <w:p w14:paraId="1693144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"total_capacity_kb": 10473472,</w:t>
      </w:r>
    </w:p>
    <w:p w14:paraId="237E05E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2,</w:t>
      </w:r>
    </w:p>
    <w:p w14:paraId="34B4DFB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"avail_capacity_kb": 10435768</w:t>
      </w:r>
    </w:p>
    <w:p w14:paraId="19F7017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33FFFC7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7E85FB1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"journal_state": "OK",</w:t>
      </w:r>
    </w:p>
    <w:p w14:paraId="74FF47B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"state": "OK",</w:t>
      </w:r>
    </w:p>
    <w:p w14:paraId="00705DD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"/dev/sdb1",</w:t>
      </w:r>
    </w:p>
    <w:p w14:paraId="71CD4A9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"device_type": "10krpm_sas",</w:t>
      </w:r>
    </w:p>
    <w:p w14:paraId="6BB346E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"used_capacity_kb": 36956,</w:t>
      </w:r>
    </w:p>
    <w:p w14:paraId="57B37B8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"path": "/dev/sdb1",</w:t>
      </w:r>
    </w:p>
    <w:p w14:paraId="1B960C9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"journal": "/dev/sdc1",</w:t>
      </w:r>
    </w:p>
    <w:p w14:paraId="666E831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"total_capacity_kb": 10473472,</w:t>
      </w:r>
    </w:p>
    <w:p w14:paraId="38A872C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3,</w:t>
      </w:r>
    </w:p>
    <w:p w14:paraId="31474F0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"avail_capacity_kb": 10436516</w:t>
      </w:r>
    </w:p>
    <w:p w14:paraId="17B05FA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6452001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38D9CF8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16FAC309" w14:textId="77777777" w:rsidR="00062D26" w:rsidRPr="00DA3F56" w:rsidRDefault="00062D26" w:rsidP="00062D26">
      <w:pPr>
        <w:rPr>
          <w:rFonts w:asciiTheme="minorHAnsi" w:hAnsiTheme="minorHAnsi" w:cstheme="minorHAnsi"/>
        </w:rPr>
      </w:pPr>
    </w:p>
    <w:p w14:paraId="2D19001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3324772D" w14:textId="77777777" w:rsidR="00062D26" w:rsidRPr="00DA3F56" w:rsidRDefault="00062D26" w:rsidP="00062D26">
      <w:pPr>
        <w:rPr>
          <w:rFonts w:asciiTheme="minorHAnsi" w:hAnsiTheme="minorHAnsi" w:cstheme="minorHAnsi"/>
        </w:rPr>
      </w:pPr>
    </w:p>
    <w:p w14:paraId="18FCBB83" w14:textId="77777777" w:rsidR="00062D26" w:rsidRPr="00DA3F56" w:rsidRDefault="00062D26" w:rsidP="005E0460">
      <w:pPr>
        <w:pStyle w:val="ListParagraph"/>
        <w:widowControl w:val="0"/>
        <w:numPr>
          <w:ilvl w:val="0"/>
          <w:numId w:val="11"/>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Get_available_disks</w:t>
      </w:r>
    </w:p>
    <w:p w14:paraId="32B252F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Get available disks.</w:t>
      </w:r>
    </w:p>
    <w:p w14:paraId="7E26181C" w14:textId="4FEAFC86"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1677DB7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0F2B304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06E8220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/v1/{tenant_id}/devices/get_available_disks{?query_string}</w:t>
      </w:r>
    </w:p>
    <w:p w14:paraId="126D7721" w14:textId="77777777" w:rsidR="00062D26" w:rsidRPr="00DA3F56" w:rsidRDefault="00062D26" w:rsidP="005E0460">
      <w:pPr>
        <w:pStyle w:val="ListParagraph"/>
        <w:widowControl w:val="0"/>
        <w:numPr>
          <w:ilvl w:val="0"/>
          <w:numId w:val="26"/>
        </w:numPr>
        <w:spacing w:before="0" w:after="0" w:line="240" w:lineRule="auto"/>
        <w:jc w:val="both"/>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/v1/{tenant_id}/devices/get_available_disks?result_mode=get_disks&amp;server_id={serves_id}</w:t>
      </w:r>
    </w:p>
    <w:p w14:paraId="0C7FDCA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20406D8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62B58CE2" w14:textId="77777777" w:rsidR="00062D26" w:rsidRPr="00DA3F56" w:rsidRDefault="00062D26" w:rsidP="00062D26">
      <w:pPr>
        <w:rPr>
          <w:rFonts w:asciiTheme="minorHAnsi" w:hAnsiTheme="minorHAnsi" w:cstheme="minorHAnsi"/>
        </w:rPr>
      </w:pPr>
    </w:p>
    <w:p w14:paraId="69EA9B9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685F8907" w14:textId="77777777" w:rsidR="00062D26" w:rsidRPr="00DA3F56" w:rsidRDefault="00062D26" w:rsidP="00062D26">
      <w:pPr>
        <w:rPr>
          <w:rFonts w:asciiTheme="minorHAnsi" w:hAnsiTheme="minorHAnsi" w:cstheme="minorHAnsi"/>
        </w:rPr>
      </w:pPr>
      <w:commentRangeStart w:id="26"/>
      <w:r w:rsidRPr="00DA3F56">
        <w:rPr>
          <w:rFonts w:asciiTheme="minorHAnsi" w:hAnsiTheme="minorHAnsi" w:cstheme="minorHAnsi"/>
        </w:rPr>
        <w:t>STATUS</w:t>
      </w:r>
      <w:commentRangeEnd w:id="26"/>
      <w:r w:rsidRPr="00DA3F56">
        <w:rPr>
          <w:rStyle w:val="CommentReference"/>
          <w:rFonts w:asciiTheme="minorHAnsi" w:hAnsiTheme="minorHAnsi" w:cstheme="minorHAnsi"/>
        </w:rPr>
        <w:commentReference w:id="26"/>
      </w:r>
      <w:r w:rsidRPr="00DA3F56">
        <w:rPr>
          <w:rFonts w:asciiTheme="minorHAnsi" w:hAnsiTheme="minorHAnsi" w:cstheme="minorHAnsi"/>
        </w:rPr>
        <w:t xml:space="preserve"> 200 OK</w:t>
      </w:r>
    </w:p>
    <w:p w14:paraId="3418D2F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7615BF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"available_disks": [</w:t>
      </w:r>
    </w:p>
    <w:p w14:paraId="2D12DD1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"/dev/disk/by-path/pci-0000:00:10.0-scsi-0:0:0:0",</w:t>
      </w:r>
    </w:p>
    <w:p w14:paraId="47B88F9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"/dev/disk/by-path/pci-0000:00:10.0-scsi-0:0:0:0-part5",</w:t>
      </w:r>
    </w:p>
    <w:p w14:paraId="0E68DA8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"/dev/disk/by-path/pci-0000:00:10.0-scsi-0:0:2:0",</w:t>
      </w:r>
    </w:p>
    <w:p w14:paraId="6794955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"/dev/disk/by-path/pci-0000:00:10.0-scsi-0:0:0:0-part2",</w:t>
      </w:r>
    </w:p>
    <w:p w14:paraId="4A31B65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"/dev/disk/by-path/pci-0000:00:10.0-scsi-0:0:1:0",</w:t>
      </w:r>
    </w:p>
    <w:p w14:paraId="702E21D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"/dev/sda5",</w:t>
      </w:r>
    </w:p>
    <w:p w14:paraId="34D5325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"/dev/disk/by-path/pci-0000:00:10.0-scsi-0:0:2:0-part1",</w:t>
      </w:r>
    </w:p>
    <w:p w14:paraId="71F7EE9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"/dev/sdb",</w:t>
      </w:r>
    </w:p>
    <w:p w14:paraId="4F8A0F2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"/dev/sdc",</w:t>
      </w:r>
    </w:p>
    <w:p w14:paraId="7E73E01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"/dev/sda2",</w:t>
      </w:r>
    </w:p>
    <w:p w14:paraId="3E68066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"/dev/sda"</w:t>
      </w:r>
    </w:p>
    <w:p w14:paraId="37C98A2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49C709D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73D12BA2" w14:textId="77777777" w:rsidR="00062D26" w:rsidRPr="00DA3F56" w:rsidRDefault="00062D26" w:rsidP="00062D26">
      <w:pPr>
        <w:rPr>
          <w:rFonts w:asciiTheme="minorHAnsi" w:hAnsiTheme="minorHAnsi" w:cstheme="minorHAnsi"/>
        </w:rPr>
      </w:pPr>
    </w:p>
    <w:p w14:paraId="3A83DE5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6FF56613" w14:textId="77777777" w:rsidR="00062D26" w:rsidRPr="00DA3F56" w:rsidRDefault="00062D26" w:rsidP="00062D26">
      <w:pPr>
        <w:rPr>
          <w:rFonts w:asciiTheme="minorHAnsi" w:hAnsiTheme="minorHAnsi" w:cstheme="minorHAnsi"/>
        </w:rPr>
      </w:pPr>
    </w:p>
    <w:p w14:paraId="3459E921" w14:textId="77777777" w:rsidR="00062D26" w:rsidRPr="00DA3F56" w:rsidRDefault="00062D26" w:rsidP="005E0460">
      <w:pPr>
        <w:pStyle w:val="ListParagraph"/>
        <w:widowControl w:val="0"/>
        <w:numPr>
          <w:ilvl w:val="0"/>
          <w:numId w:val="11"/>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Get_smart_info</w:t>
      </w:r>
    </w:p>
    <w:p w14:paraId="7851652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Get smart info of device.</w:t>
      </w:r>
    </w:p>
    <w:p w14:paraId="65A1DADC" w14:textId="457C1ECE"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0D56208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3C2AEFD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56404DF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/v1/{tenant_id}/devices/get_smart_info{?query_string}</w:t>
      </w:r>
    </w:p>
    <w:p w14:paraId="7BFCF445" w14:textId="77777777" w:rsidR="00062D26" w:rsidRPr="00DA3F56" w:rsidRDefault="00062D26" w:rsidP="005E0460">
      <w:pPr>
        <w:pStyle w:val="ListParagraph"/>
        <w:widowControl w:val="0"/>
        <w:numPr>
          <w:ilvl w:val="0"/>
          <w:numId w:val="27"/>
        </w:numPr>
        <w:spacing w:before="0" w:after="0" w:line="240" w:lineRule="auto"/>
        <w:jc w:val="both"/>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/v1/{tenant_id}/devices/get_smart_info?device_path={path}&amp;device_id={device_id}</w:t>
      </w:r>
    </w:p>
    <w:p w14:paraId="3233E39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0BAF00A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53B9F178" w14:textId="77777777" w:rsidR="00062D26" w:rsidRPr="00DA3F56" w:rsidRDefault="00062D26" w:rsidP="00062D26">
      <w:pPr>
        <w:rPr>
          <w:rFonts w:asciiTheme="minorHAnsi" w:hAnsiTheme="minorHAnsi" w:cstheme="minorHAnsi"/>
        </w:rPr>
      </w:pPr>
    </w:p>
    <w:p w14:paraId="1F7175C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5EBFACA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7A4E80D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0B0B41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"smart_info": {</w:t>
      </w:r>
    </w:p>
    <w:p w14:paraId="05F961A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"smart": {},</w:t>
      </w:r>
    </w:p>
    <w:p w14:paraId="4B24C75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"basic": {</w:t>
      </w:r>
    </w:p>
    <w:p w14:paraId="5D0150B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"Serial Number": "",</w:t>
      </w:r>
    </w:p>
    <w:p w14:paraId="1682681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"Drive Family": "               VMware,",</w:t>
      </w:r>
    </w:p>
    <w:p w14:paraId="23DF9AD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"Drive Status": " OK",</w:t>
      </w:r>
    </w:p>
    <w:p w14:paraId="5442E55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"Firmware Version": ""</w:t>
      </w:r>
    </w:p>
    <w:p w14:paraId="25653B4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379F281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6FD207B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677FFADC" w14:textId="77777777" w:rsidR="00062D26" w:rsidRPr="00DA3F56" w:rsidRDefault="00062D26" w:rsidP="00062D26">
      <w:pPr>
        <w:rPr>
          <w:rFonts w:asciiTheme="minorHAnsi" w:hAnsiTheme="minorHAnsi" w:cstheme="minorHAnsi"/>
        </w:rPr>
      </w:pPr>
    </w:p>
    <w:p w14:paraId="33C7A70F" w14:textId="77777777" w:rsidR="00062D26" w:rsidRPr="00DA3F56" w:rsidRDefault="00062D26" w:rsidP="005E0460">
      <w:pPr>
        <w:pStyle w:val="ListParagraph"/>
        <w:widowControl w:val="0"/>
        <w:numPr>
          <w:ilvl w:val="0"/>
          <w:numId w:val="27"/>
        </w:numPr>
        <w:spacing w:before="0" w:after="0" w:line="240" w:lineRule="auto"/>
        <w:jc w:val="both"/>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/v1/{tenant_id}/devices/get_smart_info?device_path=&amp;device_id={device_id}</w:t>
      </w:r>
    </w:p>
    <w:p w14:paraId="0D60BBD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53124B2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7FDA8F54" w14:textId="77777777" w:rsidR="00062D26" w:rsidRPr="00DA3F56" w:rsidRDefault="00062D26" w:rsidP="00062D26">
      <w:pPr>
        <w:rPr>
          <w:rFonts w:asciiTheme="minorHAnsi" w:hAnsiTheme="minorHAnsi" w:cstheme="minorHAnsi"/>
        </w:rPr>
      </w:pPr>
    </w:p>
    <w:p w14:paraId="7EB97A2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2C8F447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0F435D0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2654CBC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"smart_info": {</w:t>
      </w:r>
    </w:p>
    <w:p w14:paraId="1E1A834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"smart": {},</w:t>
      </w:r>
    </w:p>
    <w:p w14:paraId="7A2A5F6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"basic": {</w:t>
      </w:r>
    </w:p>
    <w:p w14:paraId="4699F55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"Serial Number": "",</w:t>
      </w:r>
    </w:p>
    <w:p w14:paraId="1B66C4A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"Drive Family": "",</w:t>
      </w:r>
    </w:p>
    <w:p w14:paraId="5092382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"Drive Status": "",</w:t>
      </w:r>
    </w:p>
    <w:p w14:paraId="1480AD4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"Firmware Version": ""</w:t>
      </w:r>
    </w:p>
    <w:p w14:paraId="2783208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6C82CDC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711E229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2C22C5AA" w14:textId="77777777" w:rsidR="00062D26" w:rsidRPr="00DA3F56" w:rsidRDefault="00062D26" w:rsidP="00062D26">
      <w:pPr>
        <w:rPr>
          <w:rFonts w:asciiTheme="minorHAnsi" w:hAnsiTheme="minorHAnsi" w:cstheme="minorHAnsi"/>
        </w:rPr>
      </w:pPr>
    </w:p>
    <w:p w14:paraId="4D05E28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75CF16DF" w14:textId="77777777" w:rsidR="00062D26" w:rsidRPr="00DA3F56" w:rsidRDefault="00062D26" w:rsidP="00062D26">
      <w:pPr>
        <w:rPr>
          <w:rFonts w:asciiTheme="minorHAnsi" w:hAnsiTheme="minorHAnsi" w:cstheme="minorHAnsi"/>
        </w:rPr>
      </w:pPr>
    </w:p>
    <w:p w14:paraId="24AD6911" w14:textId="77777777" w:rsidR="00062D26" w:rsidRPr="00DA3F56" w:rsidRDefault="00062D26" w:rsidP="00062D26">
      <w:pPr>
        <w:pStyle w:val="Heading3"/>
        <w:rPr>
          <w:rFonts w:asciiTheme="minorHAnsi" w:hAnsiTheme="minorHAnsi" w:cstheme="minorHAnsi"/>
        </w:rPr>
      </w:pPr>
      <w:bookmarkStart w:id="27" w:name="_Toc436810093"/>
      <w:r w:rsidRPr="00DA3F56">
        <w:rPr>
          <w:rFonts w:asciiTheme="minorHAnsi" w:hAnsiTheme="minorHAnsi" w:cstheme="minorHAnsi"/>
        </w:rPr>
        <w:t>mds</w:t>
      </w:r>
      <w:bookmarkEnd w:id="27"/>
    </w:p>
    <w:p w14:paraId="2BA474FD" w14:textId="77777777" w:rsidR="00062D26" w:rsidRPr="00DA3F56" w:rsidRDefault="00062D26" w:rsidP="005E0460">
      <w:pPr>
        <w:pStyle w:val="ListParagraph"/>
        <w:widowControl w:val="0"/>
        <w:numPr>
          <w:ilvl w:val="0"/>
          <w:numId w:val="12"/>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List</w:t>
      </w:r>
    </w:p>
    <w:p w14:paraId="5F28D02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Get a list of mds.</w:t>
      </w:r>
    </w:p>
    <w:p w14:paraId="3BC60B29" w14:textId="0B707353"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37A6F71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USER: admin</w:t>
      </w:r>
    </w:p>
    <w:p w14:paraId="1B61127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760EC13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/v1/{tenant_id}/mdses</w:t>
      </w:r>
    </w:p>
    <w:p w14:paraId="2F172E3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2755396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0B888941" w14:textId="77777777" w:rsidR="00062D26" w:rsidRPr="00DA3F56" w:rsidRDefault="00062D26" w:rsidP="00062D26">
      <w:pPr>
        <w:rPr>
          <w:rFonts w:asciiTheme="minorHAnsi" w:hAnsiTheme="minorHAnsi" w:cstheme="minorHAnsi"/>
        </w:rPr>
      </w:pPr>
    </w:p>
    <w:p w14:paraId="10062BC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57C933E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5CD7EB0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6260061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"mdses": [</w:t>
      </w:r>
    </w:p>
    <w:p w14:paraId="18D59F8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5656DB3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"mds_name",</w:t>
      </w:r>
    </w:p>
    <w:p w14:paraId="5D246B2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"updated_at": "2015-10-28 14:33:48",</w:t>
      </w:r>
    </w:p>
    <w:p w14:paraId="59307EE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"state": "state",</w:t>
      </w:r>
    </w:p>
    <w:p w14:paraId="348150C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"gid": 1234,</w:t>
      </w:r>
    </w:p>
    <w:p w14:paraId="60052C4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"address": "address",</w:t>
      </w:r>
    </w:p>
    <w:p w14:paraId="4181546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1234</w:t>
      </w:r>
    </w:p>
    <w:p w14:paraId="199093E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5A8677C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73AEFBD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1B00576D" w14:textId="77777777" w:rsidR="00062D26" w:rsidRPr="00DA3F56" w:rsidRDefault="00062D26" w:rsidP="00062D26">
      <w:pPr>
        <w:rPr>
          <w:rFonts w:asciiTheme="minorHAnsi" w:hAnsiTheme="minorHAnsi" w:cstheme="minorHAnsi"/>
        </w:rPr>
      </w:pPr>
    </w:p>
    <w:p w14:paraId="7726AED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220F2BF4" w14:textId="77777777" w:rsidR="00062D26" w:rsidRPr="00DA3F56" w:rsidRDefault="00062D26" w:rsidP="00062D26">
      <w:pPr>
        <w:rPr>
          <w:rFonts w:asciiTheme="minorHAnsi" w:hAnsiTheme="minorHAnsi" w:cstheme="minorHAnsi"/>
        </w:rPr>
      </w:pPr>
    </w:p>
    <w:p w14:paraId="3B15F733" w14:textId="77777777" w:rsidR="00062D26" w:rsidRPr="00DA3F56" w:rsidRDefault="00062D26" w:rsidP="005E0460">
      <w:pPr>
        <w:pStyle w:val="ListParagraph"/>
        <w:widowControl w:val="0"/>
        <w:numPr>
          <w:ilvl w:val="0"/>
          <w:numId w:val="12"/>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Summary</w:t>
      </w:r>
    </w:p>
    <w:p w14:paraId="54B924E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Summary info of mds.</w:t>
      </w:r>
    </w:p>
    <w:p w14:paraId="5DC9E020" w14:textId="79F227F2"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24A8118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5EB5431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6ADB4AB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/v1/{tenant_id}/mdses/summary</w:t>
      </w:r>
    </w:p>
    <w:p w14:paraId="79CDBF9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653B185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27215C0F" w14:textId="77777777" w:rsidR="00062D26" w:rsidRPr="00DA3F56" w:rsidRDefault="00062D26" w:rsidP="00062D26">
      <w:pPr>
        <w:rPr>
          <w:rFonts w:asciiTheme="minorHAnsi" w:hAnsiTheme="minorHAnsi" w:cstheme="minorHAnsi"/>
        </w:rPr>
      </w:pPr>
    </w:p>
    <w:p w14:paraId="45D5637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Response:</w:t>
      </w:r>
    </w:p>
    <w:p w14:paraId="2656D3E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6C0B494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08075A9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"mds-summary": {</w:t>
      </w:r>
    </w:p>
    <w:p w14:paraId="1D2B7AC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"num_stopped_mdses": 0,</w:t>
      </w:r>
    </w:p>
    <w:p w14:paraId="2811B39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"num_max_mdses": 1,</w:t>
      </w:r>
    </w:p>
    <w:p w14:paraId="4A2310B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"epoch": 11,</w:t>
      </w:r>
    </w:p>
    <w:p w14:paraId="3E449E5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"metadata_pool": 1,</w:t>
      </w:r>
    </w:p>
    <w:p w14:paraId="697C088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"updated_at": "2015-10-28 14:45:38",</w:t>
      </w:r>
    </w:p>
    <w:p w14:paraId="565F624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"data_pools": [</w:t>
      </w:r>
    </w:p>
    <w:p w14:paraId="244B269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0</w:t>
      </w:r>
    </w:p>
    <w:p w14:paraId="72139FE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75E969B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"num_failed_mdses": 0,</w:t>
      </w:r>
    </w:p>
    <w:p w14:paraId="16891F0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"num_in_mdses": 1,</w:t>
      </w:r>
    </w:p>
    <w:p w14:paraId="2578BE3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"num_up_mdses": 1</w:t>
      </w:r>
    </w:p>
    <w:p w14:paraId="2425256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4019DFA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BA6CD35" w14:textId="77777777" w:rsidR="00062D26" w:rsidRPr="00DA3F56" w:rsidRDefault="00062D26" w:rsidP="00062D26">
      <w:pPr>
        <w:rPr>
          <w:rFonts w:asciiTheme="minorHAnsi" w:hAnsiTheme="minorHAnsi" w:cstheme="minorHAnsi"/>
        </w:rPr>
      </w:pPr>
    </w:p>
    <w:p w14:paraId="091B508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77ED48EB" w14:textId="77777777" w:rsidR="00062D26" w:rsidRPr="00DA3F56" w:rsidRDefault="00062D26" w:rsidP="00062D26">
      <w:pPr>
        <w:pStyle w:val="Heading3"/>
        <w:rPr>
          <w:rFonts w:asciiTheme="minorHAnsi" w:hAnsiTheme="minorHAnsi" w:cstheme="minorHAnsi"/>
        </w:rPr>
      </w:pPr>
      <w:bookmarkStart w:id="28" w:name="_Toc436810094"/>
      <w:r w:rsidRPr="00DA3F56">
        <w:rPr>
          <w:rFonts w:asciiTheme="minorHAnsi" w:hAnsiTheme="minorHAnsi" w:cstheme="minorHAnsi"/>
        </w:rPr>
        <w:t>monitor</w:t>
      </w:r>
      <w:bookmarkEnd w:id="28"/>
    </w:p>
    <w:p w14:paraId="65136591" w14:textId="77777777" w:rsidR="00062D26" w:rsidRPr="00DA3F56" w:rsidRDefault="00062D26" w:rsidP="005E0460">
      <w:pPr>
        <w:pStyle w:val="ListParagraph"/>
        <w:widowControl w:val="0"/>
        <w:numPr>
          <w:ilvl w:val="0"/>
          <w:numId w:val="13"/>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List</w:t>
      </w:r>
    </w:p>
    <w:p w14:paraId="342C51C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Get a list of monitors.</w:t>
      </w:r>
    </w:p>
    <w:p w14:paraId="234B156B" w14:textId="67AD89AA"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12816B9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0A09187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19FB23F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/v1/{tenant_id}/monitors</w:t>
      </w:r>
    </w:p>
    <w:p w14:paraId="52A01CD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63802B7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4710649F" w14:textId="77777777" w:rsidR="00062D26" w:rsidRPr="00DA3F56" w:rsidRDefault="00062D26" w:rsidP="00062D26">
      <w:pPr>
        <w:rPr>
          <w:rFonts w:asciiTheme="minorHAnsi" w:hAnsiTheme="minorHAnsi" w:cstheme="minorHAnsi"/>
        </w:rPr>
      </w:pPr>
    </w:p>
    <w:p w14:paraId="5AF1134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6D7DA41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080D1EF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w:t>
      </w:r>
    </w:p>
    <w:p w14:paraId="7A6A838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"monitors": [</w:t>
      </w:r>
    </w:p>
    <w:p w14:paraId="6344FE6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68DFA06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"details": "-",</w:t>
      </w:r>
    </w:p>
    <w:p w14:paraId="6618C4F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"address": "192.168.81.235:6789/0",</w:t>
      </w:r>
    </w:p>
    <w:p w14:paraId="5F48164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"health": "HEALTH_OK",</w:t>
      </w:r>
    </w:p>
    <w:p w14:paraId="6B8AD17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1,</w:t>
      </w:r>
    </w:p>
    <w:p w14:paraId="4792CD3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"1"</w:t>
      </w:r>
    </w:p>
    <w:p w14:paraId="65D7DB7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250A992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22A246D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"details": "clock skew 0.784328s &gt; max 0.2s",</w:t>
      </w:r>
    </w:p>
    <w:p w14:paraId="468529A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"address": "192.168.81.236:6789/0",</w:t>
      </w:r>
    </w:p>
    <w:p w14:paraId="7D9BF3A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"health": "HEALTH_WARN",</w:t>
      </w:r>
    </w:p>
    <w:p w14:paraId="62DF8E3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2,</w:t>
      </w:r>
    </w:p>
    <w:p w14:paraId="356066B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"2"</w:t>
      </w:r>
    </w:p>
    <w:p w14:paraId="4E5263C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49CAEAE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08A2E52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"details": "clock skew 0.464823s &gt; max 0.2s",</w:t>
      </w:r>
    </w:p>
    <w:p w14:paraId="6C3CFFD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"address": "192.168.81.238:6789/0",</w:t>
      </w:r>
    </w:p>
    <w:p w14:paraId="7B2F1D8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"health": "HEALTH_WARN",</w:t>
      </w:r>
    </w:p>
    <w:p w14:paraId="598C1F1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3,</w:t>
      </w:r>
    </w:p>
    <w:p w14:paraId="6F9213A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"0"</w:t>
      </w:r>
    </w:p>
    <w:p w14:paraId="52095E3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4C6F33F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6129BDC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19638CB0" w14:textId="77777777" w:rsidR="00062D26" w:rsidRPr="00DA3F56" w:rsidRDefault="00062D26" w:rsidP="00062D26">
      <w:pPr>
        <w:rPr>
          <w:rFonts w:asciiTheme="minorHAnsi" w:hAnsiTheme="minorHAnsi" w:cstheme="minorHAnsi"/>
        </w:rPr>
      </w:pPr>
    </w:p>
    <w:p w14:paraId="1B18F14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26ED63F3" w14:textId="77777777" w:rsidR="00062D26" w:rsidRPr="00DA3F56" w:rsidRDefault="00062D26" w:rsidP="00062D26">
      <w:pPr>
        <w:rPr>
          <w:rFonts w:asciiTheme="minorHAnsi" w:hAnsiTheme="minorHAnsi" w:cstheme="minorHAnsi"/>
        </w:rPr>
      </w:pPr>
    </w:p>
    <w:p w14:paraId="7C20205D" w14:textId="77777777" w:rsidR="00062D26" w:rsidRPr="00DA3F56" w:rsidRDefault="00062D26" w:rsidP="005E0460">
      <w:pPr>
        <w:pStyle w:val="ListParagraph"/>
        <w:widowControl w:val="0"/>
        <w:numPr>
          <w:ilvl w:val="0"/>
          <w:numId w:val="13"/>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Summary</w:t>
      </w:r>
    </w:p>
    <w:p w14:paraId="77868DB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Summary info of monitor.</w:t>
      </w:r>
    </w:p>
    <w:p w14:paraId="7FF87288" w14:textId="691A2576"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794EDAB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612A974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ACTION: </w:t>
      </w:r>
      <w:r w:rsidRPr="00DA3F56">
        <w:rPr>
          <w:rFonts w:asciiTheme="minorHAnsi" w:hAnsiTheme="minorHAnsi" w:cstheme="minorHAnsi"/>
          <w:b/>
        </w:rPr>
        <w:t>GET</w:t>
      </w:r>
    </w:p>
    <w:p w14:paraId="39FB043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/v1/{tenant_id}/monitors/summary</w:t>
      </w:r>
    </w:p>
    <w:p w14:paraId="6DDDA85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6B90F7A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337AF72D" w14:textId="77777777" w:rsidR="00062D26" w:rsidRPr="00DA3F56" w:rsidRDefault="00062D26" w:rsidP="00062D26">
      <w:pPr>
        <w:rPr>
          <w:rFonts w:asciiTheme="minorHAnsi" w:hAnsiTheme="minorHAnsi" w:cstheme="minorHAnsi"/>
        </w:rPr>
      </w:pPr>
    </w:p>
    <w:p w14:paraId="0F6943E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545EC47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52A4EBD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1BF9722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"monitor-summary": {</w:t>
      </w:r>
    </w:p>
    <w:p w14:paraId="4B9DE99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"election_epoch": 10,</w:t>
      </w:r>
    </w:p>
    <w:p w14:paraId="0417E78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"quorum": "1 2 0",</w:t>
      </w:r>
    </w:p>
    <w:p w14:paraId="241A086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"monmap_epoch": 1,</w:t>
      </w:r>
    </w:p>
    <w:p w14:paraId="15C2040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"updated_at": "2015-10-28 14:56:22",</w:t>
      </w:r>
    </w:p>
    <w:p w14:paraId="4F2176D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"overall_status": "HEALTH_WARN",</w:t>
      </w:r>
    </w:p>
    <w:p w14:paraId="51D9822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"quorum_leader_name": "1",</w:t>
      </w:r>
    </w:p>
    <w:p w14:paraId="20620C4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"monitors": 3</w:t>
      </w:r>
    </w:p>
    <w:p w14:paraId="6C7D9C9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29EC36E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6603EA40" w14:textId="77777777" w:rsidR="00062D26" w:rsidRPr="00DA3F56" w:rsidRDefault="00062D26" w:rsidP="00062D26">
      <w:pPr>
        <w:rPr>
          <w:rFonts w:asciiTheme="minorHAnsi" w:hAnsiTheme="minorHAnsi" w:cstheme="minorHAnsi"/>
        </w:rPr>
      </w:pPr>
    </w:p>
    <w:p w14:paraId="3F3E966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5F1BEE1D" w14:textId="77777777" w:rsidR="00062D26" w:rsidRPr="00DA3F56" w:rsidRDefault="00062D26" w:rsidP="00062D26">
      <w:pPr>
        <w:rPr>
          <w:rFonts w:asciiTheme="minorHAnsi" w:hAnsiTheme="minorHAnsi" w:cstheme="minorHAnsi"/>
        </w:rPr>
      </w:pPr>
    </w:p>
    <w:p w14:paraId="4D8AB76F" w14:textId="77777777" w:rsidR="00062D26" w:rsidRPr="00DA3F56" w:rsidRDefault="00062D26" w:rsidP="005E0460">
      <w:pPr>
        <w:pStyle w:val="ListParagraph"/>
        <w:widowControl w:val="0"/>
        <w:numPr>
          <w:ilvl w:val="0"/>
          <w:numId w:val="13"/>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Restart</w:t>
      </w:r>
    </w:p>
    <w:p w14:paraId="5DAC028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Restart monitor by monitor id.</w:t>
      </w:r>
    </w:p>
    <w:p w14:paraId="2AEAC446" w14:textId="6EE7DCA7" w:rsidR="00062D26" w:rsidRPr="00516BFA" w:rsidRDefault="00516BFA" w:rsidP="00062D26">
      <w:pPr>
        <w:rPr>
          <w:rFonts w:asciiTheme="minorHAnsi" w:hAnsiTheme="minorHAnsi" w:cstheme="minorHAnsi"/>
          <w:color w:val="000000" w:themeColor="text1"/>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NO[API is ok]</w:t>
      </w:r>
    </w:p>
    <w:p w14:paraId="0B787E3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288F7E3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23EADE1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/v1/{tenant_id}/monitors/{monitor_id}/action</w:t>
      </w:r>
    </w:p>
    <w:p w14:paraId="045658A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7F9462D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7AA0162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"restart": ""</w:t>
      </w:r>
    </w:p>
    <w:p w14:paraId="6A7F171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28A65C86" w14:textId="77777777" w:rsidR="00062D26" w:rsidRPr="00DA3F56" w:rsidRDefault="00062D26" w:rsidP="00062D26">
      <w:pPr>
        <w:rPr>
          <w:rFonts w:asciiTheme="minorHAnsi" w:hAnsiTheme="minorHAnsi" w:cstheme="minorHAnsi"/>
        </w:rPr>
      </w:pPr>
    </w:p>
    <w:p w14:paraId="113841D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Response:</w:t>
      </w:r>
    </w:p>
    <w:p w14:paraId="3643BC8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202 Accepted</w:t>
      </w:r>
    </w:p>
    <w:p w14:paraId="5FA4BA4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4D8AD57D" w14:textId="77777777" w:rsidR="00062D26" w:rsidRPr="00DA3F56" w:rsidRDefault="00062D26" w:rsidP="00062D26">
      <w:pPr>
        <w:rPr>
          <w:rFonts w:asciiTheme="minorHAnsi" w:hAnsiTheme="minorHAnsi" w:cstheme="minorHAnsi"/>
        </w:rPr>
      </w:pPr>
    </w:p>
    <w:p w14:paraId="622CEFE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70FB71E9" w14:textId="77777777" w:rsidR="00062D26" w:rsidRPr="00DA3F56" w:rsidRDefault="00062D26" w:rsidP="00062D26">
      <w:pPr>
        <w:rPr>
          <w:rFonts w:asciiTheme="minorHAnsi" w:hAnsiTheme="minorHAnsi" w:cstheme="minorHAnsi"/>
        </w:rPr>
      </w:pPr>
    </w:p>
    <w:p w14:paraId="794DFC6A" w14:textId="77777777" w:rsidR="00062D26" w:rsidRPr="00DA3F56" w:rsidRDefault="00062D26" w:rsidP="00062D26">
      <w:pPr>
        <w:pStyle w:val="Heading3"/>
        <w:rPr>
          <w:rFonts w:asciiTheme="minorHAnsi" w:hAnsiTheme="minorHAnsi" w:cstheme="minorHAnsi"/>
        </w:rPr>
      </w:pPr>
      <w:bookmarkStart w:id="29" w:name="_Toc436810095"/>
      <w:r w:rsidRPr="00DA3F56">
        <w:rPr>
          <w:rFonts w:asciiTheme="minorHAnsi" w:hAnsiTheme="minorHAnsi" w:cstheme="minorHAnsi"/>
        </w:rPr>
        <w:t>osd</w:t>
      </w:r>
      <w:bookmarkEnd w:id="29"/>
    </w:p>
    <w:p w14:paraId="3FD9699E" w14:textId="77777777" w:rsidR="00062D26" w:rsidRPr="00DA3F56" w:rsidRDefault="00062D26" w:rsidP="005E0460">
      <w:pPr>
        <w:pStyle w:val="ListParagraph"/>
        <w:widowControl w:val="0"/>
        <w:numPr>
          <w:ilvl w:val="0"/>
          <w:numId w:val="14"/>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Get</w:t>
      </w:r>
    </w:p>
    <w:p w14:paraId="12B596A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Get a osd by osd id.</w:t>
      </w:r>
    </w:p>
    <w:p w14:paraId="5B619714" w14:textId="7E46B5A0" w:rsidR="00062D26" w:rsidRPr="00516BFA" w:rsidRDefault="00516BFA" w:rsidP="00062D26">
      <w:pPr>
        <w:rPr>
          <w:rFonts w:asciiTheme="minorHAnsi" w:hAnsiTheme="minorHAnsi" w:cstheme="minorHAnsi"/>
          <w:color w:val="000000" w:themeColor="text1"/>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NO[API is ok]</w:t>
      </w:r>
    </w:p>
    <w:p w14:paraId="49EDB14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3EB6066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68202D3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/v1/{tenant_id}/osds/{osd_id}</w:t>
      </w:r>
    </w:p>
    <w:p w14:paraId="3573F06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3BDB3DB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64DB978E" w14:textId="77777777" w:rsidR="00062D26" w:rsidRPr="00DA3F56" w:rsidRDefault="00062D26" w:rsidP="00062D26">
      <w:pPr>
        <w:rPr>
          <w:rFonts w:asciiTheme="minorHAnsi" w:hAnsiTheme="minorHAnsi" w:cstheme="minorHAnsi"/>
        </w:rPr>
      </w:pPr>
    </w:p>
    <w:p w14:paraId="5752090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01309D8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4118B51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6BE7F3C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"osd": {</w:t>
      </w:r>
    </w:p>
    <w:p w14:paraId="3C80A02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"cluster_ip": "192.168.81.238",</w:t>
      </w:r>
    </w:p>
    <w:p w14:paraId="2D8C666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"storage_group": {</w:t>
      </w:r>
    </w:p>
    <w:p w14:paraId="7E41A21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"status": "IN",</w:t>
      </w:r>
    </w:p>
    <w:p w14:paraId="36F4EF7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"performance",</w:t>
      </w:r>
    </w:p>
    <w:p w14:paraId="6D93028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"deleted": false,</w:t>
      </w:r>
    </w:p>
    <w:p w14:paraId="3BD55A5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"created_at": "2015-10-28T11:00:49.000000",</w:t>
      </w:r>
    </w:p>
    <w:p w14:paraId="02F6F51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"friendly_name": "Performance_Disk",</w:t>
      </w:r>
    </w:p>
    <w:p w14:paraId="57259CD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"updated_at": "2015-10-28T11:12:56.000000",</w:t>
      </w:r>
    </w:p>
    <w:p w14:paraId="58FEDF5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"rule_id": 0,</w:t>
      </w:r>
    </w:p>
    <w:p w14:paraId="44CBDBE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"drive_extended_threshold": 3,</w:t>
      </w:r>
    </w:p>
    <w:p w14:paraId="5BC04D6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"storage_class": "10krpm_sas",</w:t>
      </w:r>
    </w:p>
    <w:p w14:paraId="7B66B83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"deleted_at": null,</w:t>
      </w:r>
    </w:p>
    <w:p w14:paraId="2EB5241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1</w:t>
      </w:r>
    </w:p>
    <w:p w14:paraId="76365C9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1E8B360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"zone_id": 1,</w:t>
      </w:r>
    </w:p>
    <w:p w14:paraId="5DA5238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"weight": 1,</w:t>
      </w:r>
    </w:p>
    <w:p w14:paraId="2350E29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"deleted": false,</w:t>
      </w:r>
    </w:p>
    <w:p w14:paraId="7111679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"storage_group_id": 1,</w:t>
      </w:r>
    </w:p>
    <w:p w14:paraId="43BFD03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"created_at": "2015-10-28T11:01:35.000000",</w:t>
      </w:r>
    </w:p>
    <w:p w14:paraId="30A2B47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"osd_name": "osd.0",</w:t>
      </w:r>
    </w:p>
    <w:p w14:paraId="6CF1990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"updated_at": "2015-10-28T15:09:10.000000",</w:t>
      </w:r>
    </w:p>
    <w:p w14:paraId="0B87DDE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"public_ip": "192.168.81.238",</w:t>
      </w:r>
    </w:p>
    <w:p w14:paraId="7658003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"state": "In-Up",</w:t>
      </w:r>
    </w:p>
    <w:p w14:paraId="290C308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"operation_status": "Present",</w:t>
      </w:r>
    </w:p>
    <w:p w14:paraId="53AE143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"service_id": 3,</w:t>
      </w:r>
    </w:p>
    <w:p w14:paraId="5849664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"device": {</w:t>
      </w:r>
    </w:p>
    <w:p w14:paraId="12E5A0C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"mount_point": "/var/lib/ceph/osd/osd0",</w:t>
      </w:r>
    </w:p>
    <w:p w14:paraId="0E55330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"/dev/sdb1",</w:t>
      </w:r>
    </w:p>
    <w:p w14:paraId="75946E3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"used_capacity_kb": 37520,</w:t>
      </w:r>
    </w:p>
    <w:p w14:paraId="5A55DEF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"deleted": false,</w:t>
      </w:r>
    </w:p>
    <w:p w14:paraId="2B56BA2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"created_at": "2015-10-28T11:01:35.000000",</w:t>
      </w:r>
    </w:p>
    <w:p w14:paraId="3930A55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"updated_at": "2015-10-28T15:11:17.000000",</w:t>
      </w:r>
    </w:p>
    <w:p w14:paraId="1A43CA6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"interface_type": null,</w:t>
      </w:r>
    </w:p>
    <w:p w14:paraId="35B8BC6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1,</w:t>
      </w:r>
    </w:p>
    <w:p w14:paraId="0B21170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"journal_state": "OK",</w:t>
      </w:r>
    </w:p>
    <w:p w14:paraId="0F7D76A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"state": "OK",</w:t>
      </w:r>
    </w:p>
    <w:p w14:paraId="5B3DE25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"fs_type": "xfs",</w:t>
      </w:r>
    </w:p>
    <w:p w14:paraId="7020551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"device_type": "10krpm_sas",</w:t>
      </w:r>
    </w:p>
    <w:p w14:paraId="236CD2A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"service_id": 3,</w:t>
      </w:r>
    </w:p>
    <w:p w14:paraId="20DB452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"journal": "/dev/sdc1",</w:t>
      </w:r>
    </w:p>
    <w:p w14:paraId="16F8271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"path": "/dev/sdb1",</w:t>
      </w:r>
    </w:p>
    <w:p w14:paraId="4900228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"deleted_at": null,</w:t>
      </w:r>
    </w:p>
    <w:p w14:paraId="25395CF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"total_capacity_kb": 10473472,</w:t>
      </w:r>
    </w:p>
    <w:p w14:paraId="24B0A4A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"avail_capacity_kb": 10435952</w:t>
      </w:r>
    </w:p>
    <w:p w14:paraId="27AA9A7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56F4158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"cluster_id": 1,</w:t>
      </w:r>
    </w:p>
    <w:p w14:paraId="6CEBB20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"deleted_at": null,</w:t>
      </w:r>
    </w:p>
    <w:p w14:paraId="29191D9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1,</w:t>
      </w:r>
    </w:p>
    <w:p w14:paraId="4391177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"device_id": 1</w:t>
      </w:r>
    </w:p>
    <w:p w14:paraId="303E733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66D610C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D4E139C" w14:textId="77777777" w:rsidR="00062D26" w:rsidRPr="00DA3F56" w:rsidRDefault="00062D26" w:rsidP="00062D26">
      <w:pPr>
        <w:rPr>
          <w:rFonts w:asciiTheme="minorHAnsi" w:hAnsiTheme="minorHAnsi" w:cstheme="minorHAnsi"/>
        </w:rPr>
      </w:pPr>
    </w:p>
    <w:p w14:paraId="77530A6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47C41818" w14:textId="77777777" w:rsidR="00062D26" w:rsidRPr="00DA3F56" w:rsidRDefault="00062D26" w:rsidP="00062D26">
      <w:pPr>
        <w:rPr>
          <w:rFonts w:asciiTheme="minorHAnsi" w:hAnsiTheme="minorHAnsi" w:cstheme="minorHAnsi"/>
        </w:rPr>
      </w:pPr>
    </w:p>
    <w:p w14:paraId="48DD2D8E" w14:textId="77777777" w:rsidR="00062D26" w:rsidRPr="00DA3F56" w:rsidRDefault="00062D26" w:rsidP="005E0460">
      <w:pPr>
        <w:pStyle w:val="ListParagraph"/>
        <w:widowControl w:val="0"/>
        <w:numPr>
          <w:ilvl w:val="0"/>
          <w:numId w:val="14"/>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List</w:t>
      </w:r>
    </w:p>
    <w:p w14:paraId="68297C7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Get a list of osds.</w:t>
      </w:r>
    </w:p>
    <w:p w14:paraId="1A9815C8" w14:textId="58AF7880"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5788508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23853D3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4989D3A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/v1/{tenant_id}/osds</w:t>
      </w:r>
    </w:p>
    <w:p w14:paraId="4789666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7D29D10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48461845" w14:textId="77777777" w:rsidR="00062D26" w:rsidRPr="00DA3F56" w:rsidRDefault="00062D26" w:rsidP="00062D26">
      <w:pPr>
        <w:rPr>
          <w:rFonts w:asciiTheme="minorHAnsi" w:hAnsiTheme="minorHAnsi" w:cstheme="minorHAnsi"/>
        </w:rPr>
      </w:pPr>
    </w:p>
    <w:p w14:paraId="441DF79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4CB0449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2144C59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665D6FD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"osds": [</w:t>
      </w:r>
    </w:p>
    <w:p w14:paraId="2999B06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08122D7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"state": "In-Up",</w:t>
      </w:r>
    </w:p>
    <w:p w14:paraId="3C66652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"operation_status": "Present",</w:t>
      </w:r>
    </w:p>
    <w:p w14:paraId="3F44455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"weight": 1,</w:t>
      </w:r>
    </w:p>
    <w:p w14:paraId="3925EEB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"updated_at": "2015-10-27T18:39:59.000000",</w:t>
      </w:r>
    </w:p>
    <w:p w14:paraId="7F435B2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"service_id": 3,</w:t>
      </w:r>
    </w:p>
    <w:p w14:paraId="560C2F3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"osd_name": "osd.0",</w:t>
      </w:r>
    </w:p>
    <w:p w14:paraId="2C7B772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1,</w:t>
      </w:r>
    </w:p>
    <w:p w14:paraId="1796821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"device_id": 1</w:t>
      </w:r>
    </w:p>
    <w:p w14:paraId="04094FF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744CDB7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438C5B4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"state": "In-Up",</w:t>
      </w:r>
    </w:p>
    <w:p w14:paraId="7A9717D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"operation_status": "Present",</w:t>
      </w:r>
    </w:p>
    <w:p w14:paraId="117AC43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"weight": 1,</w:t>
      </w:r>
    </w:p>
    <w:p w14:paraId="2DC71AE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"updated_at": "2015-10-27T18:39:59.000000",</w:t>
      </w:r>
    </w:p>
    <w:p w14:paraId="4A60A38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"service_id": 5,</w:t>
      </w:r>
    </w:p>
    <w:p w14:paraId="786D688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"osd_name": "osd.1",</w:t>
      </w:r>
    </w:p>
    <w:p w14:paraId="1850B72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2,</w:t>
      </w:r>
    </w:p>
    <w:p w14:paraId="6B8F030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"device_id": 2</w:t>
      </w:r>
    </w:p>
    <w:p w14:paraId="6874BFD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61EFBAD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44DEFAD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"state": "In-Up",</w:t>
      </w:r>
    </w:p>
    <w:p w14:paraId="3949907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"operation_status": "Present",</w:t>
      </w:r>
    </w:p>
    <w:p w14:paraId="56385CA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"weight": 1,</w:t>
      </w:r>
    </w:p>
    <w:p w14:paraId="4B4765A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"updated_at": "2015-10-27T18:39:59.000000",</w:t>
      </w:r>
    </w:p>
    <w:p w14:paraId="0D14BD7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"service_id": 7,</w:t>
      </w:r>
    </w:p>
    <w:p w14:paraId="6FB4943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"osd_name": "osd.2",</w:t>
      </w:r>
    </w:p>
    <w:p w14:paraId="7DA68E4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3,</w:t>
      </w:r>
    </w:p>
    <w:p w14:paraId="79ACBEC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"device_id": 3</w:t>
      </w:r>
    </w:p>
    <w:p w14:paraId="732111F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56BC34C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0D41D21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124C838" w14:textId="77777777" w:rsidR="00062D26" w:rsidRPr="00DA3F56" w:rsidRDefault="00062D26" w:rsidP="00062D26">
      <w:pPr>
        <w:rPr>
          <w:rFonts w:asciiTheme="minorHAnsi" w:hAnsiTheme="minorHAnsi" w:cstheme="minorHAnsi"/>
        </w:rPr>
      </w:pPr>
    </w:p>
    <w:p w14:paraId="6B21D15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0B694EB4" w14:textId="77777777" w:rsidR="00062D26" w:rsidRPr="00DA3F56" w:rsidRDefault="00062D26" w:rsidP="00062D26">
      <w:pPr>
        <w:rPr>
          <w:rFonts w:asciiTheme="minorHAnsi" w:hAnsiTheme="minorHAnsi" w:cstheme="minorHAnsi"/>
        </w:rPr>
      </w:pPr>
    </w:p>
    <w:p w14:paraId="61FCFD2C" w14:textId="77777777" w:rsidR="00062D26" w:rsidRPr="00DA3F56" w:rsidRDefault="00062D26" w:rsidP="005E0460">
      <w:pPr>
        <w:pStyle w:val="ListParagraph"/>
        <w:widowControl w:val="0"/>
        <w:numPr>
          <w:ilvl w:val="0"/>
          <w:numId w:val="14"/>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Restart</w:t>
      </w:r>
    </w:p>
    <w:p w14:paraId="41895A2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Restart osd by osd id.</w:t>
      </w:r>
    </w:p>
    <w:p w14:paraId="4D54437D" w14:textId="6E216611"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34ADEA8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0F0B07E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353AC7A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URI: </w:t>
      </w:r>
      <w:r w:rsidRPr="00DA3F56">
        <w:rPr>
          <w:rFonts w:asciiTheme="minorHAnsi" w:hAnsiTheme="minorHAnsi" w:cstheme="minorHAnsi"/>
          <w:b/>
        </w:rPr>
        <w:t>/v1/{tenant_id}/osds/{osd_id}/action</w:t>
      </w:r>
    </w:p>
    <w:p w14:paraId="2B09A43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2BEC957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2E2EA96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"restart": ""</w:t>
      </w:r>
    </w:p>
    <w:p w14:paraId="4F25D6F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79B3C56C" w14:textId="77777777" w:rsidR="00062D26" w:rsidRPr="00DA3F56" w:rsidRDefault="00062D26" w:rsidP="00062D26">
      <w:pPr>
        <w:rPr>
          <w:rFonts w:asciiTheme="minorHAnsi" w:hAnsiTheme="minorHAnsi" w:cstheme="minorHAnsi"/>
        </w:rPr>
      </w:pPr>
    </w:p>
    <w:p w14:paraId="00A9B35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095150F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202 Accepted</w:t>
      </w:r>
    </w:p>
    <w:p w14:paraId="0F9CF1F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12FAB5CF" w14:textId="77777777" w:rsidR="00062D26" w:rsidRPr="00DA3F56" w:rsidRDefault="00062D26" w:rsidP="00062D26">
      <w:pPr>
        <w:rPr>
          <w:rFonts w:asciiTheme="minorHAnsi" w:hAnsiTheme="minorHAnsi" w:cstheme="minorHAnsi"/>
        </w:rPr>
      </w:pPr>
    </w:p>
    <w:p w14:paraId="371D7CB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01461E49" w14:textId="77777777" w:rsidR="00062D26" w:rsidRPr="00DA3F56" w:rsidRDefault="00062D26" w:rsidP="00062D26">
      <w:pPr>
        <w:rPr>
          <w:rFonts w:asciiTheme="minorHAnsi" w:hAnsiTheme="minorHAnsi" w:cstheme="minorHAnsi"/>
        </w:rPr>
      </w:pPr>
    </w:p>
    <w:p w14:paraId="7A048F50" w14:textId="77777777" w:rsidR="00062D26" w:rsidRPr="00DA3F56" w:rsidRDefault="00062D26" w:rsidP="005E0460">
      <w:pPr>
        <w:pStyle w:val="ListParagraph"/>
        <w:widowControl w:val="0"/>
        <w:numPr>
          <w:ilvl w:val="0"/>
          <w:numId w:val="14"/>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Remove</w:t>
      </w:r>
    </w:p>
    <w:p w14:paraId="1BFAE42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Remove osd by osd id.</w:t>
      </w:r>
    </w:p>
    <w:p w14:paraId="030E92F2" w14:textId="7572B6A0"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6127EFE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542C692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46CA2ED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/v1/{tenant_id}/osds/{osd_id}/action</w:t>
      </w:r>
    </w:p>
    <w:p w14:paraId="5574DB9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7F19A4C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15D3F7A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"remove</w:t>
      </w:r>
      <w:bookmarkStart w:id="30" w:name="OLE_LINK32"/>
      <w:bookmarkStart w:id="31" w:name="OLE_LINK33"/>
      <w:r w:rsidRPr="00DA3F56">
        <w:rPr>
          <w:rFonts w:asciiTheme="minorHAnsi" w:hAnsiTheme="minorHAnsi" w:cstheme="minorHAnsi"/>
        </w:rPr>
        <w:t>"</w:t>
      </w:r>
      <w:bookmarkEnd w:id="30"/>
      <w:bookmarkEnd w:id="31"/>
      <w:r w:rsidRPr="00DA3F56">
        <w:rPr>
          <w:rFonts w:asciiTheme="minorHAnsi" w:hAnsiTheme="minorHAnsi" w:cstheme="minorHAnsi"/>
        </w:rPr>
        <w:t>: ""</w:t>
      </w:r>
    </w:p>
    <w:p w14:paraId="7FCFCD4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6203FFCD" w14:textId="77777777" w:rsidR="00062D26" w:rsidRPr="00DA3F56" w:rsidRDefault="00062D26" w:rsidP="00062D26">
      <w:pPr>
        <w:rPr>
          <w:rFonts w:asciiTheme="minorHAnsi" w:hAnsiTheme="minorHAnsi" w:cstheme="minorHAnsi"/>
        </w:rPr>
      </w:pPr>
    </w:p>
    <w:p w14:paraId="4E794CF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1E8B66D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202 Accepted</w:t>
      </w:r>
    </w:p>
    <w:p w14:paraId="64F62E2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5354C63C" w14:textId="77777777" w:rsidR="00062D26" w:rsidRPr="00DA3F56" w:rsidRDefault="00062D26" w:rsidP="00062D26">
      <w:pPr>
        <w:rPr>
          <w:rFonts w:asciiTheme="minorHAnsi" w:hAnsiTheme="minorHAnsi" w:cstheme="minorHAnsi"/>
        </w:rPr>
      </w:pPr>
    </w:p>
    <w:p w14:paraId="7645DD9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7153A680" w14:textId="77777777" w:rsidR="00062D26" w:rsidRPr="00DA3F56" w:rsidRDefault="00062D26" w:rsidP="00062D26">
      <w:pPr>
        <w:rPr>
          <w:rFonts w:asciiTheme="minorHAnsi" w:hAnsiTheme="minorHAnsi" w:cstheme="minorHAnsi"/>
        </w:rPr>
      </w:pPr>
    </w:p>
    <w:p w14:paraId="31276E05" w14:textId="69E61F14" w:rsidR="00062D26" w:rsidRPr="00DA3F56" w:rsidRDefault="00062D26" w:rsidP="005E0460">
      <w:pPr>
        <w:pStyle w:val="ListParagraph"/>
        <w:widowControl w:val="0"/>
        <w:numPr>
          <w:ilvl w:val="0"/>
          <w:numId w:val="14"/>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Add</w:t>
      </w:r>
    </w:p>
    <w:p w14:paraId="50B4707C" w14:textId="7726B7A1"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Description: Add new disks </w:t>
      </w:r>
      <w:r w:rsidR="007E23C1">
        <w:rPr>
          <w:rFonts w:asciiTheme="minorHAnsi" w:hAnsiTheme="minorHAnsi" w:cstheme="minorHAnsi"/>
        </w:rPr>
        <w:t>in</w:t>
      </w:r>
      <w:r w:rsidRPr="00DA3F56">
        <w:rPr>
          <w:rFonts w:asciiTheme="minorHAnsi" w:hAnsiTheme="minorHAnsi" w:cstheme="minorHAnsi"/>
        </w:rPr>
        <w:t>to ceph cluster.</w:t>
      </w:r>
    </w:p>
    <w:p w14:paraId="354C2781" w14:textId="24B19019"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45944D4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USER: admin</w:t>
      </w:r>
    </w:p>
    <w:p w14:paraId="6564F58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6D2C3559" w14:textId="7F041688"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/v1/{tenant_id}/osds/</w:t>
      </w:r>
      <w:bookmarkStart w:id="32" w:name="OLE_LINK9"/>
      <w:bookmarkStart w:id="33" w:name="OLE_LINK10"/>
      <w:r w:rsidRPr="00DA3F56">
        <w:rPr>
          <w:rFonts w:asciiTheme="minorHAnsi" w:hAnsiTheme="minorHAnsi" w:cstheme="minorHAnsi"/>
          <w:b/>
        </w:rPr>
        <w:t>add</w:t>
      </w:r>
      <w:bookmarkEnd w:id="32"/>
      <w:bookmarkEnd w:id="33"/>
    </w:p>
    <w:p w14:paraId="54079A7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42BD4F8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73A18DE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"server_id": 1,</w:t>
      </w:r>
    </w:p>
    <w:p w14:paraId="17CE44F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"osdinfo": [</w:t>
      </w:r>
    </w:p>
    <w:p w14:paraId="5F38946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{"storage_group_id": 1, "weight": 1.0, "journal": "/dev/sde1", "data": "/dev/sdd1"}</w:t>
      </w:r>
    </w:p>
    <w:p w14:paraId="18A29AC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w:t>
      </w:r>
    </w:p>
    <w:p w14:paraId="31195A5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4AC0B28" w14:textId="77777777" w:rsidR="00062D26" w:rsidRPr="00DA3F56" w:rsidRDefault="00062D26" w:rsidP="00062D26">
      <w:pPr>
        <w:rPr>
          <w:rFonts w:asciiTheme="minorHAnsi" w:hAnsiTheme="minorHAnsi" w:cstheme="minorHAnsi"/>
        </w:rPr>
      </w:pPr>
    </w:p>
    <w:p w14:paraId="4734DCE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520BDF9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202 Accepted</w:t>
      </w:r>
    </w:p>
    <w:p w14:paraId="2C8E6560" w14:textId="77777777" w:rsidR="00062D26" w:rsidRPr="00DA3F56" w:rsidRDefault="00062D26" w:rsidP="00062D26">
      <w:pPr>
        <w:rPr>
          <w:rFonts w:asciiTheme="minorHAnsi" w:hAnsiTheme="minorHAnsi" w:cstheme="minorHAnsi"/>
        </w:rPr>
      </w:pPr>
    </w:p>
    <w:p w14:paraId="6DD3D77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72FD9D8F" w14:textId="77777777" w:rsidR="00062D26" w:rsidRPr="00DA3F56" w:rsidRDefault="00062D26" w:rsidP="00062D26">
      <w:pPr>
        <w:rPr>
          <w:rFonts w:asciiTheme="minorHAnsi" w:hAnsiTheme="minorHAnsi" w:cstheme="minorHAnsi"/>
        </w:rPr>
      </w:pPr>
    </w:p>
    <w:p w14:paraId="0692731C" w14:textId="77777777" w:rsidR="00062D26" w:rsidRPr="00DA3F56" w:rsidRDefault="00062D26" w:rsidP="005E0460">
      <w:pPr>
        <w:pStyle w:val="ListParagraph"/>
        <w:widowControl w:val="0"/>
        <w:numPr>
          <w:ilvl w:val="0"/>
          <w:numId w:val="14"/>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Restore</w:t>
      </w:r>
    </w:p>
    <w:p w14:paraId="3B56ABE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Restore a osd by osd id.</w:t>
      </w:r>
    </w:p>
    <w:p w14:paraId="070D6F46" w14:textId="38E9CC4D"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2972864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299728D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2705A28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/v1/{tenant_id}/osds/{osd_id}/action</w:t>
      </w:r>
    </w:p>
    <w:p w14:paraId="1E39159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0EFF42E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71B6CFC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"restore": ""</w:t>
      </w:r>
    </w:p>
    <w:p w14:paraId="0D4E6ED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14FF350E" w14:textId="77777777" w:rsidR="00062D26" w:rsidRPr="00DA3F56" w:rsidRDefault="00062D26" w:rsidP="00062D26">
      <w:pPr>
        <w:rPr>
          <w:rFonts w:asciiTheme="minorHAnsi" w:hAnsiTheme="minorHAnsi" w:cstheme="minorHAnsi"/>
        </w:rPr>
      </w:pPr>
    </w:p>
    <w:p w14:paraId="1DA312B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1412761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202 Accepted</w:t>
      </w:r>
    </w:p>
    <w:p w14:paraId="23480D65" w14:textId="77777777" w:rsidR="00062D26" w:rsidRPr="00DA3F56" w:rsidRDefault="00062D26" w:rsidP="00062D26">
      <w:pPr>
        <w:rPr>
          <w:rFonts w:asciiTheme="minorHAnsi" w:hAnsiTheme="minorHAnsi" w:cstheme="minorHAnsi"/>
        </w:rPr>
      </w:pPr>
    </w:p>
    <w:p w14:paraId="1E369D6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30415DB9" w14:textId="77777777" w:rsidR="00062D26" w:rsidRPr="00DA3F56" w:rsidRDefault="00062D26" w:rsidP="00062D26">
      <w:pPr>
        <w:rPr>
          <w:rFonts w:asciiTheme="minorHAnsi" w:hAnsiTheme="minorHAnsi" w:cstheme="minorHAnsi"/>
        </w:rPr>
      </w:pPr>
    </w:p>
    <w:p w14:paraId="56B54BDC" w14:textId="77777777" w:rsidR="00062D26" w:rsidRPr="00DA3F56" w:rsidRDefault="00062D26" w:rsidP="005E0460">
      <w:pPr>
        <w:pStyle w:val="ListParagraph"/>
        <w:widowControl w:val="0"/>
        <w:numPr>
          <w:ilvl w:val="0"/>
          <w:numId w:val="14"/>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lastRenderedPageBreak/>
        <w:t>Refresh</w:t>
      </w:r>
    </w:p>
    <w:p w14:paraId="042C25F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Refresh a osd by osd id.</w:t>
      </w:r>
    </w:p>
    <w:p w14:paraId="2CB955EA" w14:textId="10770548" w:rsidR="00062D26" w:rsidRPr="00516BFA" w:rsidRDefault="00516BFA" w:rsidP="00062D26">
      <w:pPr>
        <w:rPr>
          <w:rFonts w:asciiTheme="minorHAnsi" w:hAnsiTheme="minorHAnsi" w:cstheme="minorHAnsi"/>
          <w:color w:val="000000" w:themeColor="text1"/>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NO[API is ok]</w:t>
      </w:r>
    </w:p>
    <w:p w14:paraId="5D21BC0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723790C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58BA885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/v1/{tenant_id}/osds/{osd_id}/action</w:t>
      </w:r>
    </w:p>
    <w:p w14:paraId="070CA43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0B0446B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3E1AB76C" w14:textId="77777777" w:rsidR="00062D26" w:rsidRPr="00DA3F56" w:rsidRDefault="00062D26" w:rsidP="00062D26">
      <w:pPr>
        <w:rPr>
          <w:rFonts w:asciiTheme="minorHAnsi" w:hAnsiTheme="minorHAnsi" w:cstheme="minorHAnsi"/>
        </w:rPr>
      </w:pPr>
    </w:p>
    <w:p w14:paraId="21FB804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4874052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25F72E5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16BAADA2" w14:textId="77777777" w:rsidR="00062D26" w:rsidRPr="00DA3F56" w:rsidRDefault="00062D26" w:rsidP="00062D26">
      <w:pPr>
        <w:rPr>
          <w:rFonts w:asciiTheme="minorHAnsi" w:hAnsiTheme="minorHAnsi" w:cstheme="minorHAnsi"/>
        </w:rPr>
      </w:pPr>
    </w:p>
    <w:p w14:paraId="12A3DF6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33BDDA5E" w14:textId="77777777" w:rsidR="00062D26" w:rsidRPr="00DA3F56" w:rsidRDefault="00062D26" w:rsidP="00062D26">
      <w:pPr>
        <w:rPr>
          <w:rFonts w:asciiTheme="minorHAnsi" w:hAnsiTheme="minorHAnsi" w:cstheme="minorHAnsi"/>
        </w:rPr>
      </w:pPr>
    </w:p>
    <w:p w14:paraId="156F163A" w14:textId="77777777" w:rsidR="00062D26" w:rsidRPr="00DA3F56" w:rsidRDefault="00062D26" w:rsidP="005E0460">
      <w:pPr>
        <w:pStyle w:val="ListParagraph"/>
        <w:widowControl w:val="0"/>
        <w:numPr>
          <w:ilvl w:val="0"/>
          <w:numId w:val="14"/>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Summary</w:t>
      </w:r>
    </w:p>
    <w:p w14:paraId="61B46CE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Summary info of osd.</w:t>
      </w:r>
    </w:p>
    <w:p w14:paraId="61C214AF" w14:textId="7767E29F"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6DA05DB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3C37C45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4273301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/v1/{tenant_id}/osds/summary</w:t>
      </w:r>
    </w:p>
    <w:p w14:paraId="5807D17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3EFAD10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37314EAF" w14:textId="77777777" w:rsidR="00062D26" w:rsidRPr="00DA3F56" w:rsidRDefault="00062D26" w:rsidP="00062D26">
      <w:pPr>
        <w:rPr>
          <w:rFonts w:asciiTheme="minorHAnsi" w:hAnsiTheme="minorHAnsi" w:cstheme="minorHAnsi"/>
        </w:rPr>
      </w:pPr>
    </w:p>
    <w:p w14:paraId="79A46D4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3402527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5822159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2EA224F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"osd-summary": {</w:t>
      </w:r>
    </w:p>
    <w:p w14:paraId="1D70973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"full": false,</w:t>
      </w:r>
    </w:p>
    <w:p w14:paraId="03659BA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"nearfull": false,</w:t>
      </w:r>
    </w:p>
    <w:p w14:paraId="6C122A5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"num_osds": 4,</w:t>
      </w:r>
    </w:p>
    <w:p w14:paraId="0FF02EE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"updated_at": "2015-10-28 15:32:14",</w:t>
      </w:r>
    </w:p>
    <w:p w14:paraId="0C44AE0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"num_up_osds": 4,</w:t>
      </w:r>
    </w:p>
    <w:p w14:paraId="41D55FB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"epoch": 72,</w:t>
      </w:r>
    </w:p>
    <w:p w14:paraId="31C6D90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"num_in_osds": 4</w:t>
      </w:r>
    </w:p>
    <w:p w14:paraId="34800B8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2F46FFC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51D0396F" w14:textId="77777777" w:rsidR="00062D26" w:rsidRPr="00DA3F56" w:rsidRDefault="00062D26" w:rsidP="00062D26">
      <w:pPr>
        <w:rPr>
          <w:rFonts w:asciiTheme="minorHAnsi" w:hAnsiTheme="minorHAnsi" w:cstheme="minorHAnsi"/>
        </w:rPr>
      </w:pPr>
    </w:p>
    <w:p w14:paraId="3C38289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517B38AC" w14:textId="77777777" w:rsidR="00062D26" w:rsidRPr="00DA3F56" w:rsidRDefault="00062D26" w:rsidP="00062D26">
      <w:pPr>
        <w:pStyle w:val="Heading3"/>
        <w:rPr>
          <w:rFonts w:asciiTheme="minorHAnsi" w:hAnsiTheme="minorHAnsi" w:cstheme="minorHAnsi"/>
        </w:rPr>
      </w:pPr>
      <w:bookmarkStart w:id="34" w:name="_Toc436810096"/>
      <w:r w:rsidRPr="00DA3F56">
        <w:rPr>
          <w:rFonts w:asciiTheme="minorHAnsi" w:hAnsiTheme="minorHAnsi" w:cstheme="minorHAnsi"/>
        </w:rPr>
        <w:t>performance_metric</w:t>
      </w:r>
      <w:bookmarkEnd w:id="34"/>
    </w:p>
    <w:p w14:paraId="7F3A0150" w14:textId="77777777" w:rsidR="00062D26" w:rsidRPr="00DA3F56" w:rsidRDefault="00062D26" w:rsidP="005E0460">
      <w:pPr>
        <w:pStyle w:val="ListParagraph"/>
        <w:widowControl w:val="0"/>
        <w:numPr>
          <w:ilvl w:val="0"/>
          <w:numId w:val="15"/>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Get_metrics</w:t>
      </w:r>
    </w:p>
    <w:p w14:paraId="6F514A4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Get a list of metric by metric name and timestamp.</w:t>
      </w:r>
    </w:p>
    <w:p w14:paraId="1C9C7013" w14:textId="7FEA277D"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3884455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4566176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789C34E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/v1/{tenant_id}/performance_metrics/get_metrics{?query_string}</w:t>
      </w:r>
    </w:p>
    <w:p w14:paraId="1BA6C9D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6899952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66FC7394" w14:textId="77777777" w:rsidR="00062D26" w:rsidRPr="00DA3F56" w:rsidRDefault="00062D26" w:rsidP="00062D26">
      <w:pPr>
        <w:rPr>
          <w:rFonts w:asciiTheme="minorHAnsi" w:hAnsiTheme="minorHAnsi" w:cstheme="minorHAnsi"/>
        </w:rPr>
      </w:pPr>
    </w:p>
    <w:p w14:paraId="7DEAD04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34441F2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46B4D2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"metrics": [</w:t>
      </w:r>
    </w:p>
    <w:p w14:paraId="137C411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20D9DA5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"deleted": null,</w:t>
      </w:r>
    </w:p>
    <w:p w14:paraId="609ACE7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"timestamp": 1446475096,</w:t>
      </w:r>
    </w:p>
    <w:p w14:paraId="2DEEA8C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"created_at": null,</w:t>
      </w:r>
    </w:p>
    <w:p w14:paraId="37CDD16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"hostname": "vsm-node1",</w:t>
      </w:r>
    </w:p>
    <w:p w14:paraId="6DE83B7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"updated_at": null,</w:t>
      </w:r>
    </w:p>
    <w:p w14:paraId="013DD0D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"value": "4638",</w:t>
      </w:r>
    </w:p>
    <w:p w14:paraId="3B80CF8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"instance": "osd_0",</w:t>
      </w:r>
    </w:p>
    <w:p w14:paraId="57A6FDB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"deleted_at": null,</w:t>
      </w:r>
    </w:p>
    <w:p w14:paraId="3C60EC5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197,</w:t>
      </w:r>
    </w:p>
    <w:p w14:paraId="6D58882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"metric": "osd_op_in_bytes"</w:t>
      </w:r>
    </w:p>
    <w:p w14:paraId="786CD86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w:t>
      </w:r>
    </w:p>
    <w:p w14:paraId="02B6A7C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344F7EB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"deleted": null,</w:t>
      </w:r>
    </w:p>
    <w:p w14:paraId="68BC40B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"timestamp": 1446475096,</w:t>
      </w:r>
    </w:p>
    <w:p w14:paraId="190C8DD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"created_at": null,</w:t>
      </w:r>
    </w:p>
    <w:p w14:paraId="11AA62A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"hostname": "vsm-node1",</w:t>
      </w:r>
    </w:p>
    <w:p w14:paraId="50964EB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"updated_at": null,</w:t>
      </w:r>
    </w:p>
    <w:p w14:paraId="3156C45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"value": "0",</w:t>
      </w:r>
    </w:p>
    <w:p w14:paraId="68B6C26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"instance": "osd_0",</w:t>
      </w:r>
    </w:p>
    <w:p w14:paraId="464CB4D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"deleted_at": null,</w:t>
      </w:r>
    </w:p>
    <w:p w14:paraId="07C3A57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198,</w:t>
      </w:r>
    </w:p>
    <w:p w14:paraId="77B02AA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"metric": "osd_op_out_bytes"</w:t>
      </w:r>
    </w:p>
    <w:p w14:paraId="3C6274F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282DBEB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w:t>
      </w:r>
    </w:p>
    <w:p w14:paraId="7DFB031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21B19C0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5BBDEA9" w14:textId="77777777" w:rsidR="00062D26" w:rsidRPr="00DA3F56" w:rsidRDefault="00062D26" w:rsidP="00062D26">
      <w:pPr>
        <w:rPr>
          <w:rFonts w:asciiTheme="minorHAnsi" w:hAnsiTheme="minorHAnsi" w:cstheme="minorHAnsi"/>
        </w:rPr>
      </w:pPr>
    </w:p>
    <w:p w14:paraId="0359C7A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264BEA84" w14:textId="77777777" w:rsidR="00062D26" w:rsidRPr="00DA3F56" w:rsidRDefault="00062D26" w:rsidP="00062D26">
      <w:pPr>
        <w:pStyle w:val="Heading3"/>
        <w:rPr>
          <w:rFonts w:asciiTheme="minorHAnsi" w:hAnsiTheme="minorHAnsi" w:cstheme="minorHAnsi"/>
        </w:rPr>
      </w:pPr>
      <w:bookmarkStart w:id="35" w:name="OLE_LINK1"/>
      <w:bookmarkStart w:id="36" w:name="OLE_LINK26"/>
      <w:bookmarkStart w:id="37" w:name="_Toc436810097"/>
      <w:r w:rsidRPr="00DA3F56">
        <w:rPr>
          <w:rFonts w:asciiTheme="minorHAnsi" w:hAnsiTheme="minorHAnsi" w:cstheme="minorHAnsi"/>
        </w:rPr>
        <w:t>placement_group</w:t>
      </w:r>
      <w:bookmarkEnd w:id="35"/>
      <w:bookmarkEnd w:id="36"/>
      <w:bookmarkEnd w:id="37"/>
    </w:p>
    <w:p w14:paraId="497095EE" w14:textId="77777777" w:rsidR="00062D26" w:rsidRPr="00DA3F56" w:rsidRDefault="00062D26" w:rsidP="005E0460">
      <w:pPr>
        <w:pStyle w:val="ListParagraph"/>
        <w:widowControl w:val="0"/>
        <w:numPr>
          <w:ilvl w:val="0"/>
          <w:numId w:val="16"/>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List</w:t>
      </w:r>
    </w:p>
    <w:p w14:paraId="7F34AC57" w14:textId="77777777" w:rsidR="00062D26" w:rsidRPr="00DA3F56" w:rsidRDefault="00062D26" w:rsidP="00062D26">
      <w:pPr>
        <w:rPr>
          <w:rFonts w:asciiTheme="minorHAnsi" w:hAnsiTheme="minorHAnsi" w:cstheme="minorHAnsi"/>
        </w:rPr>
      </w:pPr>
      <w:bookmarkStart w:id="38" w:name="OLE_LINK11"/>
      <w:r w:rsidRPr="00DA3F56">
        <w:rPr>
          <w:rFonts w:asciiTheme="minorHAnsi" w:hAnsiTheme="minorHAnsi" w:cstheme="minorHAnsi"/>
        </w:rPr>
        <w:t>Description: Get a list of placement groups.</w:t>
      </w:r>
    </w:p>
    <w:p w14:paraId="22C4807D" w14:textId="14302E44"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6782110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03D5112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2000524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/v1/{tenant_id}/placement_groups</w:t>
      </w:r>
    </w:p>
    <w:p w14:paraId="47601A7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4CE54B4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1385FE7F" w14:textId="77777777" w:rsidR="00062D26" w:rsidRPr="00DA3F56" w:rsidRDefault="00062D26" w:rsidP="00062D26">
      <w:pPr>
        <w:rPr>
          <w:rFonts w:asciiTheme="minorHAnsi" w:hAnsiTheme="minorHAnsi" w:cstheme="minorHAnsi"/>
        </w:rPr>
      </w:pPr>
    </w:p>
    <w:p w14:paraId="168112D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bookmarkEnd w:id="38"/>
    </w:p>
    <w:p w14:paraId="70BCD7F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17B5DD0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6EBFA6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"placement_groups": [</w:t>
      </w:r>
    </w:p>
    <w:p w14:paraId="15F1299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5FD645B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"acting": "abc",</w:t>
      </w:r>
    </w:p>
    <w:p w14:paraId="3A3DB44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"state": "st",</w:t>
      </w:r>
    </w:p>
    <w:p w14:paraId="6C3AF5F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"pg_id": 12345,</w:t>
      </w:r>
    </w:p>
    <w:p w14:paraId="2CFAF89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1234,</w:t>
      </w:r>
    </w:p>
    <w:p w14:paraId="331ECBF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 "true"</w:t>
      </w:r>
    </w:p>
    <w:p w14:paraId="3F845F4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54492E9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168D4F5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"acting": "abc",</w:t>
      </w:r>
    </w:p>
    <w:p w14:paraId="4629997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"state": "st",</w:t>
      </w:r>
    </w:p>
    <w:p w14:paraId="44F05FE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"pg_id": 12345,</w:t>
      </w:r>
    </w:p>
    <w:p w14:paraId="549C620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1234,</w:t>
      </w:r>
    </w:p>
    <w:p w14:paraId="0E68C3F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 "true"</w:t>
      </w:r>
    </w:p>
    <w:p w14:paraId="6431A68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5FCE68C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0C975F8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2639B7AF" w14:textId="77777777" w:rsidR="00062D26" w:rsidRPr="00DA3F56" w:rsidRDefault="00062D26" w:rsidP="00062D26">
      <w:pPr>
        <w:rPr>
          <w:rFonts w:asciiTheme="minorHAnsi" w:hAnsiTheme="minorHAnsi" w:cstheme="minorHAnsi"/>
        </w:rPr>
      </w:pPr>
    </w:p>
    <w:p w14:paraId="0F487A0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6A7E6D5B" w14:textId="77777777" w:rsidR="00062D26" w:rsidRPr="00DA3F56" w:rsidRDefault="00062D26" w:rsidP="00062D26">
      <w:pPr>
        <w:rPr>
          <w:rFonts w:asciiTheme="minorHAnsi" w:hAnsiTheme="minorHAnsi" w:cstheme="minorHAnsi"/>
        </w:rPr>
      </w:pPr>
    </w:p>
    <w:p w14:paraId="0F361DD8" w14:textId="77777777" w:rsidR="00062D26" w:rsidRPr="00DA3F56" w:rsidRDefault="00062D26" w:rsidP="005E0460">
      <w:pPr>
        <w:pStyle w:val="ListParagraph"/>
        <w:widowControl w:val="0"/>
        <w:numPr>
          <w:ilvl w:val="0"/>
          <w:numId w:val="16"/>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Summary</w:t>
      </w:r>
    </w:p>
    <w:p w14:paraId="2A239C85" w14:textId="77777777" w:rsidR="00062D26" w:rsidRPr="00DA3F56" w:rsidRDefault="00062D26" w:rsidP="00062D26">
      <w:pPr>
        <w:rPr>
          <w:rFonts w:asciiTheme="minorHAnsi" w:hAnsiTheme="minorHAnsi" w:cstheme="minorHAnsi"/>
        </w:rPr>
      </w:pPr>
      <w:bookmarkStart w:id="39" w:name="OLE_LINK12"/>
      <w:bookmarkStart w:id="40" w:name="OLE_LINK13"/>
      <w:r w:rsidRPr="00DA3F56">
        <w:rPr>
          <w:rFonts w:asciiTheme="minorHAnsi" w:hAnsiTheme="minorHAnsi" w:cstheme="minorHAnsi"/>
        </w:rPr>
        <w:t>Description: Summary info of placement group.</w:t>
      </w:r>
    </w:p>
    <w:p w14:paraId="333864DF" w14:textId="65F3ECF3"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15828E9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4CA4E69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6D2ED70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/v1/{tenant_id}/placement_groups/summary</w:t>
      </w:r>
    </w:p>
    <w:p w14:paraId="38FB9C1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279F8D3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2EF8A084" w14:textId="77777777" w:rsidR="00062D26" w:rsidRPr="00DA3F56" w:rsidRDefault="00062D26" w:rsidP="00062D26">
      <w:pPr>
        <w:rPr>
          <w:rFonts w:asciiTheme="minorHAnsi" w:hAnsiTheme="minorHAnsi" w:cstheme="minorHAnsi"/>
        </w:rPr>
      </w:pPr>
    </w:p>
    <w:p w14:paraId="1332AA4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bookmarkEnd w:id="39"/>
      <w:bookmarkEnd w:id="40"/>
    </w:p>
    <w:p w14:paraId="19BAC30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2CD8B29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10483CE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"placement_group-summary": {</w:t>
      </w:r>
    </w:p>
    <w:p w14:paraId="3E55089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"bytes_total": 42899341312,</w:t>
      </w:r>
    </w:p>
    <w:p w14:paraId="5F36615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"degraded_objects": 0,</w:t>
      </w:r>
    </w:p>
    <w:p w14:paraId="4440349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"num_pgs": 399,</w:t>
      </w:r>
    </w:p>
    <w:p w14:paraId="6E2D9E3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"data_bytes": 1878,</w:t>
      </w:r>
    </w:p>
    <w:p w14:paraId="671B109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"degraded_total": 0,</w:t>
      </w:r>
    </w:p>
    <w:p w14:paraId="1457AF9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"bytes_used": 162758656,</w:t>
      </w:r>
    </w:p>
    <w:p w14:paraId="02F82C0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"unfound_ratio": 0,</w:t>
      </w:r>
    </w:p>
    <w:p w14:paraId="05BE62F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"op_per_sec": 0,</w:t>
      </w:r>
    </w:p>
    <w:p w14:paraId="73E73D5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"write_bytes_sec": 0,</w:t>
      </w:r>
    </w:p>
    <w:p w14:paraId="0929893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"updated_at": "2015-10-28 15:50:34",</w:t>
      </w:r>
    </w:p>
    <w:p w14:paraId="1980EFE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"unfound_objects": 0,</w:t>
      </w:r>
    </w:p>
    <w:p w14:paraId="02800EE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"version": 338,</w:t>
      </w:r>
    </w:p>
    <w:p w14:paraId="05C80D7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"pgs_by_state": [</w:t>
      </w:r>
    </w:p>
    <w:p w14:paraId="66B9FA8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07CE066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"count": 399,</w:t>
      </w:r>
    </w:p>
    <w:p w14:paraId="05D7518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"state_name": "active+clean"</w:t>
      </w:r>
    </w:p>
    <w:p w14:paraId="305FEB9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6ADE764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736D050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"read_bytes_sec": 0,</w:t>
      </w:r>
    </w:p>
    <w:p w14:paraId="3867631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"degraded_ratio": 0,</w:t>
      </w:r>
    </w:p>
    <w:p w14:paraId="715253E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"bytes_avail": 42736582656,</w:t>
      </w:r>
    </w:p>
    <w:p w14:paraId="7E6AD01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"unfound_total": 0</w:t>
      </w:r>
    </w:p>
    <w:p w14:paraId="62BDDB4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2892BD7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207B4351" w14:textId="77777777" w:rsidR="00062D26" w:rsidRPr="00DA3F56" w:rsidRDefault="00062D26" w:rsidP="00062D26">
      <w:pPr>
        <w:rPr>
          <w:rFonts w:asciiTheme="minorHAnsi" w:hAnsiTheme="minorHAnsi" w:cstheme="minorHAnsi"/>
        </w:rPr>
      </w:pPr>
    </w:p>
    <w:p w14:paraId="33D2400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23EF694C" w14:textId="77777777" w:rsidR="00062D26" w:rsidRPr="00DA3F56" w:rsidRDefault="00062D26" w:rsidP="00062D26">
      <w:pPr>
        <w:pStyle w:val="Heading3"/>
        <w:rPr>
          <w:rFonts w:asciiTheme="minorHAnsi" w:hAnsiTheme="minorHAnsi" w:cstheme="minorHAnsi"/>
        </w:rPr>
      </w:pPr>
      <w:bookmarkStart w:id="41" w:name="_Toc436810098"/>
      <w:r w:rsidRPr="00DA3F56">
        <w:rPr>
          <w:rFonts w:asciiTheme="minorHAnsi" w:hAnsiTheme="minorHAnsi" w:cstheme="minorHAnsi"/>
        </w:rPr>
        <w:t>pool_usage</w:t>
      </w:r>
      <w:bookmarkEnd w:id="41"/>
    </w:p>
    <w:p w14:paraId="32A73BC9" w14:textId="77777777" w:rsidR="00062D26" w:rsidRPr="00DA3F56" w:rsidRDefault="00062D26" w:rsidP="005E0460">
      <w:pPr>
        <w:pStyle w:val="ListParagraph"/>
        <w:widowControl w:val="0"/>
        <w:numPr>
          <w:ilvl w:val="0"/>
          <w:numId w:val="17"/>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Create</w:t>
      </w:r>
    </w:p>
    <w:p w14:paraId="54AD6A2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Description: Present pools to openstack. </w:t>
      </w:r>
    </w:p>
    <w:p w14:paraId="1BCF5096" w14:textId="54DAA71B"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7B53573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USER: admin</w:t>
      </w:r>
    </w:p>
    <w:p w14:paraId="4745D92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5DA9B1D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/v1/{tenant_id}/poolusages</w:t>
      </w:r>
    </w:p>
    <w:p w14:paraId="5217A5A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703A9B6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1368D74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"poolusages": [</w:t>
      </w:r>
    </w:p>
    <w:p w14:paraId="381760E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{"pool_id": 1, "cinder_volume_host": "volume", "appnode_id": 2}</w:t>
      </w:r>
    </w:p>
    <w:p w14:paraId="73ECB0B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w:t>
      </w:r>
    </w:p>
    <w:p w14:paraId="5A453F6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2D9EAFFB" w14:textId="77777777" w:rsidR="00062D26" w:rsidRPr="00DA3F56" w:rsidRDefault="00062D26" w:rsidP="00062D26">
      <w:pPr>
        <w:rPr>
          <w:rFonts w:asciiTheme="minorHAnsi" w:hAnsiTheme="minorHAnsi" w:cstheme="minorHAnsi"/>
        </w:rPr>
      </w:pPr>
    </w:p>
    <w:p w14:paraId="3BD20E4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047B327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202 Accepted</w:t>
      </w:r>
    </w:p>
    <w:p w14:paraId="054C6D5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600BF94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"status": "ok",</w:t>
      </w:r>
    </w:p>
    <w:p w14:paraId="4666DBA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"host": []</w:t>
      </w:r>
    </w:p>
    <w:p w14:paraId="73048A3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1037ABA4" w14:textId="77777777" w:rsidR="00062D26" w:rsidRPr="00DA3F56" w:rsidRDefault="00062D26" w:rsidP="00062D26">
      <w:pPr>
        <w:rPr>
          <w:rFonts w:asciiTheme="minorHAnsi" w:hAnsiTheme="minorHAnsi" w:cstheme="minorHAnsi"/>
        </w:rPr>
      </w:pPr>
    </w:p>
    <w:p w14:paraId="42C05AA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68630C6A" w14:textId="77777777" w:rsidR="00062D26" w:rsidRPr="00DA3F56" w:rsidRDefault="00062D26" w:rsidP="00062D26">
      <w:pPr>
        <w:rPr>
          <w:rFonts w:asciiTheme="minorHAnsi" w:hAnsiTheme="minorHAnsi" w:cstheme="minorHAnsi"/>
        </w:rPr>
      </w:pPr>
    </w:p>
    <w:p w14:paraId="3AE0247C" w14:textId="77777777" w:rsidR="00062D26" w:rsidRPr="00DA3F56" w:rsidRDefault="00062D26" w:rsidP="005E0460">
      <w:pPr>
        <w:pStyle w:val="ListParagraph"/>
        <w:widowControl w:val="0"/>
        <w:numPr>
          <w:ilvl w:val="0"/>
          <w:numId w:val="17"/>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List</w:t>
      </w:r>
    </w:p>
    <w:p w14:paraId="43E48B0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Get a list of pool usage.</w:t>
      </w:r>
    </w:p>
    <w:p w14:paraId="31B7620B" w14:textId="18ADACF6"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6338FE2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1C7C482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66E8323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/v1/{tenant_id}/poolusages</w:t>
      </w:r>
    </w:p>
    <w:p w14:paraId="74DC51F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4341114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323F97CC" w14:textId="77777777" w:rsidR="00062D26" w:rsidRPr="00DA3F56" w:rsidRDefault="00062D26" w:rsidP="00062D26">
      <w:pPr>
        <w:rPr>
          <w:rFonts w:asciiTheme="minorHAnsi" w:hAnsiTheme="minorHAnsi" w:cstheme="minorHAnsi"/>
        </w:rPr>
      </w:pPr>
    </w:p>
    <w:p w14:paraId="4CAF34E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788CE91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50D7F90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0878F57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"poolusages": [</w:t>
      </w:r>
    </w:p>
    <w:p w14:paraId="236E402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w:t>
      </w:r>
    </w:p>
    <w:p w14:paraId="57A01B8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"attach_at": "2015-10-28T16:00:16.000000",</w:t>
      </w:r>
    </w:p>
    <w:p w14:paraId="344C80C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"attach_status": "success",</w:t>
      </w:r>
    </w:p>
    <w:p w14:paraId="75F431D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"vsmapp_id": 1,</w:t>
      </w:r>
    </w:p>
    <w:p w14:paraId="342A15F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1,</w:t>
      </w:r>
    </w:p>
    <w:p w14:paraId="4D99C2E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"pool_id": 4</w:t>
      </w:r>
    </w:p>
    <w:p w14:paraId="1ED702C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3991F3C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2F427D6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24D0A26B" w14:textId="77777777" w:rsidR="00062D26" w:rsidRPr="00DA3F56" w:rsidRDefault="00062D26" w:rsidP="00062D26">
      <w:pPr>
        <w:rPr>
          <w:rFonts w:asciiTheme="minorHAnsi" w:hAnsiTheme="minorHAnsi" w:cstheme="minorHAnsi"/>
        </w:rPr>
      </w:pPr>
    </w:p>
    <w:p w14:paraId="72F3B4D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0A6D915F" w14:textId="77777777" w:rsidR="00062D26" w:rsidRPr="00DA3F56" w:rsidRDefault="00062D26" w:rsidP="00062D26">
      <w:pPr>
        <w:rPr>
          <w:rFonts w:asciiTheme="minorHAnsi" w:hAnsiTheme="minorHAnsi" w:cstheme="minorHAnsi"/>
        </w:rPr>
      </w:pPr>
    </w:p>
    <w:p w14:paraId="286EA754" w14:textId="77777777" w:rsidR="00062D26" w:rsidRPr="00DA3F56" w:rsidRDefault="00062D26" w:rsidP="00062D26">
      <w:pPr>
        <w:pStyle w:val="Heading3"/>
        <w:rPr>
          <w:rFonts w:asciiTheme="minorHAnsi" w:hAnsiTheme="minorHAnsi" w:cstheme="minorHAnsi"/>
        </w:rPr>
      </w:pPr>
      <w:bookmarkStart w:id="42" w:name="_Toc436810099"/>
      <w:r w:rsidRPr="00DA3F56">
        <w:rPr>
          <w:rFonts w:asciiTheme="minorHAnsi" w:hAnsiTheme="minorHAnsi" w:cstheme="minorHAnsi"/>
        </w:rPr>
        <w:t>rbd_pool</w:t>
      </w:r>
      <w:bookmarkEnd w:id="42"/>
    </w:p>
    <w:p w14:paraId="032F92F9" w14:textId="77777777" w:rsidR="00062D26" w:rsidRPr="00DA3F56" w:rsidRDefault="00062D26" w:rsidP="005E0460">
      <w:pPr>
        <w:pStyle w:val="ListParagraph"/>
        <w:widowControl w:val="0"/>
        <w:numPr>
          <w:ilvl w:val="0"/>
          <w:numId w:val="18"/>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List</w:t>
      </w:r>
    </w:p>
    <w:p w14:paraId="5326138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Get a list of rbd pools.</w:t>
      </w:r>
    </w:p>
    <w:p w14:paraId="76C8F1CC" w14:textId="25956AE6"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15F10D5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5B9930D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1EF3CCC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/v1/{tenant_id}/rbd_pools</w:t>
      </w:r>
    </w:p>
    <w:p w14:paraId="0A04916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6C4A76A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7FB6CFE3" w14:textId="77777777" w:rsidR="00062D26" w:rsidRPr="00DA3F56" w:rsidRDefault="00062D26" w:rsidP="00062D26">
      <w:pPr>
        <w:rPr>
          <w:rFonts w:asciiTheme="minorHAnsi" w:hAnsiTheme="minorHAnsi" w:cstheme="minorHAnsi"/>
        </w:rPr>
      </w:pPr>
    </w:p>
    <w:p w14:paraId="235234F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23C6F18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222C7CF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1FC20C8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"rbd_pools": []</w:t>
      </w:r>
    </w:p>
    <w:p w14:paraId="7267953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0AD4810E" w14:textId="77777777" w:rsidR="00062D26" w:rsidRPr="00DA3F56" w:rsidRDefault="00062D26" w:rsidP="00062D26">
      <w:pPr>
        <w:rPr>
          <w:rFonts w:asciiTheme="minorHAnsi" w:hAnsiTheme="minorHAnsi" w:cstheme="minorHAnsi"/>
        </w:rPr>
      </w:pPr>
    </w:p>
    <w:p w14:paraId="1567A55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443FD23A" w14:textId="77777777" w:rsidR="00062D26" w:rsidRPr="00DA3F56" w:rsidRDefault="00062D26" w:rsidP="00062D26">
      <w:pPr>
        <w:rPr>
          <w:rFonts w:asciiTheme="minorHAnsi" w:hAnsiTheme="minorHAnsi" w:cstheme="minorHAnsi"/>
        </w:rPr>
      </w:pPr>
    </w:p>
    <w:p w14:paraId="5F70D50F" w14:textId="77777777" w:rsidR="00062D26" w:rsidRPr="00DA3F56" w:rsidRDefault="00062D26" w:rsidP="005E0460">
      <w:pPr>
        <w:pStyle w:val="ListParagraph"/>
        <w:widowControl w:val="0"/>
        <w:numPr>
          <w:ilvl w:val="0"/>
          <w:numId w:val="18"/>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Summary</w:t>
      </w:r>
    </w:p>
    <w:p w14:paraId="06AA8010" w14:textId="77777777" w:rsidR="00062D26" w:rsidRPr="00DA3F56" w:rsidRDefault="00062D26" w:rsidP="00062D26">
      <w:pPr>
        <w:rPr>
          <w:rFonts w:asciiTheme="minorHAnsi" w:hAnsiTheme="minorHAnsi" w:cstheme="minorHAnsi"/>
        </w:rPr>
      </w:pPr>
      <w:bookmarkStart w:id="43" w:name="OLE_LINK14"/>
      <w:bookmarkStart w:id="44" w:name="OLE_LINK15"/>
      <w:r w:rsidRPr="00DA3F56">
        <w:rPr>
          <w:rFonts w:asciiTheme="minorHAnsi" w:hAnsiTheme="minorHAnsi" w:cstheme="minorHAnsi"/>
        </w:rPr>
        <w:lastRenderedPageBreak/>
        <w:t>Description: Summary info of rbd pool.</w:t>
      </w:r>
    </w:p>
    <w:p w14:paraId="55FF9098" w14:textId="67F32639" w:rsidR="00062D26" w:rsidRPr="00516BFA" w:rsidRDefault="00516BFA" w:rsidP="00062D26">
      <w:pPr>
        <w:rPr>
          <w:rFonts w:asciiTheme="minorHAnsi" w:hAnsiTheme="minorHAnsi" w:cstheme="minorHAnsi"/>
          <w:color w:val="000000" w:themeColor="text1"/>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NO[API is ok]</w:t>
      </w:r>
    </w:p>
    <w:p w14:paraId="485B0C8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67FD8EA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0556B28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/v1/{tenant_id}/rbd_pools/summary</w:t>
      </w:r>
    </w:p>
    <w:p w14:paraId="6A0BA34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5B84E55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14600E8F" w14:textId="77777777" w:rsidR="00062D26" w:rsidRPr="00DA3F56" w:rsidRDefault="00062D26" w:rsidP="00062D26">
      <w:pPr>
        <w:rPr>
          <w:rFonts w:asciiTheme="minorHAnsi" w:hAnsiTheme="minorHAnsi" w:cstheme="minorHAnsi"/>
        </w:rPr>
      </w:pPr>
    </w:p>
    <w:p w14:paraId="441B3B6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bookmarkEnd w:id="43"/>
      <w:bookmarkEnd w:id="44"/>
    </w:p>
    <w:p w14:paraId="63C27B6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370576A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67A6137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"rbd-summary": {</w:t>
      </w:r>
    </w:p>
    <w:p w14:paraId="6946003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"full": false,</w:t>
      </w:r>
    </w:p>
    <w:p w14:paraId="3D842AF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"num_up_rbd_pools": 8,</w:t>
      </w:r>
    </w:p>
    <w:p w14:paraId="1270CA1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"num_rbd_pools": 12,</w:t>
      </w:r>
    </w:p>
    <w:p w14:paraId="0C05294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"nearfull": false,</w:t>
      </w:r>
    </w:p>
    <w:p w14:paraId="3D0D2B4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"epoch": 123,</w:t>
      </w:r>
    </w:p>
    <w:p w14:paraId="3D41721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"num_in_rbd_pools": 8</w:t>
      </w:r>
    </w:p>
    <w:p w14:paraId="12C2EAD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5AB932E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0DE34D45" w14:textId="77777777" w:rsidR="00062D26" w:rsidRPr="00DA3F56" w:rsidRDefault="00062D26" w:rsidP="00062D26">
      <w:pPr>
        <w:rPr>
          <w:rFonts w:asciiTheme="minorHAnsi" w:hAnsiTheme="minorHAnsi" w:cstheme="minorHAnsi"/>
        </w:rPr>
      </w:pPr>
    </w:p>
    <w:p w14:paraId="6418191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0B8897ED" w14:textId="77777777" w:rsidR="00062D26" w:rsidRPr="00DA3F56" w:rsidRDefault="00062D26" w:rsidP="00062D26">
      <w:pPr>
        <w:pStyle w:val="Heading3"/>
        <w:rPr>
          <w:rFonts w:asciiTheme="minorHAnsi" w:hAnsiTheme="minorHAnsi" w:cstheme="minorHAnsi"/>
        </w:rPr>
      </w:pPr>
      <w:bookmarkStart w:id="45" w:name="_Toc436810100"/>
      <w:r w:rsidRPr="00DA3F56">
        <w:rPr>
          <w:rFonts w:asciiTheme="minorHAnsi" w:hAnsiTheme="minorHAnsi" w:cstheme="minorHAnsi"/>
        </w:rPr>
        <w:t>server</w:t>
      </w:r>
      <w:bookmarkEnd w:id="45"/>
    </w:p>
    <w:p w14:paraId="12391486" w14:textId="77777777" w:rsidR="00062D26" w:rsidRPr="00DA3F56" w:rsidRDefault="00062D26" w:rsidP="005E0460">
      <w:pPr>
        <w:pStyle w:val="ListParagraph"/>
        <w:widowControl w:val="0"/>
        <w:numPr>
          <w:ilvl w:val="0"/>
          <w:numId w:val="19"/>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Get</w:t>
      </w:r>
    </w:p>
    <w:p w14:paraId="32D51FB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Get a vsm server by server id.</w:t>
      </w:r>
    </w:p>
    <w:p w14:paraId="352E6A73" w14:textId="7AF88AC0"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50B695B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079B7D4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7322E6A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/v1/{tenant_id}/servers/{</w:t>
      </w:r>
      <w:r w:rsidRPr="00516BFA">
        <w:rPr>
          <w:rFonts w:asciiTheme="minorHAnsi" w:hAnsiTheme="minorHAnsi" w:cstheme="minorHAnsi"/>
          <w:b/>
          <w:color w:val="000000" w:themeColor="text1"/>
        </w:rPr>
        <w:t>server_id</w:t>
      </w:r>
      <w:r w:rsidRPr="00DA3F56">
        <w:rPr>
          <w:rFonts w:asciiTheme="minorHAnsi" w:hAnsiTheme="minorHAnsi" w:cstheme="minorHAnsi"/>
          <w:b/>
        </w:rPr>
        <w:t>}</w:t>
      </w:r>
    </w:p>
    <w:p w14:paraId="1CF7CC9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6971A08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4728B17D" w14:textId="77777777" w:rsidR="00062D26" w:rsidRPr="00DA3F56" w:rsidRDefault="00062D26" w:rsidP="00062D26">
      <w:pPr>
        <w:rPr>
          <w:rFonts w:asciiTheme="minorHAnsi" w:hAnsiTheme="minorHAnsi" w:cstheme="minorHAnsi"/>
        </w:rPr>
      </w:pPr>
    </w:p>
    <w:p w14:paraId="7F2DDCB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1D78CC7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3E49D53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18577D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"server": {</w:t>
      </w:r>
    </w:p>
    <w:p w14:paraId="685383A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"cluster_ip": "192.168.81.235",</w:t>
      </w:r>
    </w:p>
    <w:p w14:paraId="66EE132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"raw_ip": "</w:t>
      </w:r>
      <w:commentRangeStart w:id="46"/>
      <w:r w:rsidRPr="00DA3F56">
        <w:rPr>
          <w:rFonts w:asciiTheme="minorHAnsi" w:hAnsiTheme="minorHAnsi" w:cstheme="minorHAnsi"/>
        </w:rPr>
        <w:t>192.168.1.3,192.168.2.3,192.168.3.3</w:t>
      </w:r>
      <w:commentRangeEnd w:id="46"/>
      <w:r w:rsidRPr="00DA3F56">
        <w:rPr>
          <w:rStyle w:val="CommentReference"/>
          <w:rFonts w:asciiTheme="minorHAnsi" w:hAnsiTheme="minorHAnsi" w:cstheme="minorHAnsi"/>
        </w:rPr>
        <w:commentReference w:id="46"/>
      </w:r>
      <w:r w:rsidRPr="00DA3F56">
        <w:rPr>
          <w:rFonts w:asciiTheme="minorHAnsi" w:hAnsiTheme="minorHAnsi" w:cstheme="minorHAnsi"/>
        </w:rPr>
        <w:t>",</w:t>
      </w:r>
    </w:p>
    <w:p w14:paraId="5662951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"secondary_public_ip": "192.168.81.235",</w:t>
      </w:r>
    </w:p>
    <w:p w14:paraId="1EFD805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"primary_public_ip": "192.168.81.235",</w:t>
      </w:r>
    </w:p>
    <w:p w14:paraId="7E31A1A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"host": "vsm-node2",</w:t>
      </w:r>
    </w:p>
    <w:p w14:paraId="5112B2B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"ceph_ver": "0.80.10",</w:t>
      </w:r>
    </w:p>
    <w:p w14:paraId="55601CA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2,</w:t>
      </w:r>
    </w:p>
    <w:p w14:paraId="6337451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"zone_id": 1,</w:t>
      </w:r>
    </w:p>
    <w:p w14:paraId="5A63A10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"osds": "1",</w:t>
      </w:r>
    </w:p>
    <w:p w14:paraId="3B25A9E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"status": "Active",</w:t>
      </w:r>
    </w:p>
    <w:p w14:paraId="2EF35E9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"type": ""</w:t>
      </w:r>
    </w:p>
    <w:p w14:paraId="498029E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54D58B5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1F4E85EF" w14:textId="77777777" w:rsidR="00062D26" w:rsidRPr="00DA3F56" w:rsidRDefault="00062D26" w:rsidP="00062D26">
      <w:pPr>
        <w:rPr>
          <w:rFonts w:asciiTheme="minorHAnsi" w:hAnsiTheme="minorHAnsi" w:cstheme="minorHAnsi"/>
        </w:rPr>
      </w:pPr>
    </w:p>
    <w:p w14:paraId="2274DDB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7869AE28" w14:textId="77777777" w:rsidR="00062D26" w:rsidRPr="00DA3F56" w:rsidRDefault="00062D26" w:rsidP="00062D26">
      <w:pPr>
        <w:rPr>
          <w:rFonts w:asciiTheme="minorHAnsi" w:hAnsiTheme="minorHAnsi" w:cstheme="minorHAnsi"/>
        </w:rPr>
      </w:pPr>
    </w:p>
    <w:p w14:paraId="094B3317" w14:textId="77777777" w:rsidR="00062D26" w:rsidRPr="00DA3F56" w:rsidRDefault="00062D26" w:rsidP="005E0460">
      <w:pPr>
        <w:pStyle w:val="ListParagraph"/>
        <w:widowControl w:val="0"/>
        <w:numPr>
          <w:ilvl w:val="0"/>
          <w:numId w:val="19"/>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List</w:t>
      </w:r>
    </w:p>
    <w:p w14:paraId="24F3A4E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Get a list of vsm servers.</w:t>
      </w:r>
    </w:p>
    <w:p w14:paraId="320986C3" w14:textId="2E68A464"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3283A8B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7FEBCE4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1454EE7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/v1/{tenant_id}/servers</w:t>
      </w:r>
    </w:p>
    <w:p w14:paraId="194DAE3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5420488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758BE5EB" w14:textId="77777777" w:rsidR="00062D26" w:rsidRPr="00DA3F56" w:rsidRDefault="00062D26" w:rsidP="00062D26">
      <w:pPr>
        <w:rPr>
          <w:rFonts w:asciiTheme="minorHAnsi" w:hAnsiTheme="minorHAnsi" w:cstheme="minorHAnsi"/>
        </w:rPr>
      </w:pPr>
    </w:p>
    <w:p w14:paraId="1300580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0F3D5DC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4044853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w:t>
      </w:r>
    </w:p>
    <w:p w14:paraId="1FB6B57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"servers": [</w:t>
      </w:r>
    </w:p>
    <w:p w14:paraId="3F5B879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356CA58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"cluster_ip": "192.168.81.238",</w:t>
      </w:r>
    </w:p>
    <w:p w14:paraId="2416524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"raw_ip": "192.168.1.3,192.168.2.3,192.168.3.3",</w:t>
      </w:r>
    </w:p>
    <w:p w14:paraId="075F56C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"secondary_public_ip": "192.168.81.238",</w:t>
      </w:r>
    </w:p>
    <w:p w14:paraId="6F90896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"primary_public_ip": "192.168.81.238",</w:t>
      </w:r>
    </w:p>
    <w:p w14:paraId="16F3F2F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"host": "vsm-node1",</w:t>
      </w:r>
    </w:p>
    <w:p w14:paraId="27BD7AC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"ceph_ver": "0.80.10",</w:t>
      </w:r>
    </w:p>
    <w:p w14:paraId="2B1CC85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1,</w:t>
      </w:r>
    </w:p>
    <w:p w14:paraId="0A3F72F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"zone_id": 1,</w:t>
      </w:r>
    </w:p>
    <w:p w14:paraId="3F2A967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"osds": "2",</w:t>
      </w:r>
    </w:p>
    <w:p w14:paraId="5FDB558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"status": "Active",</w:t>
      </w:r>
    </w:p>
    <w:p w14:paraId="7C6D175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"service_id": 3,</w:t>
      </w:r>
    </w:p>
    <w:p w14:paraId="002696F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"type": "monitor,storage,"</w:t>
      </w:r>
    </w:p>
    <w:p w14:paraId="637A5A8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67EF838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6A95806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"cluster_ip": "192.168.81.235",</w:t>
      </w:r>
    </w:p>
    <w:p w14:paraId="046C99C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"raw_ip": "192.168.1.3,192.168.2.3,192.168.3.3",</w:t>
      </w:r>
    </w:p>
    <w:p w14:paraId="555472B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"secondary_public_ip": "192.168.81.235",</w:t>
      </w:r>
    </w:p>
    <w:p w14:paraId="23C2716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"primary_public_ip": "192.168.81.235",</w:t>
      </w:r>
    </w:p>
    <w:p w14:paraId="75859E2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"host": "vsm-node2",</w:t>
      </w:r>
    </w:p>
    <w:p w14:paraId="2212777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"ceph_ver": "0.80.10",</w:t>
      </w:r>
    </w:p>
    <w:p w14:paraId="397F17E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2,</w:t>
      </w:r>
    </w:p>
    <w:p w14:paraId="5BC3FD4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"zone_id": 1,</w:t>
      </w:r>
    </w:p>
    <w:p w14:paraId="08D8BE9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"osds": "1",</w:t>
      </w:r>
    </w:p>
    <w:p w14:paraId="7E14CEB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"status": "Active",</w:t>
      </w:r>
    </w:p>
    <w:p w14:paraId="7F4A57B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"service_id": 5,</w:t>
      </w:r>
    </w:p>
    <w:p w14:paraId="62139AE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"type": ""</w:t>
      </w:r>
    </w:p>
    <w:p w14:paraId="2529D21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506E0EE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293E9D7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"cluster_ip": "192.168.81.236",</w:t>
      </w:r>
    </w:p>
    <w:p w14:paraId="622CC1F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"raw_ip": "192.168.1.3,192.168.2.3,192.168.3.3",</w:t>
      </w:r>
    </w:p>
    <w:p w14:paraId="6A1AF13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"secondary_public_ip": "192.168.81.236",</w:t>
      </w:r>
    </w:p>
    <w:p w14:paraId="26A55AF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"primary_public_ip": "192.168.81.236",</w:t>
      </w:r>
    </w:p>
    <w:p w14:paraId="309FC39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"host": "vsm-node3",</w:t>
      </w:r>
    </w:p>
    <w:p w14:paraId="7C1E8BF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"ceph_ver": "0.80.10",</w:t>
      </w:r>
    </w:p>
    <w:p w14:paraId="3AEC20A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3,</w:t>
      </w:r>
    </w:p>
    <w:p w14:paraId="0FAC864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"zone_id": 1,</w:t>
      </w:r>
    </w:p>
    <w:p w14:paraId="68A6FCD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"osds": "1",</w:t>
      </w:r>
    </w:p>
    <w:p w14:paraId="693EE22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"status": "Active",</w:t>
      </w:r>
    </w:p>
    <w:p w14:paraId="2C75E8E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"service_id": 7,</w:t>
      </w:r>
    </w:p>
    <w:p w14:paraId="4274A26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"type": ""</w:t>
      </w:r>
    </w:p>
    <w:p w14:paraId="0F8679D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34FD310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704FBAE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"cluster_ip": "192.168.81.138",</w:t>
      </w:r>
    </w:p>
    <w:p w14:paraId="3DC2216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"raw_ip": "192.168.1.3,192.168.2.3,192.168.3.3",</w:t>
      </w:r>
    </w:p>
    <w:p w14:paraId="5B89805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"secondary_public_ip": "192.168.81.138",</w:t>
      </w:r>
    </w:p>
    <w:p w14:paraId="450E058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"primary_public_ip": "192.168.81.138",</w:t>
      </w:r>
    </w:p>
    <w:p w14:paraId="45F6665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"host": "vsm-node4",</w:t>
      </w:r>
    </w:p>
    <w:p w14:paraId="18C17CE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"ceph_ver": "0.80.10",</w:t>
      </w:r>
    </w:p>
    <w:p w14:paraId="51E0E36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4,</w:t>
      </w:r>
    </w:p>
    <w:p w14:paraId="3B810FE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"zone_id": 1,</w:t>
      </w:r>
    </w:p>
    <w:p w14:paraId="614C0C2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"osds": "1",</w:t>
      </w:r>
    </w:p>
    <w:p w14:paraId="3D7BEC7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"status": "available",</w:t>
      </w:r>
    </w:p>
    <w:p w14:paraId="562B946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"service_id": 9,</w:t>
      </w:r>
    </w:p>
    <w:p w14:paraId="60EA1BD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"type": "monitor,storage,"</w:t>
      </w:r>
    </w:p>
    <w:p w14:paraId="103A3BA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250F52E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57EB5A1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7AEB9105" w14:textId="77777777" w:rsidR="00062D26" w:rsidRPr="00DA3F56" w:rsidRDefault="00062D26" w:rsidP="00062D26">
      <w:pPr>
        <w:rPr>
          <w:rFonts w:asciiTheme="minorHAnsi" w:hAnsiTheme="minorHAnsi" w:cstheme="minorHAnsi"/>
        </w:rPr>
      </w:pPr>
    </w:p>
    <w:p w14:paraId="3A27724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16576183" w14:textId="77777777" w:rsidR="00062D26" w:rsidRPr="00DA3F56" w:rsidRDefault="00062D26" w:rsidP="00062D26">
      <w:pPr>
        <w:rPr>
          <w:rFonts w:asciiTheme="minorHAnsi" w:hAnsiTheme="minorHAnsi" w:cstheme="minorHAnsi"/>
        </w:rPr>
      </w:pPr>
    </w:p>
    <w:p w14:paraId="3144AB05" w14:textId="77777777" w:rsidR="00062D26" w:rsidRPr="00DA3F56" w:rsidRDefault="00062D26" w:rsidP="005E0460">
      <w:pPr>
        <w:pStyle w:val="ListParagraph"/>
        <w:widowControl w:val="0"/>
        <w:numPr>
          <w:ilvl w:val="0"/>
          <w:numId w:val="19"/>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Add</w:t>
      </w:r>
    </w:p>
    <w:p w14:paraId="32619CC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Description: Add a vsm server to ceph cluster.</w:t>
      </w:r>
    </w:p>
    <w:p w14:paraId="65C886CF" w14:textId="20C1015C"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58E8B17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71EC8B7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1AAEB29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/v1/{tenant_id}/servers/add</w:t>
      </w:r>
    </w:p>
    <w:p w14:paraId="3B060F6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728A371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B6F4DA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"servers":[</w:t>
      </w:r>
    </w:p>
    <w:p w14:paraId="3804099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{"cluster_id":1,"id":4,"is_monitor":"true","is_storage":"true","zone_id":1}</w:t>
      </w:r>
    </w:p>
    <w:p w14:paraId="0DEFD51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44CED64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4DFE61F7" w14:textId="77777777" w:rsidR="00062D26" w:rsidRPr="00DA3F56" w:rsidRDefault="00062D26" w:rsidP="00062D26">
      <w:pPr>
        <w:rPr>
          <w:rFonts w:asciiTheme="minorHAnsi" w:hAnsiTheme="minorHAnsi" w:cstheme="minorHAnsi"/>
        </w:rPr>
      </w:pPr>
    </w:p>
    <w:p w14:paraId="33011F3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4D175CB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202 Accepted</w:t>
      </w:r>
    </w:p>
    <w:p w14:paraId="144BD8B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3CC63D06" w14:textId="77777777" w:rsidR="00062D26" w:rsidRPr="00DA3F56" w:rsidRDefault="00062D26" w:rsidP="00062D26">
      <w:pPr>
        <w:rPr>
          <w:rFonts w:asciiTheme="minorHAnsi" w:hAnsiTheme="minorHAnsi" w:cstheme="minorHAnsi"/>
        </w:rPr>
      </w:pPr>
    </w:p>
    <w:p w14:paraId="1C1FE6C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0EE4FA5F" w14:textId="77777777" w:rsidR="00062D26" w:rsidRPr="00DA3F56" w:rsidRDefault="00062D26" w:rsidP="00062D26">
      <w:pPr>
        <w:rPr>
          <w:rFonts w:asciiTheme="minorHAnsi" w:hAnsiTheme="minorHAnsi" w:cstheme="minorHAnsi"/>
        </w:rPr>
      </w:pPr>
    </w:p>
    <w:p w14:paraId="0165CA15" w14:textId="77777777" w:rsidR="00062D26" w:rsidRPr="00DA3F56" w:rsidRDefault="00062D26" w:rsidP="005E0460">
      <w:pPr>
        <w:pStyle w:val="ListParagraph"/>
        <w:widowControl w:val="0"/>
        <w:numPr>
          <w:ilvl w:val="0"/>
          <w:numId w:val="19"/>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Remove</w:t>
      </w:r>
    </w:p>
    <w:p w14:paraId="39064A9E" w14:textId="77777777" w:rsidR="00062D26" w:rsidRPr="00DA3F56" w:rsidRDefault="00062D26" w:rsidP="00062D26">
      <w:pPr>
        <w:rPr>
          <w:rFonts w:asciiTheme="minorHAnsi" w:hAnsiTheme="minorHAnsi" w:cstheme="minorHAnsi"/>
        </w:rPr>
      </w:pPr>
      <w:bookmarkStart w:id="47" w:name="OLE_LINK16"/>
      <w:r w:rsidRPr="00DA3F56">
        <w:rPr>
          <w:rFonts w:asciiTheme="minorHAnsi" w:hAnsiTheme="minorHAnsi" w:cstheme="minorHAnsi"/>
        </w:rPr>
        <w:t>Description: Remove a vsm server from ceph cluster.</w:t>
      </w:r>
    </w:p>
    <w:p w14:paraId="416951B6" w14:textId="5837CA4F"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00708EE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7927214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6D35DB6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/v1/{tenant_id}/servers/remove</w:t>
      </w:r>
    </w:p>
    <w:p w14:paraId="462E954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0421615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0FA0285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"servers":[</w:t>
      </w:r>
    </w:p>
    <w:p w14:paraId="0E37598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{"cluster_id":1,"id":4,"remove_monitor":"true","remove_storage":"true"}</w:t>
      </w:r>
    </w:p>
    <w:p w14:paraId="7C719EE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2DE9D31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7E54FF96" w14:textId="77777777" w:rsidR="00062D26" w:rsidRPr="00DA3F56" w:rsidRDefault="00062D26" w:rsidP="00062D26">
      <w:pPr>
        <w:rPr>
          <w:rFonts w:asciiTheme="minorHAnsi" w:hAnsiTheme="minorHAnsi" w:cstheme="minorHAnsi"/>
        </w:rPr>
      </w:pPr>
    </w:p>
    <w:p w14:paraId="1DDE079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bookmarkEnd w:id="47"/>
    </w:p>
    <w:p w14:paraId="69D60D7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STATUS 202 Accepted</w:t>
      </w:r>
    </w:p>
    <w:p w14:paraId="53D041E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777C7442" w14:textId="77777777" w:rsidR="00062D26" w:rsidRPr="00DA3F56" w:rsidRDefault="00062D26" w:rsidP="00062D26">
      <w:pPr>
        <w:rPr>
          <w:rFonts w:asciiTheme="minorHAnsi" w:hAnsiTheme="minorHAnsi" w:cstheme="minorHAnsi"/>
        </w:rPr>
      </w:pPr>
    </w:p>
    <w:p w14:paraId="7C84FD2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14F11166" w14:textId="77777777" w:rsidR="00062D26" w:rsidRPr="00DA3F56" w:rsidRDefault="00062D26" w:rsidP="00062D26">
      <w:pPr>
        <w:rPr>
          <w:rFonts w:asciiTheme="minorHAnsi" w:hAnsiTheme="minorHAnsi" w:cstheme="minorHAnsi"/>
        </w:rPr>
      </w:pPr>
    </w:p>
    <w:p w14:paraId="7F352123" w14:textId="77777777" w:rsidR="00062D26" w:rsidRPr="00DA3F56" w:rsidRDefault="00062D26" w:rsidP="005E0460">
      <w:pPr>
        <w:pStyle w:val="ListParagraph"/>
        <w:widowControl w:val="0"/>
        <w:numPr>
          <w:ilvl w:val="0"/>
          <w:numId w:val="19"/>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Reset_status</w:t>
      </w:r>
    </w:p>
    <w:p w14:paraId="3445269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Reset status of vsm server.</w:t>
      </w:r>
    </w:p>
    <w:p w14:paraId="5BE53D0D" w14:textId="3004C9AD"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0463F44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099F893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485EA2C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/v1/{tenant_id}/servers/reset_status</w:t>
      </w:r>
    </w:p>
    <w:p w14:paraId="719833F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770E6BF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7F519A0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"servers": 1</w:t>
      </w:r>
    </w:p>
    <w:p w14:paraId="7890007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476FFA41" w14:textId="77777777" w:rsidR="00062D26" w:rsidRPr="00DA3F56" w:rsidRDefault="00062D26" w:rsidP="00062D26">
      <w:pPr>
        <w:rPr>
          <w:rFonts w:asciiTheme="minorHAnsi" w:hAnsiTheme="minorHAnsi" w:cstheme="minorHAnsi"/>
        </w:rPr>
      </w:pPr>
    </w:p>
    <w:p w14:paraId="2DE05BA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1329709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37D1E11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09B4458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"status": "ok"</w:t>
      </w:r>
    </w:p>
    <w:p w14:paraId="63DD468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AE6AE9C" w14:textId="77777777" w:rsidR="00062D26" w:rsidRPr="00DA3F56" w:rsidRDefault="00062D26" w:rsidP="00062D26">
      <w:pPr>
        <w:rPr>
          <w:rFonts w:asciiTheme="minorHAnsi" w:hAnsiTheme="minorHAnsi" w:cstheme="minorHAnsi"/>
        </w:rPr>
      </w:pPr>
    </w:p>
    <w:p w14:paraId="3EC5782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389F5612" w14:textId="77777777" w:rsidR="00062D26" w:rsidRPr="00DA3F56" w:rsidRDefault="00062D26" w:rsidP="00062D26">
      <w:pPr>
        <w:rPr>
          <w:rFonts w:asciiTheme="minorHAnsi" w:hAnsiTheme="minorHAnsi" w:cstheme="minorHAnsi"/>
        </w:rPr>
      </w:pPr>
    </w:p>
    <w:p w14:paraId="53B5CB93" w14:textId="77777777" w:rsidR="00062D26" w:rsidRPr="00DA3F56" w:rsidRDefault="00062D26" w:rsidP="005E0460">
      <w:pPr>
        <w:pStyle w:val="ListParagraph"/>
        <w:widowControl w:val="0"/>
        <w:numPr>
          <w:ilvl w:val="0"/>
          <w:numId w:val="19"/>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Start</w:t>
      </w:r>
    </w:p>
    <w:p w14:paraId="004FBAD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Start a vsm server.</w:t>
      </w:r>
    </w:p>
    <w:p w14:paraId="0DBFAE4A" w14:textId="6D941E6D"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0D8DFAB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1AD9132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14C0EA8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/v1/{tenant_id}/servers/start</w:t>
      </w:r>
    </w:p>
    <w:p w14:paraId="47F16EB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14324FF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69332BA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"servers":[</w:t>
      </w:r>
    </w:p>
    <w:p w14:paraId="6B1F370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{"cluster_id":1,"id":4}</w:t>
      </w:r>
    </w:p>
    <w:p w14:paraId="278E132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1082A24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7E976995" w14:textId="77777777" w:rsidR="00062D26" w:rsidRPr="00DA3F56" w:rsidRDefault="00062D26" w:rsidP="00062D26">
      <w:pPr>
        <w:rPr>
          <w:rFonts w:asciiTheme="minorHAnsi" w:hAnsiTheme="minorHAnsi" w:cstheme="minorHAnsi"/>
        </w:rPr>
      </w:pPr>
    </w:p>
    <w:p w14:paraId="11BA6E6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3829D68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202 Accepted</w:t>
      </w:r>
    </w:p>
    <w:p w14:paraId="38170D7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676BAE8C" w14:textId="77777777" w:rsidR="00062D26" w:rsidRPr="00DA3F56" w:rsidRDefault="00062D26" w:rsidP="00062D26">
      <w:pPr>
        <w:rPr>
          <w:rFonts w:asciiTheme="minorHAnsi" w:hAnsiTheme="minorHAnsi" w:cstheme="minorHAnsi"/>
        </w:rPr>
      </w:pPr>
    </w:p>
    <w:p w14:paraId="29140C6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012D63BB" w14:textId="77777777" w:rsidR="00062D26" w:rsidRPr="00DA3F56" w:rsidRDefault="00062D26" w:rsidP="00062D26">
      <w:pPr>
        <w:rPr>
          <w:rFonts w:asciiTheme="minorHAnsi" w:hAnsiTheme="minorHAnsi" w:cstheme="minorHAnsi"/>
        </w:rPr>
      </w:pPr>
    </w:p>
    <w:p w14:paraId="45579DE7" w14:textId="77777777" w:rsidR="00062D26" w:rsidRPr="00DA3F56" w:rsidRDefault="00062D26" w:rsidP="005E0460">
      <w:pPr>
        <w:pStyle w:val="ListParagraph"/>
        <w:widowControl w:val="0"/>
        <w:numPr>
          <w:ilvl w:val="0"/>
          <w:numId w:val="19"/>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Stop</w:t>
      </w:r>
    </w:p>
    <w:p w14:paraId="4D517DC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Stop a vsm server.</w:t>
      </w:r>
    </w:p>
    <w:p w14:paraId="4A5274C9" w14:textId="159AF0F2"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58571FC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216B108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2366C35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/v1/{tenant_id}/servers/stop</w:t>
      </w:r>
    </w:p>
    <w:p w14:paraId="3860E3C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781031B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204F6E0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"servers":[</w:t>
      </w:r>
    </w:p>
    <w:p w14:paraId="223CDFD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{"cluster_id":1,"id":4,"remove_monitor":"true","remove_storage":"true"}</w:t>
      </w:r>
    </w:p>
    <w:p w14:paraId="1463A75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4E16F6C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620682D7" w14:textId="77777777" w:rsidR="00062D26" w:rsidRPr="00DA3F56" w:rsidRDefault="00062D26" w:rsidP="00062D26">
      <w:pPr>
        <w:rPr>
          <w:rFonts w:asciiTheme="minorHAnsi" w:hAnsiTheme="minorHAnsi" w:cstheme="minorHAnsi"/>
        </w:rPr>
      </w:pPr>
    </w:p>
    <w:p w14:paraId="2ED65BA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7087F96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202 Accepted</w:t>
      </w:r>
    </w:p>
    <w:p w14:paraId="2B78B4E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50C191FB" w14:textId="77777777" w:rsidR="00062D26" w:rsidRPr="00DA3F56" w:rsidRDefault="00062D26" w:rsidP="00062D26">
      <w:pPr>
        <w:rPr>
          <w:rFonts w:asciiTheme="minorHAnsi" w:hAnsiTheme="minorHAnsi" w:cstheme="minorHAnsi"/>
        </w:rPr>
      </w:pPr>
    </w:p>
    <w:p w14:paraId="2D0A38A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7C2B4849" w14:textId="77777777" w:rsidR="00062D26" w:rsidRPr="00DA3F56" w:rsidRDefault="00062D26" w:rsidP="00062D26">
      <w:pPr>
        <w:rPr>
          <w:rFonts w:asciiTheme="minorHAnsi" w:hAnsiTheme="minorHAnsi" w:cstheme="minorHAnsi"/>
        </w:rPr>
      </w:pPr>
    </w:p>
    <w:p w14:paraId="23810385" w14:textId="77777777" w:rsidR="00062D26" w:rsidRPr="00DA3F56" w:rsidRDefault="00062D26" w:rsidP="005E0460">
      <w:pPr>
        <w:pStyle w:val="ListParagraph"/>
        <w:widowControl w:val="0"/>
        <w:numPr>
          <w:ilvl w:val="0"/>
          <w:numId w:val="19"/>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Ceph_upgrade</w:t>
      </w:r>
    </w:p>
    <w:p w14:paraId="2770C77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Ceph upgrade.</w:t>
      </w:r>
    </w:p>
    <w:p w14:paraId="2CA17C12" w14:textId="2C180579" w:rsidR="00062D26" w:rsidRPr="00DA3F56" w:rsidRDefault="00516BFA" w:rsidP="00062D26">
      <w:pPr>
        <w:rPr>
          <w:rFonts w:asciiTheme="minorHAnsi" w:hAnsiTheme="minorHAnsi" w:cstheme="minorHAnsi"/>
        </w:rPr>
      </w:pPr>
      <w:r>
        <w:rPr>
          <w:rFonts w:asciiTheme="minorHAnsi" w:hAnsiTheme="minorHAnsi" w:cstheme="minorHAnsi"/>
        </w:rPr>
        <w:lastRenderedPageBreak/>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4A2195D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057DD75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47B9BDC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/v1/{tenant_id}/servers/ceph_upgrade</w:t>
      </w:r>
    </w:p>
    <w:p w14:paraId="3BB1569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1D542259" w14:textId="77777777" w:rsidR="00062D26" w:rsidRPr="00DA3F56" w:rsidRDefault="00062D26" w:rsidP="00062D26">
      <w:pPr>
        <w:rPr>
          <w:rFonts w:asciiTheme="minorHAnsi" w:hAnsiTheme="minorHAnsi" w:cstheme="minorHAnsi"/>
        </w:rPr>
      </w:pPr>
      <w:bookmarkStart w:id="48" w:name="OLE_LINK8"/>
      <w:bookmarkStart w:id="49" w:name="OLE_LINK17"/>
      <w:r w:rsidRPr="00DA3F56">
        <w:rPr>
          <w:rFonts w:asciiTheme="minorHAnsi" w:hAnsiTheme="minorHAnsi" w:cstheme="minorHAnsi"/>
        </w:rPr>
        <w:t>{</w:t>
      </w:r>
    </w:p>
    <w:p w14:paraId="3FB65FF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"pkg_url": "",</w:t>
      </w:r>
    </w:p>
    <w:p w14:paraId="528D347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"key_url": "",</w:t>
      </w:r>
    </w:p>
    <w:p w14:paraId="0E22A4F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"proxy": "",</w:t>
      </w:r>
    </w:p>
    <w:p w14:paraId="621FEC4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"ssh_user": ""</w:t>
      </w:r>
    </w:p>
    <w:p w14:paraId="7DB92BD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bookmarkEnd w:id="48"/>
    <w:bookmarkEnd w:id="49"/>
    <w:p w14:paraId="43D50B6A" w14:textId="77777777" w:rsidR="00062D26" w:rsidRPr="00DA3F56" w:rsidRDefault="00062D26" w:rsidP="00062D26">
      <w:pPr>
        <w:rPr>
          <w:rFonts w:asciiTheme="minorHAnsi" w:hAnsiTheme="minorHAnsi" w:cstheme="minorHAnsi"/>
        </w:rPr>
      </w:pPr>
    </w:p>
    <w:p w14:paraId="5F23AFA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7716AB2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BB1D3C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"message": "ceph upgrade from 0.80.10 to 0.94.2 success"</w:t>
      </w:r>
    </w:p>
    <w:p w14:paraId="30178CC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1280B3AB" w14:textId="77777777" w:rsidR="00062D26" w:rsidRPr="00DA3F56" w:rsidRDefault="00062D26" w:rsidP="00062D26">
      <w:pPr>
        <w:rPr>
          <w:rFonts w:asciiTheme="minorHAnsi" w:hAnsiTheme="minorHAnsi" w:cstheme="minorHAnsi"/>
        </w:rPr>
      </w:pPr>
    </w:p>
    <w:p w14:paraId="6E7966E2" w14:textId="77777777" w:rsidR="00062D26" w:rsidRPr="00DA3F56" w:rsidRDefault="00062D26" w:rsidP="00062D26">
      <w:pPr>
        <w:rPr>
          <w:rFonts w:asciiTheme="minorHAnsi" w:hAnsiTheme="minorHAnsi" w:cstheme="minorHAnsi"/>
        </w:rPr>
      </w:pPr>
    </w:p>
    <w:p w14:paraId="426CDC0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65427A38" w14:textId="77777777" w:rsidR="00062D26" w:rsidRPr="00DA3F56" w:rsidRDefault="00062D26" w:rsidP="00062D26">
      <w:pPr>
        <w:rPr>
          <w:rFonts w:asciiTheme="minorHAnsi" w:hAnsiTheme="minorHAnsi" w:cstheme="minorHAnsi"/>
        </w:rPr>
      </w:pPr>
    </w:p>
    <w:p w14:paraId="4257A995" w14:textId="77777777" w:rsidR="00062D26" w:rsidRPr="00DA3F56" w:rsidRDefault="00062D26" w:rsidP="00062D26">
      <w:pPr>
        <w:pStyle w:val="Heading3"/>
        <w:rPr>
          <w:rFonts w:asciiTheme="minorHAnsi" w:hAnsiTheme="minorHAnsi" w:cstheme="minorHAnsi"/>
        </w:rPr>
      </w:pPr>
      <w:bookmarkStart w:id="50" w:name="_Toc436810101"/>
      <w:r w:rsidRPr="00DA3F56">
        <w:rPr>
          <w:rFonts w:asciiTheme="minorHAnsi" w:hAnsiTheme="minorHAnsi" w:cstheme="minorHAnsi"/>
        </w:rPr>
        <w:t>storage_group</w:t>
      </w:r>
      <w:bookmarkEnd w:id="50"/>
    </w:p>
    <w:p w14:paraId="3811A0E8" w14:textId="77777777" w:rsidR="00062D26" w:rsidRPr="00DA3F56" w:rsidRDefault="00062D26" w:rsidP="005E0460">
      <w:pPr>
        <w:pStyle w:val="ListParagraph"/>
        <w:widowControl w:val="0"/>
        <w:numPr>
          <w:ilvl w:val="0"/>
          <w:numId w:val="20"/>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Create</w:t>
      </w:r>
    </w:p>
    <w:p w14:paraId="1756ADB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Create a storage group</w:t>
      </w:r>
    </w:p>
    <w:p w14:paraId="7352F941" w14:textId="22E84F0B"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5131202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64AB8DF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247180F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/v1/{tenant_id}/storage_groups</w:t>
      </w:r>
    </w:p>
    <w:p w14:paraId="316C52F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23B807DB" w14:textId="77777777" w:rsidR="00062D26" w:rsidRPr="00DA3F56" w:rsidRDefault="00062D26" w:rsidP="00062D26">
      <w:pPr>
        <w:rPr>
          <w:rFonts w:asciiTheme="minorHAnsi" w:hAnsiTheme="minorHAnsi" w:cstheme="minorHAnsi"/>
        </w:rPr>
      </w:pPr>
      <w:bookmarkStart w:id="51" w:name="OLE_LINK37"/>
      <w:r w:rsidRPr="00DA3F56">
        <w:rPr>
          <w:rFonts w:asciiTheme="minorHAnsi" w:hAnsiTheme="minorHAnsi" w:cstheme="minorHAnsi"/>
        </w:rPr>
        <w:t>{</w:t>
      </w:r>
    </w:p>
    <w:p w14:paraId="6612178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"storage_group": {</w:t>
      </w:r>
    </w:p>
    <w:p w14:paraId="5F1D6E0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"name": "group",</w:t>
      </w:r>
    </w:p>
    <w:p w14:paraId="0712260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ab/>
      </w:r>
      <w:r w:rsidRPr="00DA3F56">
        <w:rPr>
          <w:rFonts w:asciiTheme="minorHAnsi" w:hAnsiTheme="minorHAnsi" w:cstheme="minorHAnsi"/>
        </w:rPr>
        <w:tab/>
        <w:t>"friendly_name": "name",</w:t>
      </w:r>
    </w:p>
    <w:p w14:paraId="5E48E80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"storage_class": "ssd",</w:t>
      </w:r>
    </w:p>
    <w:p w14:paraId="2DFB25F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"cluster_id": 1</w:t>
      </w:r>
    </w:p>
    <w:p w14:paraId="16EB8BF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w:t>
      </w:r>
    </w:p>
    <w:p w14:paraId="6565F89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bookmarkEnd w:id="51"/>
    <w:p w14:paraId="13FDD175" w14:textId="77777777" w:rsidR="00062D26" w:rsidRPr="00DA3F56" w:rsidRDefault="00062D26" w:rsidP="00062D26">
      <w:pPr>
        <w:rPr>
          <w:rFonts w:asciiTheme="minorHAnsi" w:hAnsiTheme="minorHAnsi" w:cstheme="minorHAnsi"/>
        </w:rPr>
      </w:pPr>
    </w:p>
    <w:p w14:paraId="0B5935D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7874609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202 Accepted</w:t>
      </w:r>
    </w:p>
    <w:p w14:paraId="23AB2E2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79160373" w14:textId="77777777" w:rsidR="00062D26" w:rsidRPr="00DA3F56" w:rsidRDefault="00062D26" w:rsidP="00062D26">
      <w:pPr>
        <w:rPr>
          <w:rFonts w:asciiTheme="minorHAnsi" w:hAnsiTheme="minorHAnsi" w:cstheme="minorHAnsi"/>
        </w:rPr>
      </w:pPr>
    </w:p>
    <w:p w14:paraId="5C8F53F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0194972E" w14:textId="77777777" w:rsidR="00062D26" w:rsidRPr="00DA3F56" w:rsidRDefault="00062D26" w:rsidP="00062D26">
      <w:pPr>
        <w:rPr>
          <w:rFonts w:asciiTheme="minorHAnsi" w:hAnsiTheme="minorHAnsi" w:cstheme="minorHAnsi"/>
        </w:rPr>
      </w:pPr>
    </w:p>
    <w:p w14:paraId="5A3EA111" w14:textId="77777777" w:rsidR="00062D26" w:rsidRPr="00DA3F56" w:rsidRDefault="00062D26" w:rsidP="005E0460">
      <w:pPr>
        <w:pStyle w:val="ListParagraph"/>
        <w:widowControl w:val="0"/>
        <w:numPr>
          <w:ilvl w:val="0"/>
          <w:numId w:val="20"/>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List</w:t>
      </w:r>
    </w:p>
    <w:p w14:paraId="2FB600EA" w14:textId="77777777" w:rsidR="00062D26" w:rsidRPr="00DA3F56" w:rsidRDefault="00062D26" w:rsidP="00062D26">
      <w:pPr>
        <w:rPr>
          <w:rFonts w:asciiTheme="minorHAnsi" w:hAnsiTheme="minorHAnsi" w:cstheme="minorHAnsi"/>
        </w:rPr>
      </w:pPr>
      <w:bookmarkStart w:id="52" w:name="OLE_LINK19"/>
      <w:bookmarkStart w:id="53" w:name="OLE_LINK20"/>
      <w:r w:rsidRPr="00DA3F56">
        <w:rPr>
          <w:rFonts w:asciiTheme="minorHAnsi" w:hAnsiTheme="minorHAnsi" w:cstheme="minorHAnsi"/>
        </w:rPr>
        <w:t>Description: Get a list of storage groups.</w:t>
      </w:r>
    </w:p>
    <w:p w14:paraId="744DCE85" w14:textId="36E286FB"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67F8C96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4E52CB9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5958ED3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/v1/{tenant_id}/storage_groups{/detail}{?query_string}</w:t>
      </w:r>
    </w:p>
    <w:p w14:paraId="4390576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1374F14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08588D0E" w14:textId="77777777" w:rsidR="00062D26" w:rsidRPr="00DA3F56" w:rsidRDefault="00062D26" w:rsidP="00062D26">
      <w:pPr>
        <w:rPr>
          <w:rFonts w:asciiTheme="minorHAnsi" w:hAnsiTheme="minorHAnsi" w:cstheme="minorHAnsi"/>
        </w:rPr>
      </w:pPr>
    </w:p>
    <w:p w14:paraId="4828134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bookmarkEnd w:id="52"/>
      <w:bookmarkEnd w:id="53"/>
    </w:p>
    <w:p w14:paraId="44783F5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5421ECE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48B2C8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"storage_groups": [</w:t>
      </w:r>
    </w:p>
    <w:p w14:paraId="5A37BDC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2778AF3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"status": "IN",</w:t>
      </w:r>
    </w:p>
    <w:p w14:paraId="5BE5EF9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"capacity_used": 162596,</w:t>
      </w:r>
    </w:p>
    <w:p w14:paraId="1F24AF2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"attached_pools": 4,</w:t>
      </w:r>
    </w:p>
    <w:p w14:paraId="5D6008F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"updated_at": "2015-10-28 15:59:41",</w:t>
      </w:r>
    </w:p>
    <w:p w14:paraId="4845B6F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"capacity_avail": 41731292,</w:t>
      </w:r>
    </w:p>
    <w:p w14:paraId="3589E30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"capacity_total": 41893888,</w:t>
      </w:r>
    </w:p>
    <w:p w14:paraId="05D7323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"id": 1,</w:t>
      </w:r>
    </w:p>
    <w:p w14:paraId="2BAE94C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"performance",</w:t>
      </w:r>
    </w:p>
    <w:p w14:paraId="638DF7C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"friendly_name": "Performance Disk",</w:t>
      </w:r>
    </w:p>
    <w:p w14:paraId="586829B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"largest_node_capacity_used": 77740,</w:t>
      </w:r>
    </w:p>
    <w:p w14:paraId="2F15652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"storage_class": "10krpm_sas",</w:t>
      </w:r>
    </w:p>
    <w:p w14:paraId="62D6D69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"attached_osds": 4</w:t>
      </w:r>
    </w:p>
    <w:p w14:paraId="66F46DD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4A2700B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5554238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"status": "IN",</w:t>
      </w:r>
    </w:p>
    <w:p w14:paraId="17E30BB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"capacity_used": 0,</w:t>
      </w:r>
    </w:p>
    <w:p w14:paraId="7C445A7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"attached_pools": 0,</w:t>
      </w:r>
    </w:p>
    <w:p w14:paraId="655081C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"updated_at": "2015-10-28 15:59:41",</w:t>
      </w:r>
    </w:p>
    <w:p w14:paraId="5C8F2EE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"capacity_avail": 0,</w:t>
      </w:r>
    </w:p>
    <w:p w14:paraId="7C07CAB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"capacity_total": 0,</w:t>
      </w:r>
    </w:p>
    <w:p w14:paraId="51F94E3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2,</w:t>
      </w:r>
    </w:p>
    <w:p w14:paraId="643A453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"capacity",</w:t>
      </w:r>
    </w:p>
    <w:p w14:paraId="2A7DE90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"friendly_name": "Economy Disk",</w:t>
      </w:r>
    </w:p>
    <w:p w14:paraId="3B62A00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"largest_node_capacity_used": 0,</w:t>
      </w:r>
    </w:p>
    <w:p w14:paraId="51A1A2C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"storage_class": "7200_rpm_sata",</w:t>
      </w:r>
    </w:p>
    <w:p w14:paraId="40EF7B2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"attached_osds": 0</w:t>
      </w:r>
    </w:p>
    <w:p w14:paraId="3E54312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3EED8E0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3A6EE15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"status": "IN",</w:t>
      </w:r>
    </w:p>
    <w:p w14:paraId="4AC67F1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"capacity_used": 0,</w:t>
      </w:r>
    </w:p>
    <w:p w14:paraId="3C05BA8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"attached_pools": 0,</w:t>
      </w:r>
    </w:p>
    <w:p w14:paraId="42D23AA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"updated_at": "2015-10-28 15:59:41",</w:t>
      </w:r>
    </w:p>
    <w:p w14:paraId="16207EB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"capacity_avail": 0,</w:t>
      </w:r>
    </w:p>
    <w:p w14:paraId="77AB1EB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"capacity_total": 0,</w:t>
      </w:r>
    </w:p>
    <w:p w14:paraId="7AC5DDD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3,</w:t>
      </w:r>
    </w:p>
    <w:p w14:paraId="13DD7ED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"high_performance",</w:t>
      </w:r>
    </w:p>
    <w:p w14:paraId="3358CFC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"friendly_name": "High Performance",</w:t>
      </w:r>
    </w:p>
    <w:p w14:paraId="712904C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"largest_node_capacity_used": 0,</w:t>
      </w:r>
    </w:p>
    <w:p w14:paraId="4DA9123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"storage_class": "ssd",</w:t>
      </w:r>
    </w:p>
    <w:p w14:paraId="6A2BE22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"attached_osds": 0</w:t>
      </w:r>
    </w:p>
    <w:p w14:paraId="308FD1C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186F907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0B050E0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5BF7E740" w14:textId="77777777" w:rsidR="00062D26" w:rsidRPr="00DA3F56" w:rsidRDefault="00062D26" w:rsidP="00062D26">
      <w:pPr>
        <w:rPr>
          <w:rFonts w:asciiTheme="minorHAnsi" w:hAnsiTheme="minorHAnsi" w:cstheme="minorHAnsi"/>
        </w:rPr>
      </w:pPr>
    </w:p>
    <w:p w14:paraId="506F71B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5E6B6AA7" w14:textId="77777777" w:rsidR="00062D26" w:rsidRPr="00DA3F56" w:rsidRDefault="00062D26" w:rsidP="00062D26">
      <w:pPr>
        <w:rPr>
          <w:rFonts w:asciiTheme="minorHAnsi" w:hAnsiTheme="minorHAnsi" w:cstheme="minorHAnsi"/>
        </w:rPr>
      </w:pPr>
    </w:p>
    <w:p w14:paraId="59E76055" w14:textId="77777777" w:rsidR="00062D26" w:rsidRPr="00DA3F56" w:rsidRDefault="00062D26" w:rsidP="005E0460">
      <w:pPr>
        <w:pStyle w:val="ListParagraph"/>
        <w:widowControl w:val="0"/>
        <w:numPr>
          <w:ilvl w:val="0"/>
          <w:numId w:val="20"/>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Summary</w:t>
      </w:r>
    </w:p>
    <w:p w14:paraId="1C678AA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Summary info of storage group.</w:t>
      </w:r>
    </w:p>
    <w:p w14:paraId="4B3EE01D" w14:textId="410E267A" w:rsidR="00062D26" w:rsidRPr="00516BFA" w:rsidRDefault="00516BFA" w:rsidP="00062D26">
      <w:pPr>
        <w:rPr>
          <w:rFonts w:asciiTheme="minorHAnsi" w:hAnsiTheme="minorHAnsi" w:cstheme="minorHAnsi"/>
          <w:color w:val="000000" w:themeColor="text1"/>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NO[API is ok]</w:t>
      </w:r>
    </w:p>
    <w:p w14:paraId="4628A24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1FE5A32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47B00B1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/v1/{tenant_id}/storage_groups/summary</w:t>
      </w:r>
    </w:p>
    <w:p w14:paraId="47A5827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338AC94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6E59600B" w14:textId="77777777" w:rsidR="00062D26" w:rsidRPr="00DA3F56" w:rsidRDefault="00062D26" w:rsidP="00062D26">
      <w:pPr>
        <w:rPr>
          <w:rFonts w:asciiTheme="minorHAnsi" w:hAnsiTheme="minorHAnsi" w:cstheme="minorHAnsi"/>
        </w:rPr>
      </w:pPr>
    </w:p>
    <w:p w14:paraId="75C6745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596B030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7960FFE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19456C1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"storage_group-summary": {</w:t>
      </w:r>
    </w:p>
    <w:p w14:paraId="1750E39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"full": false,</w:t>
      </w:r>
    </w:p>
    <w:p w14:paraId="15389A1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"num_up_storage_groups": 8,</w:t>
      </w:r>
    </w:p>
    <w:p w14:paraId="377B08B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"num_storage_groups": 12,</w:t>
      </w:r>
    </w:p>
    <w:p w14:paraId="060B2BF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"nearfull": false,</w:t>
      </w:r>
    </w:p>
    <w:p w14:paraId="75A1FBB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"epoch": 123,</w:t>
      </w:r>
    </w:p>
    <w:p w14:paraId="62419D2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"num_in_storage_groups": 8</w:t>
      </w:r>
    </w:p>
    <w:p w14:paraId="0A36B1B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6F4C9D6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69409100" w14:textId="77777777" w:rsidR="00062D26" w:rsidRPr="00DA3F56" w:rsidRDefault="00062D26" w:rsidP="00062D26">
      <w:pPr>
        <w:rPr>
          <w:rFonts w:asciiTheme="minorHAnsi" w:hAnsiTheme="minorHAnsi" w:cstheme="minorHAnsi"/>
        </w:rPr>
      </w:pPr>
    </w:p>
    <w:p w14:paraId="6D07999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579B5772" w14:textId="77777777" w:rsidR="00062D26" w:rsidRPr="00DA3F56" w:rsidRDefault="00062D26" w:rsidP="00062D26">
      <w:pPr>
        <w:rPr>
          <w:rFonts w:asciiTheme="minorHAnsi" w:hAnsiTheme="minorHAnsi" w:cstheme="minorHAnsi"/>
        </w:rPr>
      </w:pPr>
    </w:p>
    <w:p w14:paraId="7D768F58" w14:textId="77777777" w:rsidR="00062D26" w:rsidRPr="00DA3F56" w:rsidRDefault="00062D26" w:rsidP="00062D26">
      <w:pPr>
        <w:pStyle w:val="Heading3"/>
        <w:rPr>
          <w:rFonts w:asciiTheme="minorHAnsi" w:hAnsiTheme="minorHAnsi" w:cstheme="minorHAnsi"/>
        </w:rPr>
      </w:pPr>
      <w:bookmarkStart w:id="54" w:name="_Toc436810102"/>
      <w:r w:rsidRPr="00DA3F56">
        <w:rPr>
          <w:rFonts w:asciiTheme="minorHAnsi" w:hAnsiTheme="minorHAnsi" w:cstheme="minorHAnsi"/>
        </w:rPr>
        <w:lastRenderedPageBreak/>
        <w:t>storage_pool</w:t>
      </w:r>
      <w:bookmarkEnd w:id="54"/>
    </w:p>
    <w:p w14:paraId="4866287E" w14:textId="77777777" w:rsidR="00062D26" w:rsidRPr="00DA3F56" w:rsidRDefault="00062D26" w:rsidP="005E0460">
      <w:pPr>
        <w:pStyle w:val="ListParagraph"/>
        <w:widowControl w:val="0"/>
        <w:numPr>
          <w:ilvl w:val="0"/>
          <w:numId w:val="21"/>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List</w:t>
      </w:r>
    </w:p>
    <w:p w14:paraId="122C37A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Get a list of storage pools.</w:t>
      </w:r>
    </w:p>
    <w:p w14:paraId="455EC466" w14:textId="74CBE43C"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5FA15DA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4C92153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1B4511D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/v1/{tenant_id}/storage_pools{/detail}{?query_string}</w:t>
      </w:r>
    </w:p>
    <w:p w14:paraId="43CA085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38AE19D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0A231898" w14:textId="77777777" w:rsidR="00062D26" w:rsidRPr="00DA3F56" w:rsidRDefault="00062D26" w:rsidP="00062D26">
      <w:pPr>
        <w:rPr>
          <w:rFonts w:asciiTheme="minorHAnsi" w:hAnsiTheme="minorHAnsi" w:cstheme="minorHAnsi"/>
        </w:rPr>
      </w:pPr>
    </w:p>
    <w:p w14:paraId="7F73228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7EFFC44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5196C6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"pool": [</w:t>
      </w:r>
    </w:p>
    <w:p w14:paraId="2B605D1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2AE04BF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"status": "running",</w:t>
      </w:r>
    </w:p>
    <w:p w14:paraId="79CF324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"num_write_kb": 0,</w:t>
      </w:r>
    </w:p>
    <w:p w14:paraId="1CC9793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"write_bytes_sec": null,</w:t>
      </w:r>
    </w:p>
    <w:p w14:paraId="783BB9C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"op_per_sec": null,</w:t>
      </w:r>
    </w:p>
    <w:p w14:paraId="2653B54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"updated_at": "2015-10-28 16:39:24",</w:t>
      </w:r>
    </w:p>
    <w:p w14:paraId="745D590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"num_objects_degraded": 0,</w:t>
      </w:r>
    </w:p>
    <w:p w14:paraId="3C2E2AC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"createdDate": "2015-10-28T11:12:57.000000",</w:t>
      </w:r>
    </w:p>
    <w:p w14:paraId="522BF33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"clusterId": 1,</w:t>
      </w:r>
    </w:p>
    <w:p w14:paraId="7B1ED73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"quota": null,</w:t>
      </w:r>
    </w:p>
    <w:p w14:paraId="6933C02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"replica_storage_group": null,</w:t>
      </w:r>
    </w:p>
    <w:p w14:paraId="015EC02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"tag": "SYSTEM",</w:t>
      </w:r>
    </w:p>
    <w:p w14:paraId="2AFD7B6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"num_read": 0,</w:t>
      </w:r>
    </w:p>
    <w:p w14:paraId="5974920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"createdBy": "ceph",</w:t>
      </w:r>
    </w:p>
    <w:p w14:paraId="68124FC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"crashRelayInterval": 0,</w:t>
      </w:r>
    </w:p>
    <w:p w14:paraId="218B367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"pgpNum": 133,</w:t>
      </w:r>
    </w:p>
    <w:p w14:paraId="74B4933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1,</w:t>
      </w:r>
    </w:p>
    <w:p w14:paraId="4E81BDF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"size": 3,</w:t>
      </w:r>
    </w:p>
    <w:p w14:paraId="6260894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"num_objects_unfound": 0,</w:t>
      </w:r>
    </w:p>
    <w:p w14:paraId="2C8095D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"crushRuleset": 0,</w:t>
      </w:r>
    </w:p>
    <w:p w14:paraId="5C00E91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"rbd",</w:t>
      </w:r>
    </w:p>
    <w:p w14:paraId="29F9FF1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"num_object_clones": 0,</w:t>
      </w:r>
    </w:p>
    <w:p w14:paraId="76BC5EA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"cache_tier_status": null,</w:t>
      </w:r>
    </w:p>
    <w:p w14:paraId="3389626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"recipeId": null,</w:t>
      </w:r>
    </w:p>
    <w:p w14:paraId="3890C29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"num_objects": 0,</w:t>
      </w:r>
    </w:p>
    <w:p w14:paraId="2485E50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"pool_id": 2,</w:t>
      </w:r>
    </w:p>
    <w:p w14:paraId="3FB05D5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"num_read_kb": 0,</w:t>
      </w:r>
    </w:p>
    <w:p w14:paraId="6BFAA37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"minSize": 2,</w:t>
      </w:r>
    </w:p>
    <w:p w14:paraId="095E98B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"erasure_code_status": null,</w:t>
      </w:r>
    </w:p>
    <w:p w14:paraId="0D14DDF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"storageGroup": "performance",</w:t>
      </w:r>
    </w:p>
    <w:p w14:paraId="7494763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"ruleset": null,</w:t>
      </w:r>
    </w:p>
    <w:p w14:paraId="7E88173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"poolId": 2,</w:t>
      </w:r>
    </w:p>
    <w:p w14:paraId="45F0515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"read_bytes_sec": null,</w:t>
      </w:r>
    </w:p>
    <w:p w14:paraId="2F6DF3F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"pgNum": 166,</w:t>
      </w:r>
    </w:p>
    <w:p w14:paraId="28341CE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"num_write": 0,</w:t>
      </w:r>
    </w:p>
    <w:p w14:paraId="72456DC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"num_bytes": 0</w:t>
      </w:r>
    </w:p>
    <w:p w14:paraId="6C92784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4A1C891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43C32C3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"status": "running",</w:t>
      </w:r>
    </w:p>
    <w:p w14:paraId="3184080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"num_write_kb": 0,</w:t>
      </w:r>
    </w:p>
    <w:p w14:paraId="3135E54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"write_bytes_sec": null,</w:t>
      </w:r>
    </w:p>
    <w:p w14:paraId="7BA935E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"op_per_sec": null,</w:t>
      </w:r>
    </w:p>
    <w:p w14:paraId="25867ED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"updated_at": "2015-10-28 16:39:24",</w:t>
      </w:r>
    </w:p>
    <w:p w14:paraId="33BDE64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"num_objects_degraded": 0,</w:t>
      </w:r>
    </w:p>
    <w:p w14:paraId="17385DF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"createdDate": "2015-10-28T11:12:57.000000",</w:t>
      </w:r>
    </w:p>
    <w:p w14:paraId="687A296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"clusterId": 1,</w:t>
      </w:r>
    </w:p>
    <w:p w14:paraId="3192DEE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"quota": null,</w:t>
      </w:r>
    </w:p>
    <w:p w14:paraId="6A7E549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"replica_storage_group": null,</w:t>
      </w:r>
    </w:p>
    <w:p w14:paraId="0B808E7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"tag": "SYSTEM",</w:t>
      </w:r>
    </w:p>
    <w:p w14:paraId="5DE6EC2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"num_read": 0,</w:t>
      </w:r>
    </w:p>
    <w:p w14:paraId="7EFEB4D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"createdBy": "ceph",</w:t>
      </w:r>
    </w:p>
    <w:p w14:paraId="0C6B7A3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"crashRelayInterval": 45,</w:t>
      </w:r>
    </w:p>
    <w:p w14:paraId="123B493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"pgpNum": 133,</w:t>
      </w:r>
    </w:p>
    <w:p w14:paraId="0773E12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2,</w:t>
      </w:r>
    </w:p>
    <w:p w14:paraId="039059E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"size": 3,</w:t>
      </w:r>
    </w:p>
    <w:p w14:paraId="53D68FA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"num_objects_unfound": 0,</w:t>
      </w:r>
    </w:p>
    <w:p w14:paraId="69518FC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"crushRuleset": 0,</w:t>
      </w:r>
    </w:p>
    <w:p w14:paraId="790568C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"data",</w:t>
      </w:r>
    </w:p>
    <w:p w14:paraId="5F92AAC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"num_object_clones": 0,</w:t>
      </w:r>
    </w:p>
    <w:p w14:paraId="18AEB5E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"cache_tier_status": null,</w:t>
      </w:r>
    </w:p>
    <w:p w14:paraId="0185A42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"recipeId": null,</w:t>
      </w:r>
    </w:p>
    <w:p w14:paraId="7EF662D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"num_objects": 0,</w:t>
      </w:r>
    </w:p>
    <w:p w14:paraId="4D3A148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"pool_id": 0,</w:t>
      </w:r>
    </w:p>
    <w:p w14:paraId="4831E57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"num_read_kb": 0,</w:t>
      </w:r>
    </w:p>
    <w:p w14:paraId="3D3DEEF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"minSize": 2,</w:t>
      </w:r>
    </w:p>
    <w:p w14:paraId="0C0430B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"erasure_code_status": null,</w:t>
      </w:r>
    </w:p>
    <w:p w14:paraId="17CD0FC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"storageGroup": "performance",</w:t>
      </w:r>
    </w:p>
    <w:p w14:paraId="30E238F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"ruleset": null,</w:t>
      </w:r>
    </w:p>
    <w:p w14:paraId="71AFBA4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"poolId": 0,</w:t>
      </w:r>
    </w:p>
    <w:p w14:paraId="7D8B687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"read_bytes_sec": null,</w:t>
      </w:r>
    </w:p>
    <w:p w14:paraId="6832F87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"pgNum": 133,</w:t>
      </w:r>
    </w:p>
    <w:p w14:paraId="0671D9D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"num_write": 0,</w:t>
      </w:r>
    </w:p>
    <w:p w14:paraId="58BF28A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"num_bytes": 0</w:t>
      </w:r>
    </w:p>
    <w:p w14:paraId="3887922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43FF4CF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3439902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"status": "running",</w:t>
      </w:r>
    </w:p>
    <w:p w14:paraId="1F5C06E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"num_write_kb": 0,</w:t>
      </w:r>
    </w:p>
    <w:p w14:paraId="2880AFF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"write_bytes_sec": 257,</w:t>
      </w:r>
    </w:p>
    <w:p w14:paraId="6BEC7D5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"op_per_sec": 0,</w:t>
      </w:r>
    </w:p>
    <w:p w14:paraId="6A9132D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"updated_at": "2015-10-28 16:39:24",</w:t>
      </w:r>
    </w:p>
    <w:p w14:paraId="5F576F6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"num_objects_degraded": 0,</w:t>
      </w:r>
    </w:p>
    <w:p w14:paraId="385925A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"createdDate": "2015-10-28T11:12:57.000000",</w:t>
      </w:r>
    </w:p>
    <w:p w14:paraId="4F060E5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"clusterId": 1,</w:t>
      </w:r>
    </w:p>
    <w:p w14:paraId="36622DC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"quota": null,</w:t>
      </w:r>
    </w:p>
    <w:p w14:paraId="6F82E7E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"replica_storage_group": null,</w:t>
      </w:r>
    </w:p>
    <w:p w14:paraId="0C07AD7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"tag": "SYSTEM",</w:t>
      </w:r>
    </w:p>
    <w:p w14:paraId="1D965D3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"num_read": 0,</w:t>
      </w:r>
    </w:p>
    <w:p w14:paraId="2C82B63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"createdBy": "ceph",</w:t>
      </w:r>
    </w:p>
    <w:p w14:paraId="2D94138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"crashRelayInterval": 0,</w:t>
      </w:r>
    </w:p>
    <w:p w14:paraId="24BEBFF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"pgpNum": 133,</w:t>
      </w:r>
    </w:p>
    <w:p w14:paraId="44D76C5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3,</w:t>
      </w:r>
    </w:p>
    <w:p w14:paraId="1763A73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"size": 3,</w:t>
      </w:r>
    </w:p>
    <w:p w14:paraId="651199A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"num_objects_unfound": 0,</w:t>
      </w:r>
    </w:p>
    <w:p w14:paraId="6F4084D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"crushRuleset": 0,</w:t>
      </w:r>
    </w:p>
    <w:p w14:paraId="1936136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"metadata",</w:t>
      </w:r>
    </w:p>
    <w:p w14:paraId="4A92959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"num_object_clones": 0,</w:t>
      </w:r>
    </w:p>
    <w:p w14:paraId="7482309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"cache_tier_status": null,</w:t>
      </w:r>
    </w:p>
    <w:p w14:paraId="418E6C5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"recipeId": null,</w:t>
      </w:r>
    </w:p>
    <w:p w14:paraId="0FE01A7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"num_objects": 19,</w:t>
      </w:r>
    </w:p>
    <w:p w14:paraId="2363B8D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"pool_id": 1,</w:t>
      </w:r>
    </w:p>
    <w:p w14:paraId="43B7151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"num_read_kb": 0,</w:t>
      </w:r>
    </w:p>
    <w:p w14:paraId="61B1701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"minSize": 2,</w:t>
      </w:r>
    </w:p>
    <w:p w14:paraId="6F2626E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"erasure_code_status": null,</w:t>
      </w:r>
    </w:p>
    <w:p w14:paraId="25AF521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"storageGroup": "performance",</w:t>
      </w:r>
    </w:p>
    <w:p w14:paraId="51EE3FC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"ruleset": null,</w:t>
      </w:r>
    </w:p>
    <w:p w14:paraId="3C12CC2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"poolId": 1,</w:t>
      </w:r>
    </w:p>
    <w:p w14:paraId="382ED9D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"read_bytes_sec": null,</w:t>
      </w:r>
    </w:p>
    <w:p w14:paraId="78681FF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"pgNum": 133,</w:t>
      </w:r>
    </w:p>
    <w:p w14:paraId="4D9F212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"num_write": 0,</w:t>
      </w:r>
    </w:p>
    <w:p w14:paraId="6CC851C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"num_bytes": 1867</w:t>
      </w:r>
    </w:p>
    <w:p w14:paraId="5BF5188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64B9DA1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48F16EC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"status": "running",</w:t>
      </w:r>
    </w:p>
    <w:p w14:paraId="7134169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"num_write_kb": 0,</w:t>
      </w:r>
    </w:p>
    <w:p w14:paraId="7652BB0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"write_bytes_sec": null,</w:t>
      </w:r>
    </w:p>
    <w:p w14:paraId="5EDEBDA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"op_per_sec": null,</w:t>
      </w:r>
    </w:p>
    <w:p w14:paraId="221ED17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"updated_at": "2015-10-28 16:39:24",</w:t>
      </w:r>
    </w:p>
    <w:p w14:paraId="135595C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"num_objects_degraded": 0,</w:t>
      </w:r>
    </w:p>
    <w:p w14:paraId="555E94F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"createdDate": "2015-10-28T15:53:49.000000",</w:t>
      </w:r>
    </w:p>
    <w:p w14:paraId="28863DC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"clusterId": 1,</w:t>
      </w:r>
    </w:p>
    <w:p w14:paraId="40FD821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"quota": 1,</w:t>
      </w:r>
    </w:p>
    <w:p w14:paraId="5873A08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"replica_storage_group": null,</w:t>
      </w:r>
    </w:p>
    <w:p w14:paraId="66E2AA3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"tag": "vsm",</w:t>
      </w:r>
    </w:p>
    <w:p w14:paraId="20A9094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"num_read": 0,</w:t>
      </w:r>
    </w:p>
    <w:p w14:paraId="0FD4AD1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"createdBy": "VSM",</w:t>
      </w:r>
    </w:p>
    <w:p w14:paraId="6D01718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"crashRelayInterval": 0,</w:t>
      </w:r>
    </w:p>
    <w:p w14:paraId="6B6DDD0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"pgpNum": 133,</w:t>
      </w:r>
    </w:p>
    <w:p w14:paraId="70C629C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4,</w:t>
      </w:r>
    </w:p>
    <w:p w14:paraId="7D3E242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"size": 3,</w:t>
      </w:r>
    </w:p>
    <w:p w14:paraId="53FD595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"num_objects_unfound": 0,</w:t>
      </w:r>
    </w:p>
    <w:p w14:paraId="395A07F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"crushRuleset": 0,</w:t>
      </w:r>
    </w:p>
    <w:p w14:paraId="4DF198D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"testp1",</w:t>
      </w:r>
    </w:p>
    <w:p w14:paraId="4881CD8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"num_object_clones": 0,</w:t>
      </w:r>
    </w:p>
    <w:p w14:paraId="36B6377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"cache_tier_status": null,</w:t>
      </w:r>
    </w:p>
    <w:p w14:paraId="077B9DE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"recipeId": null,</w:t>
      </w:r>
    </w:p>
    <w:p w14:paraId="2C64E16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"num_objects": 0,</w:t>
      </w:r>
    </w:p>
    <w:p w14:paraId="3527573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"pool_id": 3,</w:t>
      </w:r>
    </w:p>
    <w:p w14:paraId="414A11C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"num_read_kb": 0,</w:t>
      </w:r>
    </w:p>
    <w:p w14:paraId="5197F01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"minSize": 2,</w:t>
      </w:r>
    </w:p>
    <w:p w14:paraId="4CE3113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"erasure_code_status": "",</w:t>
      </w:r>
    </w:p>
    <w:p w14:paraId="3E18BA9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"storageGroup": "performance",</w:t>
      </w:r>
    </w:p>
    <w:p w14:paraId="55BBB2A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"ruleset": null,</w:t>
      </w:r>
    </w:p>
    <w:p w14:paraId="1CC1DBE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"poolId": 3,</w:t>
      </w:r>
    </w:p>
    <w:p w14:paraId="541D227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"read_bytes_sec": null,</w:t>
      </w:r>
    </w:p>
    <w:p w14:paraId="7CBF7C3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"pgNum": 133,</w:t>
      </w:r>
    </w:p>
    <w:p w14:paraId="590CBC5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"num_write": 0,</w:t>
      </w:r>
    </w:p>
    <w:p w14:paraId="58A253B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"num_bytes": 0</w:t>
      </w:r>
    </w:p>
    <w:p w14:paraId="66723B7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w:t>
      </w:r>
    </w:p>
    <w:p w14:paraId="47612A7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75A6DAF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1D2B175D" w14:textId="77777777" w:rsidR="00062D26" w:rsidRPr="00DA3F56" w:rsidRDefault="00062D26" w:rsidP="00062D26">
      <w:pPr>
        <w:rPr>
          <w:rFonts w:asciiTheme="minorHAnsi" w:hAnsiTheme="minorHAnsi" w:cstheme="minorHAnsi"/>
        </w:rPr>
      </w:pPr>
    </w:p>
    <w:p w14:paraId="192C185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4BAE7502" w14:textId="77777777" w:rsidR="00062D26" w:rsidRPr="00DA3F56" w:rsidRDefault="00062D26" w:rsidP="00062D26">
      <w:pPr>
        <w:rPr>
          <w:rFonts w:asciiTheme="minorHAnsi" w:hAnsiTheme="minorHAnsi" w:cstheme="minorHAnsi"/>
        </w:rPr>
      </w:pPr>
    </w:p>
    <w:p w14:paraId="7ECB986D" w14:textId="77777777" w:rsidR="00062D26" w:rsidRPr="00DA3F56" w:rsidRDefault="00062D26" w:rsidP="005E0460">
      <w:pPr>
        <w:pStyle w:val="ListParagraph"/>
        <w:widowControl w:val="0"/>
        <w:numPr>
          <w:ilvl w:val="0"/>
          <w:numId w:val="21"/>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Add_cache_tier</w:t>
      </w:r>
    </w:p>
    <w:p w14:paraId="63A39178" w14:textId="77777777" w:rsidR="00062D26" w:rsidRPr="00DA3F56" w:rsidRDefault="00062D26" w:rsidP="00062D26">
      <w:pPr>
        <w:rPr>
          <w:rFonts w:asciiTheme="minorHAnsi" w:hAnsiTheme="minorHAnsi" w:cstheme="minorHAnsi"/>
        </w:rPr>
      </w:pPr>
      <w:bookmarkStart w:id="55" w:name="OLE_LINK21"/>
      <w:bookmarkStart w:id="56" w:name="OLE_LINK22"/>
      <w:r w:rsidRPr="00DA3F56">
        <w:rPr>
          <w:rFonts w:asciiTheme="minorHAnsi" w:hAnsiTheme="minorHAnsi" w:cstheme="minorHAnsi"/>
        </w:rPr>
        <w:t>Description: Add cache_tier pool to ceph cluster.</w:t>
      </w:r>
    </w:p>
    <w:p w14:paraId="15109CCF" w14:textId="0D789821"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395C807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2CB9828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63D1C72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/v1/{tenant_id}/storage_pools/add_cache_tier</w:t>
      </w:r>
    </w:p>
    <w:p w14:paraId="01D1963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607C38D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189D2B7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"cache_tier":{</w:t>
      </w:r>
    </w:p>
    <w:p w14:paraId="6098FD7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"storage_pool_id":"4",</w:t>
      </w:r>
    </w:p>
    <w:p w14:paraId="683FE55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"cache_pool_id":"3",</w:t>
      </w:r>
    </w:p>
    <w:p w14:paraId="764F10A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"cache_mode":"readonly",</w:t>
      </w:r>
    </w:p>
    <w:p w14:paraId="523EB7C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"force_nonempty":true,</w:t>
      </w:r>
    </w:p>
    <w:p w14:paraId="4B1D105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"options":{</w:t>
      </w:r>
    </w:p>
    <w:p w14:paraId="35093C5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r>
      <w:r w:rsidRPr="00DA3F56">
        <w:rPr>
          <w:rFonts w:asciiTheme="minorHAnsi" w:hAnsiTheme="minorHAnsi" w:cstheme="minorHAnsi"/>
        </w:rPr>
        <w:tab/>
        <w:t>"hit_set_type":"bloom",</w:t>
      </w:r>
    </w:p>
    <w:p w14:paraId="3E5CA1C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r>
      <w:r w:rsidRPr="00DA3F56">
        <w:rPr>
          <w:rFonts w:asciiTheme="minorHAnsi" w:hAnsiTheme="minorHAnsi" w:cstheme="minorHAnsi"/>
        </w:rPr>
        <w:tab/>
        <w:t>"hit_set_count":"1",</w:t>
      </w:r>
    </w:p>
    <w:p w14:paraId="02B851A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r>
      <w:r w:rsidRPr="00DA3F56">
        <w:rPr>
          <w:rFonts w:asciiTheme="minorHAnsi" w:hAnsiTheme="minorHAnsi" w:cstheme="minorHAnsi"/>
        </w:rPr>
        <w:tab/>
        <w:t>"hit_set_period_s":"3600",</w:t>
      </w:r>
    </w:p>
    <w:p w14:paraId="74202F4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r>
      <w:r w:rsidRPr="00DA3F56">
        <w:rPr>
          <w:rFonts w:asciiTheme="minorHAnsi" w:hAnsiTheme="minorHAnsi" w:cstheme="minorHAnsi"/>
        </w:rPr>
        <w:tab/>
        <w:t>"target_max_mem_mb":"1000000",</w:t>
      </w:r>
    </w:p>
    <w:p w14:paraId="11C2B3E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r>
      <w:r w:rsidRPr="00DA3F56">
        <w:rPr>
          <w:rFonts w:asciiTheme="minorHAnsi" w:hAnsiTheme="minorHAnsi" w:cstheme="minorHAnsi"/>
        </w:rPr>
        <w:tab/>
        <w:t>"target_dirty_ratio":"0.4",</w:t>
      </w:r>
    </w:p>
    <w:p w14:paraId="757D62B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r>
      <w:r w:rsidRPr="00DA3F56">
        <w:rPr>
          <w:rFonts w:asciiTheme="minorHAnsi" w:hAnsiTheme="minorHAnsi" w:cstheme="minorHAnsi"/>
        </w:rPr>
        <w:tab/>
        <w:t>"target_full_ratio":"0.8",</w:t>
      </w:r>
    </w:p>
    <w:p w14:paraId="663FE0B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r>
      <w:r w:rsidRPr="00DA3F56">
        <w:rPr>
          <w:rFonts w:asciiTheme="minorHAnsi" w:hAnsiTheme="minorHAnsi" w:cstheme="minorHAnsi"/>
        </w:rPr>
        <w:tab/>
        <w:t>"target_max_objects":"1000000",</w:t>
      </w:r>
    </w:p>
    <w:p w14:paraId="3B9D949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r>
      <w:r w:rsidRPr="00DA3F56">
        <w:rPr>
          <w:rFonts w:asciiTheme="minorHAnsi" w:hAnsiTheme="minorHAnsi" w:cstheme="minorHAnsi"/>
        </w:rPr>
        <w:tab/>
        <w:t>"target_min_flush_age_m":"10",</w:t>
      </w:r>
    </w:p>
    <w:p w14:paraId="275A4E3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r>
      <w:r w:rsidRPr="00DA3F56">
        <w:rPr>
          <w:rFonts w:asciiTheme="minorHAnsi" w:hAnsiTheme="minorHAnsi" w:cstheme="minorHAnsi"/>
        </w:rPr>
        <w:tab/>
        <w:t>"target_min_evict_age_m":"20"</w:t>
      </w:r>
    </w:p>
    <w:p w14:paraId="4E77099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w:t>
      </w:r>
    </w:p>
    <w:p w14:paraId="47B6D00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w:t>
      </w:r>
    </w:p>
    <w:p w14:paraId="4B565F0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4B894166" w14:textId="77777777" w:rsidR="00062D26" w:rsidRPr="00DA3F56" w:rsidRDefault="00062D26" w:rsidP="00062D26">
      <w:pPr>
        <w:rPr>
          <w:rFonts w:asciiTheme="minorHAnsi" w:hAnsiTheme="minorHAnsi" w:cstheme="minorHAnsi"/>
        </w:rPr>
      </w:pPr>
    </w:p>
    <w:p w14:paraId="6B9ED16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bookmarkEnd w:id="55"/>
      <w:bookmarkEnd w:id="56"/>
    </w:p>
    <w:p w14:paraId="46D5279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7A5D131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5FB23285" w14:textId="77777777" w:rsidR="00062D26" w:rsidRPr="00DA3F56" w:rsidRDefault="00062D26" w:rsidP="00062D26">
      <w:pPr>
        <w:rPr>
          <w:rFonts w:asciiTheme="minorHAnsi" w:hAnsiTheme="minorHAnsi" w:cstheme="minorHAnsi"/>
        </w:rPr>
      </w:pPr>
    </w:p>
    <w:p w14:paraId="5248F82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5464AFDB" w14:textId="77777777" w:rsidR="00062D26" w:rsidRPr="00DA3F56" w:rsidRDefault="00062D26" w:rsidP="00062D26">
      <w:pPr>
        <w:rPr>
          <w:rFonts w:asciiTheme="minorHAnsi" w:hAnsiTheme="minorHAnsi" w:cstheme="minorHAnsi"/>
        </w:rPr>
      </w:pPr>
    </w:p>
    <w:p w14:paraId="35BB4D89" w14:textId="77777777" w:rsidR="00062D26" w:rsidRPr="00DA3F56" w:rsidRDefault="00062D26" w:rsidP="005E0460">
      <w:pPr>
        <w:pStyle w:val="ListParagraph"/>
        <w:widowControl w:val="0"/>
        <w:numPr>
          <w:ilvl w:val="0"/>
          <w:numId w:val="21"/>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Remove_cache_tier</w:t>
      </w:r>
    </w:p>
    <w:p w14:paraId="6D9A469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Remove cahce_tier from ceph cluster.</w:t>
      </w:r>
    </w:p>
    <w:p w14:paraId="529366DF" w14:textId="2B56A5B0"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7BDE6C9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1EFA1A6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7BD2D69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/v1/{tenant_id}/storage_pools/remove_cache_tier</w:t>
      </w:r>
    </w:p>
    <w:p w14:paraId="627EAF5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3119E38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493B08C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"cache_tier":{</w:t>
      </w:r>
    </w:p>
    <w:p w14:paraId="78CCF72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"cache_pool_id":"3"</w:t>
      </w:r>
    </w:p>
    <w:p w14:paraId="6A33C30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5ECEC90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E02DC52" w14:textId="77777777" w:rsidR="00062D26" w:rsidRPr="00DA3F56" w:rsidRDefault="00062D26" w:rsidP="00062D26">
      <w:pPr>
        <w:rPr>
          <w:rFonts w:asciiTheme="minorHAnsi" w:hAnsiTheme="minorHAnsi" w:cstheme="minorHAnsi"/>
        </w:rPr>
      </w:pPr>
    </w:p>
    <w:p w14:paraId="0ECB1A4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20BB92C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56FB6BC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0661CE8B" w14:textId="77777777" w:rsidR="00062D26" w:rsidRPr="00DA3F56" w:rsidRDefault="00062D26" w:rsidP="00062D26">
      <w:pPr>
        <w:rPr>
          <w:rFonts w:asciiTheme="minorHAnsi" w:hAnsiTheme="minorHAnsi" w:cstheme="minorHAnsi"/>
        </w:rPr>
      </w:pPr>
    </w:p>
    <w:p w14:paraId="713D4E8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57FAC5C5" w14:textId="77777777" w:rsidR="00062D26" w:rsidRPr="00DA3F56" w:rsidRDefault="00062D26" w:rsidP="00062D26">
      <w:pPr>
        <w:rPr>
          <w:rFonts w:asciiTheme="minorHAnsi" w:hAnsiTheme="minorHAnsi" w:cstheme="minorHAnsi"/>
        </w:rPr>
      </w:pPr>
    </w:p>
    <w:p w14:paraId="4D84EC17" w14:textId="77777777" w:rsidR="00062D26" w:rsidRPr="00DA3F56" w:rsidRDefault="00062D26" w:rsidP="005E0460">
      <w:pPr>
        <w:pStyle w:val="ListParagraph"/>
        <w:widowControl w:val="0"/>
        <w:numPr>
          <w:ilvl w:val="0"/>
          <w:numId w:val="21"/>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Ec_profiles</w:t>
      </w:r>
    </w:p>
    <w:p w14:paraId="7F61FF5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Get a list of ec_profiles.</w:t>
      </w:r>
    </w:p>
    <w:p w14:paraId="6D8E1E19" w14:textId="4873F128"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00258F6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3BFB590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34934FF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/v1/{tenant_id}/storage_pools/get_ec_profile_list</w:t>
      </w:r>
    </w:p>
    <w:p w14:paraId="12707B1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Request Body(JSON):</w:t>
      </w:r>
    </w:p>
    <w:p w14:paraId="002F2DE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2D018749" w14:textId="77777777" w:rsidR="00062D26" w:rsidRPr="00DA3F56" w:rsidRDefault="00062D26" w:rsidP="00062D26">
      <w:pPr>
        <w:rPr>
          <w:rFonts w:asciiTheme="minorHAnsi" w:hAnsiTheme="minorHAnsi" w:cstheme="minorHAnsi"/>
        </w:rPr>
      </w:pPr>
    </w:p>
    <w:p w14:paraId="2EAFB91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265D5B3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6681F47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228D94F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"ec_profiles": [</w:t>
      </w:r>
    </w:p>
    <w:p w14:paraId="2C987FA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71650A4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1,</w:t>
      </w:r>
    </w:p>
    <w:p w14:paraId="4C48D20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"default_profile"</w:t>
      </w:r>
    </w:p>
    <w:p w14:paraId="20AE879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6294DAB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03985C8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0723698A" w14:textId="77777777" w:rsidR="00062D26" w:rsidRPr="00DA3F56" w:rsidRDefault="00062D26" w:rsidP="00062D26">
      <w:pPr>
        <w:rPr>
          <w:rFonts w:asciiTheme="minorHAnsi" w:hAnsiTheme="minorHAnsi" w:cstheme="minorHAnsi"/>
        </w:rPr>
      </w:pPr>
    </w:p>
    <w:p w14:paraId="74947E3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7FBAEED3" w14:textId="77777777" w:rsidR="00062D26" w:rsidRPr="00DA3F56" w:rsidRDefault="00062D26" w:rsidP="00062D26">
      <w:pPr>
        <w:rPr>
          <w:rFonts w:asciiTheme="minorHAnsi" w:hAnsiTheme="minorHAnsi" w:cstheme="minorHAnsi"/>
        </w:rPr>
      </w:pPr>
    </w:p>
    <w:p w14:paraId="416915C1" w14:textId="77777777" w:rsidR="00062D26" w:rsidRPr="00DA3F56" w:rsidRDefault="00062D26" w:rsidP="005E0460">
      <w:pPr>
        <w:pStyle w:val="ListParagraph"/>
        <w:widowControl w:val="0"/>
        <w:numPr>
          <w:ilvl w:val="0"/>
          <w:numId w:val="21"/>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Create</w:t>
      </w:r>
    </w:p>
    <w:p w14:paraId="777465C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Create replicated pool or ec_pool.</w:t>
      </w:r>
    </w:p>
    <w:p w14:paraId="47707262" w14:textId="05F35677"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3FE0E85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323E9AD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26C7E5C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/v1/{tenant_id}/storage_pools/create</w:t>
      </w:r>
    </w:p>
    <w:p w14:paraId="5DC6E6CC" w14:textId="77777777" w:rsidR="00062D26" w:rsidRPr="00DA3F56" w:rsidRDefault="00062D26" w:rsidP="005E0460">
      <w:pPr>
        <w:pStyle w:val="ListParagraph"/>
        <w:widowControl w:val="0"/>
        <w:numPr>
          <w:ilvl w:val="0"/>
          <w:numId w:val="28"/>
        </w:numPr>
        <w:spacing w:before="0" w:after="0" w:line="240" w:lineRule="auto"/>
        <w:jc w:val="both"/>
        <w:rPr>
          <w:rFonts w:asciiTheme="minorHAnsi" w:hAnsiTheme="minorHAnsi" w:cstheme="minorHAnsi"/>
        </w:rPr>
      </w:pPr>
    </w:p>
    <w:p w14:paraId="3291025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0013A27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0C4C876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"pool":{</w:t>
      </w:r>
    </w:p>
    <w:p w14:paraId="6EF40C0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"name":"tp01",</w:t>
      </w:r>
    </w:p>
    <w:p w14:paraId="237F6A1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"storageGroupId":"1",</w:t>
      </w:r>
    </w:p>
    <w:p w14:paraId="6A14F50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"replicatedStorageGroupId":"",</w:t>
      </w:r>
    </w:p>
    <w:p w14:paraId="4109DC9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"replicationFactor":"3",</w:t>
      </w:r>
    </w:p>
    <w:p w14:paraId="3261A4F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"max_pg_num_per_osd":"100",</w:t>
      </w:r>
    </w:p>
    <w:p w14:paraId="670366F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"tag":"vsm",</w:t>
      </w:r>
    </w:p>
    <w:p w14:paraId="0891B82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ab/>
      </w:r>
      <w:r w:rsidRPr="00DA3F56">
        <w:rPr>
          <w:rFonts w:asciiTheme="minorHAnsi" w:hAnsiTheme="minorHAnsi" w:cstheme="minorHAnsi"/>
        </w:rPr>
        <w:tab/>
        <w:t>"clusterId":"0",</w:t>
      </w:r>
    </w:p>
    <w:p w14:paraId="59532A6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"createdBy":"VSM",</w:t>
      </w:r>
    </w:p>
    <w:p w14:paraId="668F8B8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"enablePoolQuota":true,</w:t>
      </w:r>
    </w:p>
    <w:p w14:paraId="2BE7FA5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"poolQuota":"1"</w:t>
      </w:r>
    </w:p>
    <w:p w14:paraId="7D7C3FC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w:t>
      </w:r>
    </w:p>
    <w:p w14:paraId="22A6F95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7AB8BF8B" w14:textId="77777777" w:rsidR="00062D26" w:rsidRPr="00DA3F56" w:rsidRDefault="00062D26" w:rsidP="00062D26">
      <w:pPr>
        <w:rPr>
          <w:rFonts w:asciiTheme="minorHAnsi" w:hAnsiTheme="minorHAnsi" w:cstheme="minorHAnsi"/>
        </w:rPr>
      </w:pPr>
    </w:p>
    <w:p w14:paraId="1C992D2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3B65521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390ADC9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70BCD149" w14:textId="77777777" w:rsidR="00062D26" w:rsidRPr="00DA3F56" w:rsidRDefault="00062D26" w:rsidP="00062D26">
      <w:pPr>
        <w:rPr>
          <w:rFonts w:asciiTheme="minorHAnsi" w:hAnsiTheme="minorHAnsi" w:cstheme="minorHAnsi"/>
        </w:rPr>
      </w:pPr>
    </w:p>
    <w:p w14:paraId="16B5CE37" w14:textId="77777777" w:rsidR="00062D26" w:rsidRPr="00DA3F56" w:rsidRDefault="00062D26" w:rsidP="005E0460">
      <w:pPr>
        <w:pStyle w:val="ListParagraph"/>
        <w:widowControl w:val="0"/>
        <w:numPr>
          <w:ilvl w:val="0"/>
          <w:numId w:val="28"/>
        </w:numPr>
        <w:spacing w:before="0" w:after="0" w:line="240" w:lineRule="auto"/>
        <w:jc w:val="both"/>
        <w:rPr>
          <w:rFonts w:asciiTheme="minorHAnsi" w:hAnsiTheme="minorHAnsi" w:cstheme="minorHAnsi"/>
        </w:rPr>
      </w:pPr>
    </w:p>
    <w:p w14:paraId="57B4CEA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4E6898C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1DB93E3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"pool":{</w:t>
      </w:r>
    </w:p>
    <w:p w14:paraId="66959C5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"name":"ec_pp",</w:t>
      </w:r>
    </w:p>
    <w:p w14:paraId="149BFBA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"storageGroupId":"1",</w:t>
      </w:r>
    </w:p>
    <w:p w14:paraId="3F119F5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"tag":"vsm",</w:t>
      </w:r>
    </w:p>
    <w:p w14:paraId="221AA18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"clusterId":"0",</w:t>
      </w:r>
    </w:p>
    <w:p w14:paraId="72B27D9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"createdBy":"VSM",</w:t>
      </w:r>
    </w:p>
    <w:p w14:paraId="448A199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"ecProfileId":"1",</w:t>
      </w:r>
    </w:p>
    <w:p w14:paraId="0104DE8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"ecFailureDomain":"osd",</w:t>
      </w:r>
    </w:p>
    <w:p w14:paraId="32D9694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"enablePoolQuota":true,</w:t>
      </w:r>
    </w:p>
    <w:p w14:paraId="59A8EE9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"poolQuota":"1"</w:t>
      </w:r>
    </w:p>
    <w:p w14:paraId="40D6BAE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w:t>
      </w:r>
    </w:p>
    <w:p w14:paraId="08CC815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2889B4A7" w14:textId="77777777" w:rsidR="00062D26" w:rsidRPr="00DA3F56" w:rsidRDefault="00062D26" w:rsidP="00062D26">
      <w:pPr>
        <w:rPr>
          <w:rFonts w:asciiTheme="minorHAnsi" w:hAnsiTheme="minorHAnsi" w:cstheme="minorHAnsi"/>
        </w:rPr>
      </w:pPr>
    </w:p>
    <w:p w14:paraId="45E4354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5EDD7B2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71CA592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7ACA88F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"message": "pool ec_ppcreated"</w:t>
      </w:r>
    </w:p>
    <w:p w14:paraId="46F5C30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5D46AB4B" w14:textId="77777777" w:rsidR="00062D26" w:rsidRPr="00DA3F56" w:rsidRDefault="00062D26" w:rsidP="00062D26">
      <w:pPr>
        <w:rPr>
          <w:rFonts w:asciiTheme="minorHAnsi" w:hAnsiTheme="minorHAnsi" w:cstheme="minorHAnsi"/>
        </w:rPr>
      </w:pPr>
    </w:p>
    <w:p w14:paraId="7B26435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05F284C7" w14:textId="77777777" w:rsidR="00062D26" w:rsidRPr="00DA3F56" w:rsidRDefault="00062D26" w:rsidP="00062D26">
      <w:pPr>
        <w:rPr>
          <w:rFonts w:asciiTheme="minorHAnsi" w:hAnsiTheme="minorHAnsi" w:cstheme="minorHAnsi"/>
        </w:rPr>
      </w:pPr>
    </w:p>
    <w:p w14:paraId="43DC78DF" w14:textId="77777777" w:rsidR="00062D26" w:rsidRPr="00DA3F56" w:rsidRDefault="00062D26" w:rsidP="00062D26">
      <w:pPr>
        <w:rPr>
          <w:rFonts w:asciiTheme="minorHAnsi" w:hAnsiTheme="minorHAnsi" w:cstheme="minorHAnsi"/>
        </w:rPr>
      </w:pPr>
    </w:p>
    <w:p w14:paraId="7C15CDC9" w14:textId="77777777" w:rsidR="00062D26" w:rsidRPr="00DA3F56" w:rsidRDefault="00062D26" w:rsidP="00062D26">
      <w:pPr>
        <w:pStyle w:val="Heading3"/>
        <w:rPr>
          <w:rFonts w:asciiTheme="minorHAnsi" w:hAnsiTheme="minorHAnsi" w:cstheme="minorHAnsi"/>
        </w:rPr>
      </w:pPr>
      <w:bookmarkStart w:id="57" w:name="_Toc436810103"/>
      <w:r w:rsidRPr="00DA3F56">
        <w:rPr>
          <w:rFonts w:asciiTheme="minorHAnsi" w:hAnsiTheme="minorHAnsi" w:cstheme="minorHAnsi"/>
        </w:rPr>
        <w:t>vsm_setting</w:t>
      </w:r>
      <w:bookmarkEnd w:id="57"/>
    </w:p>
    <w:p w14:paraId="6B84A2DC" w14:textId="77777777" w:rsidR="00062D26" w:rsidRPr="00DA3F56" w:rsidRDefault="00062D26" w:rsidP="005E0460">
      <w:pPr>
        <w:pStyle w:val="ListParagraph"/>
        <w:widowControl w:val="0"/>
        <w:numPr>
          <w:ilvl w:val="0"/>
          <w:numId w:val="22"/>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Get</w:t>
      </w:r>
    </w:p>
    <w:p w14:paraId="5A68C21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Get vsm setting by name</w:t>
      </w:r>
    </w:p>
    <w:p w14:paraId="7FEAC30B" w14:textId="7BD909F4"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NO[API is ok]</w:t>
      </w:r>
    </w:p>
    <w:p w14:paraId="6C49834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5B3DB4B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694B022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/v1/{tenant_id}/vsm_settings/get_by_name{?query_string}</w:t>
      </w:r>
    </w:p>
    <w:p w14:paraId="7D9DC5E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28BD991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0CA7CCEC" w14:textId="77777777" w:rsidR="00062D26" w:rsidRPr="00DA3F56" w:rsidRDefault="00062D26" w:rsidP="00062D26">
      <w:pPr>
        <w:rPr>
          <w:rFonts w:asciiTheme="minorHAnsi" w:hAnsiTheme="minorHAnsi" w:cstheme="minorHAnsi"/>
        </w:rPr>
      </w:pPr>
    </w:p>
    <w:p w14:paraId="1C6D35F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24BC932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71664F7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7D03F56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"setting": {</w:t>
      </w:r>
    </w:p>
    <w:p w14:paraId="1BE9600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1,</w:t>
      </w:r>
    </w:p>
    <w:p w14:paraId="6315EBF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"value": "65",</w:t>
      </w:r>
    </w:p>
    <w:p w14:paraId="5B0B6E5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"storage_group_near_full_threshold"</w:t>
      </w:r>
    </w:p>
    <w:p w14:paraId="60954EE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5B01F14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749305F0" w14:textId="77777777" w:rsidR="00062D26" w:rsidRPr="00DA3F56" w:rsidRDefault="00062D26" w:rsidP="00062D26">
      <w:pPr>
        <w:rPr>
          <w:rFonts w:asciiTheme="minorHAnsi" w:hAnsiTheme="minorHAnsi" w:cstheme="minorHAnsi"/>
        </w:rPr>
      </w:pPr>
    </w:p>
    <w:p w14:paraId="4757C8C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0DBDD55B" w14:textId="77777777" w:rsidR="00062D26" w:rsidRPr="00DA3F56" w:rsidRDefault="00062D26" w:rsidP="00062D26">
      <w:pPr>
        <w:rPr>
          <w:rFonts w:asciiTheme="minorHAnsi" w:hAnsiTheme="minorHAnsi" w:cstheme="minorHAnsi"/>
        </w:rPr>
      </w:pPr>
    </w:p>
    <w:p w14:paraId="46AEC8D8" w14:textId="77777777" w:rsidR="00062D26" w:rsidRPr="00DA3F56" w:rsidRDefault="00062D26" w:rsidP="005E0460">
      <w:pPr>
        <w:pStyle w:val="ListParagraph"/>
        <w:widowControl w:val="0"/>
        <w:numPr>
          <w:ilvl w:val="0"/>
          <w:numId w:val="22"/>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List</w:t>
      </w:r>
    </w:p>
    <w:p w14:paraId="3A5BD69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Get a list of vsm settings.</w:t>
      </w:r>
    </w:p>
    <w:p w14:paraId="7043592E" w14:textId="088186E0"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62C1381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29929AD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784BBA1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URI: </w:t>
      </w:r>
      <w:r w:rsidRPr="00DA3F56">
        <w:rPr>
          <w:rFonts w:asciiTheme="minorHAnsi" w:hAnsiTheme="minorHAnsi" w:cstheme="minorHAnsi"/>
          <w:b/>
        </w:rPr>
        <w:t>/v1/{tenant_id}/vsm_settings</w:t>
      </w:r>
    </w:p>
    <w:p w14:paraId="0C2F123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04D9DC2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34DFDC20" w14:textId="77777777" w:rsidR="00062D26" w:rsidRPr="00DA3F56" w:rsidRDefault="00062D26" w:rsidP="00062D26">
      <w:pPr>
        <w:rPr>
          <w:rFonts w:asciiTheme="minorHAnsi" w:hAnsiTheme="minorHAnsi" w:cstheme="minorHAnsi"/>
        </w:rPr>
      </w:pPr>
    </w:p>
    <w:p w14:paraId="0B0C793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7891FDC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13C299B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2B90894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"settings": [</w:t>
      </w:r>
    </w:p>
    <w:p w14:paraId="62F03E2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358DC06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1,</w:t>
      </w:r>
    </w:p>
    <w:p w14:paraId="1A1A0B0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"value": "65",</w:t>
      </w:r>
    </w:p>
    <w:p w14:paraId="7425D17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"storage_group_near_full_threshold"</w:t>
      </w:r>
    </w:p>
    <w:p w14:paraId="69E114A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7AE2F9E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7099F09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2,</w:t>
      </w:r>
    </w:p>
    <w:p w14:paraId="5CAF39B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"value": "85",</w:t>
      </w:r>
    </w:p>
    <w:p w14:paraId="4945836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"storage_group_full_threshold"</w:t>
      </w:r>
    </w:p>
    <w:p w14:paraId="0AD0196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6C6A993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5083EFC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3,</w:t>
      </w:r>
    </w:p>
    <w:p w14:paraId="70926C3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"value": "75",</w:t>
      </w:r>
    </w:p>
    <w:p w14:paraId="3C4FAD9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"ceph_near_full_threshold"</w:t>
      </w:r>
    </w:p>
    <w:p w14:paraId="57C43C4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1E4913E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748D9A3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4,</w:t>
      </w:r>
    </w:p>
    <w:p w14:paraId="7763637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"value": "90",</w:t>
      </w:r>
    </w:p>
    <w:p w14:paraId="3AEB9A6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"ceph_full_threshold"</w:t>
      </w:r>
    </w:p>
    <w:p w14:paraId="7B8E667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20FD93F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3B21145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7F16F3C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2E92D16A" w14:textId="77777777" w:rsidR="00062D26" w:rsidRPr="00DA3F56" w:rsidRDefault="00062D26" w:rsidP="00062D26">
      <w:pPr>
        <w:rPr>
          <w:rFonts w:asciiTheme="minorHAnsi" w:hAnsiTheme="minorHAnsi" w:cstheme="minorHAnsi"/>
        </w:rPr>
      </w:pPr>
    </w:p>
    <w:p w14:paraId="5178AB4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NOTE:</w:t>
      </w:r>
    </w:p>
    <w:p w14:paraId="1D5049A5" w14:textId="77777777" w:rsidR="00062D26" w:rsidRPr="00DA3F56" w:rsidRDefault="00062D26" w:rsidP="00062D26">
      <w:pPr>
        <w:rPr>
          <w:rFonts w:asciiTheme="minorHAnsi" w:hAnsiTheme="minorHAnsi" w:cstheme="minorHAnsi"/>
        </w:rPr>
      </w:pPr>
    </w:p>
    <w:p w14:paraId="2C25F9E9" w14:textId="77777777" w:rsidR="00062D26" w:rsidRPr="00DA3F56" w:rsidRDefault="00062D26" w:rsidP="005E0460">
      <w:pPr>
        <w:pStyle w:val="ListParagraph"/>
        <w:widowControl w:val="0"/>
        <w:numPr>
          <w:ilvl w:val="0"/>
          <w:numId w:val="22"/>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Create</w:t>
      </w:r>
    </w:p>
    <w:p w14:paraId="47F1379C" w14:textId="77777777" w:rsidR="00062D26" w:rsidRPr="00516BFA" w:rsidRDefault="00062D26" w:rsidP="00062D26">
      <w:pPr>
        <w:rPr>
          <w:rFonts w:asciiTheme="minorHAnsi" w:hAnsiTheme="minorHAnsi" w:cstheme="minorHAnsi"/>
          <w:color w:val="000000" w:themeColor="text1"/>
        </w:rPr>
      </w:pPr>
      <w:r w:rsidRPr="00DA3F56">
        <w:rPr>
          <w:rFonts w:asciiTheme="minorHAnsi" w:hAnsiTheme="minorHAnsi" w:cstheme="minorHAnsi"/>
        </w:rPr>
        <w:t xml:space="preserve">Description: Create a vsm settings. </w:t>
      </w:r>
      <w:r w:rsidRPr="00516BFA">
        <w:rPr>
          <w:rFonts w:asciiTheme="minorHAnsi" w:hAnsiTheme="minorHAnsi" w:cstheme="minorHAnsi"/>
          <w:color w:val="000000" w:themeColor="text1"/>
        </w:rPr>
        <w:t>[now for update]</w:t>
      </w:r>
    </w:p>
    <w:p w14:paraId="0BEF3EF5" w14:textId="1E44A2EF"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744EE3F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118C65F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523018C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/v1/{tenant_id}/vsm_settings</w:t>
      </w:r>
    </w:p>
    <w:p w14:paraId="1A33940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47C20B6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7A3B95B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"setting": {</w:t>
      </w:r>
    </w:p>
    <w:p w14:paraId="5AEAF1D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"name": "storage_group_near_full_threshold",</w:t>
      </w:r>
    </w:p>
    <w:p w14:paraId="024C515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r>
      <w:r w:rsidRPr="00DA3F56">
        <w:rPr>
          <w:rFonts w:asciiTheme="minorHAnsi" w:hAnsiTheme="minorHAnsi" w:cstheme="minorHAnsi"/>
        </w:rPr>
        <w:tab/>
        <w:t>"value": "80"</w:t>
      </w:r>
    </w:p>
    <w:p w14:paraId="44D8819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ab/>
        <w:t>}</w:t>
      </w:r>
    </w:p>
    <w:p w14:paraId="40EF7C28"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E7AEB44" w14:textId="77777777" w:rsidR="00062D26" w:rsidRPr="00DA3F56" w:rsidRDefault="00062D26" w:rsidP="00062D26">
      <w:pPr>
        <w:rPr>
          <w:rFonts w:asciiTheme="minorHAnsi" w:hAnsiTheme="minorHAnsi" w:cstheme="minorHAnsi"/>
        </w:rPr>
      </w:pPr>
    </w:p>
    <w:p w14:paraId="0CA0564A"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7E1B0C6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202 Accepted</w:t>
      </w:r>
    </w:p>
    <w:p w14:paraId="6EB7BC1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19B85F35"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"setting": {</w:t>
      </w:r>
    </w:p>
    <w:p w14:paraId="5129306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1,</w:t>
      </w:r>
    </w:p>
    <w:p w14:paraId="3433739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"value": "80",</w:t>
      </w:r>
    </w:p>
    <w:p w14:paraId="34E6C90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 "storage_group_near_full_threshold"</w:t>
      </w:r>
    </w:p>
    <w:p w14:paraId="14BA71C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4FAB922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04136247" w14:textId="77777777" w:rsidR="00062D26" w:rsidRPr="00DA3F56" w:rsidRDefault="00062D26" w:rsidP="00062D26">
      <w:pPr>
        <w:rPr>
          <w:rFonts w:asciiTheme="minorHAnsi" w:hAnsiTheme="minorHAnsi" w:cstheme="minorHAnsi"/>
        </w:rPr>
      </w:pPr>
    </w:p>
    <w:p w14:paraId="76ADEB6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092D7FD4" w14:textId="77777777" w:rsidR="00062D26" w:rsidRPr="00DA3F56" w:rsidRDefault="00062D26" w:rsidP="00062D26">
      <w:pPr>
        <w:pStyle w:val="Heading3"/>
        <w:rPr>
          <w:rFonts w:asciiTheme="minorHAnsi" w:hAnsiTheme="minorHAnsi" w:cstheme="minorHAnsi"/>
        </w:rPr>
      </w:pPr>
      <w:bookmarkStart w:id="58" w:name="_Toc436810104"/>
      <w:r w:rsidRPr="00DA3F56">
        <w:rPr>
          <w:rFonts w:asciiTheme="minorHAnsi" w:hAnsiTheme="minorHAnsi" w:cstheme="minorHAnsi"/>
        </w:rPr>
        <w:t>zone</w:t>
      </w:r>
      <w:bookmarkEnd w:id="58"/>
    </w:p>
    <w:p w14:paraId="318DA994" w14:textId="77777777" w:rsidR="00062D26" w:rsidRPr="00DA3F56" w:rsidRDefault="00062D26" w:rsidP="005E0460">
      <w:pPr>
        <w:pStyle w:val="ListParagraph"/>
        <w:widowControl w:val="0"/>
        <w:numPr>
          <w:ilvl w:val="0"/>
          <w:numId w:val="23"/>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Create</w:t>
      </w:r>
    </w:p>
    <w:p w14:paraId="22AF6A22"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Create a zone.</w:t>
      </w:r>
    </w:p>
    <w:p w14:paraId="3E876C40" w14:textId="7E882DBA"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NO[API is ok]</w:t>
      </w:r>
    </w:p>
    <w:p w14:paraId="6C509B2E"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USER: admin</w:t>
      </w:r>
    </w:p>
    <w:p w14:paraId="6B5E1BE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POST</w:t>
      </w:r>
    </w:p>
    <w:p w14:paraId="1462932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/v1/{tenant_id}/zones</w:t>
      </w:r>
    </w:p>
    <w:p w14:paraId="24B3948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1856180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9E55AC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"zone":{</w:t>
      </w:r>
    </w:p>
    <w:p w14:paraId="2ED7622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"name":"testzone",</w:t>
      </w:r>
    </w:p>
    <w:p w14:paraId="17DD22F3"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"cluster_id":1</w:t>
      </w:r>
    </w:p>
    <w:p w14:paraId="1992814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2476085D"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5F2B9886" w14:textId="77777777" w:rsidR="00062D26" w:rsidRPr="00DA3F56" w:rsidRDefault="00062D26" w:rsidP="00062D26">
      <w:pPr>
        <w:rPr>
          <w:rFonts w:asciiTheme="minorHAnsi" w:hAnsiTheme="minorHAnsi" w:cstheme="minorHAnsi"/>
        </w:rPr>
      </w:pPr>
    </w:p>
    <w:p w14:paraId="2687241F"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2981922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202 Accepted</w:t>
      </w:r>
    </w:p>
    <w:p w14:paraId="6ACFBFC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3EFDDDB6" w14:textId="77777777" w:rsidR="00062D26" w:rsidRPr="00DA3F56" w:rsidRDefault="00062D26" w:rsidP="00062D26">
      <w:pPr>
        <w:rPr>
          <w:rFonts w:asciiTheme="minorHAnsi" w:hAnsiTheme="minorHAnsi" w:cstheme="minorHAnsi"/>
        </w:rPr>
      </w:pPr>
    </w:p>
    <w:p w14:paraId="2C2F587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2F61ED21" w14:textId="77777777" w:rsidR="00062D26" w:rsidRPr="00DA3F56" w:rsidRDefault="00062D26" w:rsidP="00062D26">
      <w:pPr>
        <w:rPr>
          <w:rFonts w:asciiTheme="minorHAnsi" w:hAnsiTheme="minorHAnsi" w:cstheme="minorHAnsi"/>
        </w:rPr>
      </w:pPr>
    </w:p>
    <w:p w14:paraId="5AD2D64A" w14:textId="77777777" w:rsidR="00062D26" w:rsidRPr="00DA3F56" w:rsidRDefault="00062D26" w:rsidP="005E0460">
      <w:pPr>
        <w:pStyle w:val="ListParagraph"/>
        <w:widowControl w:val="0"/>
        <w:numPr>
          <w:ilvl w:val="0"/>
          <w:numId w:val="23"/>
        </w:numPr>
        <w:spacing w:before="0" w:after="0" w:line="240" w:lineRule="auto"/>
        <w:jc w:val="both"/>
        <w:outlineLvl w:val="3"/>
        <w:rPr>
          <w:rFonts w:asciiTheme="minorHAnsi" w:hAnsiTheme="minorHAnsi" w:cstheme="minorHAnsi"/>
          <w:sz w:val="28"/>
          <w:szCs w:val="28"/>
        </w:rPr>
      </w:pPr>
      <w:r w:rsidRPr="00DA3F56">
        <w:rPr>
          <w:rFonts w:asciiTheme="minorHAnsi" w:hAnsiTheme="minorHAnsi" w:cstheme="minorHAnsi"/>
          <w:sz w:val="28"/>
          <w:szCs w:val="28"/>
        </w:rPr>
        <w:t>List</w:t>
      </w:r>
    </w:p>
    <w:p w14:paraId="6573C3C6"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Description: Get a list of zones.</w:t>
      </w:r>
    </w:p>
    <w:p w14:paraId="252A7C8A" w14:textId="7C117A67" w:rsidR="00062D26" w:rsidRPr="00DA3F56" w:rsidRDefault="00516BFA" w:rsidP="00062D26">
      <w:pPr>
        <w:rPr>
          <w:rFonts w:asciiTheme="minorHAnsi" w:hAnsiTheme="minorHAnsi" w:cstheme="minorHAnsi"/>
        </w:rPr>
      </w:pPr>
      <w:r>
        <w:rPr>
          <w:rFonts w:asciiTheme="minorHAnsi" w:hAnsiTheme="minorHAnsi" w:cstheme="minorHAnsi"/>
        </w:rPr>
        <w:t>CURRENTLY USED</w:t>
      </w:r>
      <w:r w:rsidR="00062D26" w:rsidRPr="00DA3F56">
        <w:rPr>
          <w:rFonts w:asciiTheme="minorHAnsi" w:hAnsiTheme="minorHAnsi" w:cstheme="minorHAnsi"/>
        </w:rPr>
        <w:t xml:space="preserve">: </w:t>
      </w:r>
      <w:r w:rsidR="00062D26" w:rsidRPr="00516BFA">
        <w:rPr>
          <w:rFonts w:asciiTheme="minorHAnsi" w:hAnsiTheme="minorHAnsi" w:cstheme="minorHAnsi"/>
          <w:b/>
          <w:color w:val="000000" w:themeColor="text1"/>
        </w:rPr>
        <w:t>YES</w:t>
      </w:r>
    </w:p>
    <w:p w14:paraId="69F88C6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USER: admin</w:t>
      </w:r>
    </w:p>
    <w:p w14:paraId="7F2F363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ACTION: </w:t>
      </w:r>
      <w:r w:rsidRPr="00DA3F56">
        <w:rPr>
          <w:rFonts w:asciiTheme="minorHAnsi" w:hAnsiTheme="minorHAnsi" w:cstheme="minorHAnsi"/>
          <w:b/>
        </w:rPr>
        <w:t>GET</w:t>
      </w:r>
    </w:p>
    <w:p w14:paraId="513EC96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URI: </w:t>
      </w:r>
      <w:r w:rsidRPr="00DA3F56">
        <w:rPr>
          <w:rFonts w:asciiTheme="minorHAnsi" w:hAnsiTheme="minorHAnsi" w:cstheme="minorHAnsi"/>
          <w:b/>
        </w:rPr>
        <w:t>/v1/{tenant_id}/zones</w:t>
      </w:r>
    </w:p>
    <w:p w14:paraId="70C202F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Request Body(JSON):</w:t>
      </w:r>
    </w:p>
    <w:p w14:paraId="5DF953B7"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None</w:t>
      </w:r>
    </w:p>
    <w:p w14:paraId="410D6920" w14:textId="77777777" w:rsidR="00062D26" w:rsidRPr="00DA3F56" w:rsidRDefault="00062D26" w:rsidP="00062D26">
      <w:pPr>
        <w:rPr>
          <w:rFonts w:asciiTheme="minorHAnsi" w:hAnsiTheme="minorHAnsi" w:cstheme="minorHAnsi"/>
        </w:rPr>
      </w:pPr>
    </w:p>
    <w:p w14:paraId="3A86BBB4"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Response:</w:t>
      </w:r>
    </w:p>
    <w:p w14:paraId="5DDBC26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STATUS 200 OK</w:t>
      </w:r>
    </w:p>
    <w:p w14:paraId="52BCE2D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33576FF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"zones": [</w:t>
      </w:r>
    </w:p>
    <w:p w14:paraId="3C6FBF2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26054C9B"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"id": 1,</w:t>
      </w:r>
    </w:p>
    <w:p w14:paraId="34589F7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lastRenderedPageBreak/>
        <w:t xml:space="preserve">            "name": "zone_one"</w:t>
      </w:r>
    </w:p>
    <w:p w14:paraId="46E97051"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0486AB19"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 xml:space="preserve">    ]</w:t>
      </w:r>
    </w:p>
    <w:p w14:paraId="3D5E7F20"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w:t>
      </w:r>
    </w:p>
    <w:p w14:paraId="6D3FCC6F" w14:textId="77777777" w:rsidR="00062D26" w:rsidRPr="00DA3F56" w:rsidRDefault="00062D26" w:rsidP="00062D26">
      <w:pPr>
        <w:rPr>
          <w:rFonts w:asciiTheme="minorHAnsi" w:hAnsiTheme="minorHAnsi" w:cstheme="minorHAnsi"/>
        </w:rPr>
      </w:pPr>
    </w:p>
    <w:p w14:paraId="4392A80C" w14:textId="77777777" w:rsidR="00062D26" w:rsidRPr="00DA3F56" w:rsidRDefault="00062D26" w:rsidP="00062D26">
      <w:pPr>
        <w:rPr>
          <w:rFonts w:asciiTheme="minorHAnsi" w:hAnsiTheme="minorHAnsi" w:cstheme="minorHAnsi"/>
        </w:rPr>
      </w:pPr>
      <w:r w:rsidRPr="00DA3F56">
        <w:rPr>
          <w:rFonts w:asciiTheme="minorHAnsi" w:hAnsiTheme="minorHAnsi" w:cstheme="minorHAnsi"/>
        </w:rPr>
        <w:t>NOTE:</w:t>
      </w:r>
    </w:p>
    <w:p w14:paraId="6C45B996" w14:textId="77777777" w:rsidR="00062D26" w:rsidRPr="00DA3F56" w:rsidRDefault="00062D26" w:rsidP="00062D26">
      <w:pPr>
        <w:rPr>
          <w:rFonts w:asciiTheme="minorHAnsi" w:hAnsiTheme="minorHAnsi" w:cstheme="minorHAnsi"/>
        </w:rPr>
      </w:pPr>
    </w:p>
    <w:p w14:paraId="49ED988B" w14:textId="77777777" w:rsidR="00062D26" w:rsidRPr="00DA3F56" w:rsidRDefault="00062D26" w:rsidP="00E701D4">
      <w:pPr>
        <w:pStyle w:val="Heading1"/>
      </w:pPr>
      <w:bookmarkStart w:id="59" w:name="_Example"/>
      <w:bookmarkStart w:id="60" w:name="_Toc436810105"/>
      <w:bookmarkEnd w:id="59"/>
      <w:r w:rsidRPr="00DA3F56">
        <w:lastRenderedPageBreak/>
        <w:t>Example</w:t>
      </w:r>
      <w:bookmarkEnd w:id="60"/>
    </w:p>
    <w:p w14:paraId="50FFD928" w14:textId="77777777" w:rsidR="00062D26" w:rsidRPr="00DA3F56" w:rsidRDefault="00062D26" w:rsidP="005E0460">
      <w:pPr>
        <w:pStyle w:val="ListParagraph"/>
        <w:widowControl w:val="0"/>
        <w:numPr>
          <w:ilvl w:val="0"/>
          <w:numId w:val="25"/>
        </w:numPr>
        <w:spacing w:before="0" w:after="0" w:line="240" w:lineRule="auto"/>
        <w:jc w:val="both"/>
        <w:rPr>
          <w:rFonts w:asciiTheme="minorHAnsi" w:hAnsiTheme="minorHAnsi" w:cstheme="minorHAnsi"/>
        </w:rPr>
      </w:pPr>
      <w:r w:rsidRPr="00DA3F56">
        <w:rPr>
          <w:rFonts w:asciiTheme="minorHAnsi" w:hAnsiTheme="minorHAnsi" w:cstheme="minorHAnsi"/>
        </w:rPr>
        <w:t>Running “admin-token” command to get token-tenant_id</w:t>
      </w:r>
    </w:p>
    <w:p w14:paraId="023ABF35" w14:textId="77777777" w:rsidR="00062D26" w:rsidRPr="00DA3F56" w:rsidRDefault="00062D26" w:rsidP="005E0460">
      <w:pPr>
        <w:pStyle w:val="ListParagraph"/>
        <w:widowControl w:val="0"/>
        <w:numPr>
          <w:ilvl w:val="0"/>
          <w:numId w:val="25"/>
        </w:numPr>
        <w:spacing w:before="0" w:after="0" w:line="240" w:lineRule="auto"/>
        <w:jc w:val="both"/>
        <w:rPr>
          <w:rFonts w:asciiTheme="minorHAnsi" w:hAnsiTheme="minorHAnsi" w:cstheme="minorHAnsi"/>
        </w:rPr>
      </w:pPr>
      <w:r w:rsidRPr="00DA3F56">
        <w:rPr>
          <w:rFonts w:asciiTheme="minorHAnsi" w:hAnsiTheme="minorHAnsi" w:cstheme="minorHAnsi"/>
        </w:rPr>
        <w:t>GET:</w:t>
      </w:r>
    </w:p>
    <w:p w14:paraId="22C60868" w14:textId="77777777" w:rsidR="00062D26" w:rsidRPr="00DA3F56" w:rsidRDefault="00062D26" w:rsidP="00E701D4">
      <w:pPr>
        <w:pStyle w:val="CodeBlock"/>
        <w:ind w:left="780"/>
      </w:pPr>
      <w:r w:rsidRPr="00DA3F56">
        <w:t>curl -XGET --header 'Content-type: application/json' --header 'X-Auth-Token:706683f02dd147e391f2df8d7e7084a4' http://192.168.123.193:8778/v1/733c7b55f69f41a3ac33b046cff111a3/clusters</w:t>
      </w:r>
    </w:p>
    <w:p w14:paraId="223D4172" w14:textId="77777777" w:rsidR="00062D26" w:rsidRPr="00DA3F56" w:rsidRDefault="00062D26" w:rsidP="005E0460">
      <w:pPr>
        <w:pStyle w:val="ListParagraph"/>
        <w:widowControl w:val="0"/>
        <w:numPr>
          <w:ilvl w:val="0"/>
          <w:numId w:val="25"/>
        </w:numPr>
        <w:spacing w:before="0" w:after="0" w:line="240" w:lineRule="auto"/>
        <w:jc w:val="both"/>
        <w:rPr>
          <w:rFonts w:asciiTheme="minorHAnsi" w:hAnsiTheme="minorHAnsi" w:cstheme="minorHAnsi"/>
          <w:szCs w:val="21"/>
        </w:rPr>
      </w:pPr>
      <w:r w:rsidRPr="00DA3F56">
        <w:rPr>
          <w:rFonts w:asciiTheme="minorHAnsi" w:hAnsiTheme="minorHAnsi" w:cstheme="minorHAnsi"/>
          <w:szCs w:val="21"/>
        </w:rPr>
        <w:t>POST:</w:t>
      </w:r>
    </w:p>
    <w:p w14:paraId="7E57C45F" w14:textId="1AAC3666" w:rsidR="00062D26" w:rsidRPr="00DA3F56" w:rsidRDefault="00062D26" w:rsidP="00E701D4">
      <w:pPr>
        <w:pStyle w:val="CodeBlock"/>
        <w:ind w:left="780"/>
      </w:pPr>
      <w:r w:rsidRPr="00DA3F56">
        <w:t>curl -XPOST --header 'Content-type: application/json' --header 'X-Auth-Token:706683f02dd147e391f2df8d7e7084a4' http://192.168.123.193</w:t>
      </w:r>
      <w:bookmarkStart w:id="61" w:name="OLE_LINK27"/>
      <w:r w:rsidRPr="00DA3F56">
        <w:t>:8778/v1</w:t>
      </w:r>
      <w:bookmarkEnd w:id="61"/>
      <w:r w:rsidRPr="00DA3F56">
        <w:t>/733c7b55f69f41a3ac33b046cff111a3/storage_groups --data '{"storage_group": {"name": "group","friendly_name": "name","storage_class": "ssd","cluster_id": 1}}'</w:t>
      </w:r>
      <w:r w:rsidR="00E701D4">
        <w:tab/>
      </w:r>
    </w:p>
    <w:p w14:paraId="08156A20" w14:textId="77777777" w:rsidR="00062D26" w:rsidRPr="00DA3F56" w:rsidRDefault="00062D26" w:rsidP="00062D26">
      <w:pPr>
        <w:rPr>
          <w:rFonts w:asciiTheme="minorHAnsi" w:hAnsiTheme="minorHAnsi" w:cstheme="minorHAnsi"/>
        </w:rPr>
      </w:pPr>
    </w:p>
    <w:p w14:paraId="6C62B5F8" w14:textId="64688CEB" w:rsidR="00335B47" w:rsidRPr="00DA3F56" w:rsidRDefault="00335B47" w:rsidP="00335B47">
      <w:pPr>
        <w:rPr>
          <w:rFonts w:asciiTheme="minorHAnsi" w:hAnsiTheme="minorHAnsi" w:cstheme="minorHAnsi"/>
          <w:sz w:val="18"/>
        </w:rPr>
      </w:pPr>
    </w:p>
    <w:sectPr w:rsidR="00335B47" w:rsidRPr="00DA3F56" w:rsidSect="007D36F2">
      <w:headerReference w:type="even" r:id="rId15"/>
      <w:footerReference w:type="default" r:id="rId16"/>
      <w:pgSz w:w="12240" w:h="15840" w:code="1"/>
      <w:pgMar w:top="1440" w:right="1440" w:bottom="1440" w:left="1440" w:header="720" w:footer="43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Wang, Yaguang" w:date="2015-11-02T09:48:00Z" w:initials="WY">
    <w:p w14:paraId="7E4E816A" w14:textId="77777777" w:rsidR="00E701D4" w:rsidRDefault="00E701D4" w:rsidP="00062D26">
      <w:pPr>
        <w:pStyle w:val="CommentText"/>
        <w:rPr>
          <w:noProof/>
        </w:rPr>
      </w:pPr>
      <w:r>
        <w:rPr>
          <w:rStyle w:val="CommentReference"/>
        </w:rPr>
        <w:annotationRef/>
      </w:r>
      <w:r>
        <w:rPr>
          <w:noProof/>
        </w:rPr>
        <w:t>the format seems over-complicated.</w:t>
      </w:r>
    </w:p>
    <w:p w14:paraId="24C7ABA2" w14:textId="77777777" w:rsidR="00E701D4" w:rsidRDefault="00E701D4" w:rsidP="00062D26">
      <w:pPr>
        <w:pStyle w:val="CommentText"/>
      </w:pPr>
    </w:p>
  </w:comment>
  <w:comment w:id="46" w:author="Zhu, Boxiang" w:date="2015-11-02T13:38:00Z" w:initials="ZB">
    <w:p w14:paraId="1B101D87" w14:textId="77777777" w:rsidR="00E701D4" w:rsidRDefault="00E701D4" w:rsidP="00062D26">
      <w:pPr>
        <w:pStyle w:val="CommentText"/>
      </w:pPr>
      <w:r>
        <w:rPr>
          <w:rStyle w:val="CommentReference"/>
        </w:rPr>
        <w:annotationRef/>
      </w:r>
      <w:r>
        <w:t>hardcode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C7ABA2" w15:done="0"/>
  <w15:commentEx w15:paraId="1B101D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07F6C" w14:textId="77777777" w:rsidR="00B91402" w:rsidRDefault="00B91402">
      <w:r>
        <w:separator/>
      </w:r>
    </w:p>
  </w:endnote>
  <w:endnote w:type="continuationSeparator" w:id="0">
    <w:p w14:paraId="2E4A878A" w14:textId="77777777" w:rsidR="00B91402" w:rsidRDefault="00B91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o Sans Intel">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Intel Clear">
    <w:panose1 w:val="020B0604020203020204"/>
    <w:charset w:val="00"/>
    <w:family w:val="swiss"/>
    <w:pitch w:val="variable"/>
    <w:sig w:usb0="E10006FF" w:usb1="400060F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D6645" w14:textId="77777777" w:rsidR="00E701D4" w:rsidRDefault="00E701D4" w:rsidP="00D457F7">
    <w:pPr>
      <w:pStyle w:val="Footer"/>
      <w:tabs>
        <w:tab w:val="clear" w:pos="4320"/>
        <w:tab w:val="clear" w:pos="8640"/>
        <w:tab w:val="right" w:pos="10010"/>
      </w:tabs>
      <w:ind w:left="660"/>
      <w:jc w:val="right"/>
    </w:pPr>
    <w:r>
      <w:rPr>
        <w:sz w:val="18"/>
        <w:szCs w:val="18"/>
      </w:rPr>
      <w:t>VSM REST API Developer Guide</w:t>
    </w:r>
    <w:r w:rsidRPr="001B3B91">
      <w:rPr>
        <w:sz w:val="18"/>
        <w:szCs w:val="18"/>
      </w:rPr>
      <w:t xml:space="preserve"> </w:t>
    </w:r>
    <w:r>
      <w:rPr>
        <w:sz w:val="18"/>
        <w:szCs w:val="18"/>
      </w:rPr>
      <w:t>|</w:t>
    </w:r>
    <w:r w:rsidRPr="006F4D55">
      <w:rPr>
        <w:sz w:val="18"/>
        <w:szCs w:val="18"/>
      </w:rPr>
      <w:t xml:space="preserve"> </w:t>
    </w:r>
    <w:r w:rsidRPr="00666610">
      <w:rPr>
        <w:sz w:val="18"/>
        <w:szCs w:val="18"/>
      </w:rPr>
      <w:fldChar w:fldCharType="begin"/>
    </w:r>
    <w:r w:rsidRPr="00666610">
      <w:rPr>
        <w:sz w:val="18"/>
        <w:szCs w:val="18"/>
      </w:rPr>
      <w:instrText xml:space="preserve"> PAGE   \* MERGEFORMAT </w:instrText>
    </w:r>
    <w:r w:rsidRPr="00666610">
      <w:rPr>
        <w:sz w:val="18"/>
        <w:szCs w:val="18"/>
      </w:rPr>
      <w:fldChar w:fldCharType="separate"/>
    </w:r>
    <w:r w:rsidR="006C6C94">
      <w:rPr>
        <w:noProof/>
        <w:sz w:val="18"/>
        <w:szCs w:val="18"/>
      </w:rPr>
      <w:t>2</w:t>
    </w:r>
    <w:r w:rsidRPr="00666610">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21D4E" w14:textId="77777777" w:rsidR="00B91402" w:rsidRDefault="00B91402">
      <w:r>
        <w:separator/>
      </w:r>
    </w:p>
  </w:footnote>
  <w:footnote w:type="continuationSeparator" w:id="0">
    <w:p w14:paraId="6AB1F99B" w14:textId="77777777" w:rsidR="00B91402" w:rsidRDefault="00B914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A3C8B" w14:textId="77777777" w:rsidR="00E701D4" w:rsidRDefault="00B91402">
    <w:pPr>
      <w:pStyle w:val="Header"/>
    </w:pPr>
    <w:r>
      <w:rPr>
        <w:noProof/>
        <w:lang w:eastAsia="en-US"/>
      </w:rPr>
      <w:pict w14:anchorId="736C67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609.1pt;height:152.25pt;rotation:315;z-index:-251658752;mso-position-horizontal:center;mso-position-horizontal-relative:margin;mso-position-vertical:center;mso-position-vertical-relative:margin" o:allowincell="f" fillcolor="#ffafaf" stroked="f">
          <v:fill opacity=".5"/>
          <v:textpath style="font-family:&quot;Calibri&quot;;font-size:1pt" string="PARTIAL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A3618"/>
    <w:multiLevelType w:val="hybridMultilevel"/>
    <w:tmpl w:val="708E6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E575F"/>
    <w:multiLevelType w:val="hybridMultilevel"/>
    <w:tmpl w:val="FB62A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D5AF3"/>
    <w:multiLevelType w:val="multilevel"/>
    <w:tmpl w:val="C79AEAE2"/>
    <w:styleLink w:val="WWOutlineListStyle"/>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 w15:restartNumberingAfterBreak="0">
    <w:nsid w:val="0A132E3E"/>
    <w:multiLevelType w:val="multilevel"/>
    <w:tmpl w:val="B1B64712"/>
    <w:lvl w:ilvl="0">
      <w:start w:val="1"/>
      <w:numFmt w:val="decimal"/>
      <w:pStyle w:val="Heading1"/>
      <w:suff w:val="space"/>
      <w:lvlText w:val="%1"/>
      <w:lvlJc w:val="left"/>
      <w:pPr>
        <w:ind w:left="5832" w:hanging="432"/>
      </w:pPr>
      <w:rPr>
        <w:rFonts w:cs="Times New Roman" w:hint="default"/>
      </w:rPr>
    </w:lvl>
    <w:lvl w:ilvl="1">
      <w:start w:val="1"/>
      <w:numFmt w:val="decimal"/>
      <w:pStyle w:val="Heading2"/>
      <w:suff w:val="space"/>
      <w:lvlText w:val="%1.%2"/>
      <w:lvlJc w:val="left"/>
      <w:pPr>
        <w:ind w:left="756" w:hanging="576"/>
      </w:pPr>
      <w:rPr>
        <w:rFonts w:cs="Times New Roman" w:hint="default"/>
      </w:rPr>
    </w:lvl>
    <w:lvl w:ilvl="2">
      <w:start w:val="1"/>
      <w:numFmt w:val="decimal"/>
      <w:pStyle w:val="Heading3"/>
      <w:suff w:val="space"/>
      <w:lvlText w:val="%1.%2.%3"/>
      <w:lvlJc w:val="left"/>
      <w:pPr>
        <w:ind w:left="720"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 w15:restartNumberingAfterBreak="0">
    <w:nsid w:val="0D5B1250"/>
    <w:multiLevelType w:val="hybridMultilevel"/>
    <w:tmpl w:val="933CD4B6"/>
    <w:lvl w:ilvl="0" w:tplc="AFDAC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64C7E"/>
    <w:multiLevelType w:val="hybridMultilevel"/>
    <w:tmpl w:val="E65CE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E27E9"/>
    <w:multiLevelType w:val="hybridMultilevel"/>
    <w:tmpl w:val="934080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E152E"/>
    <w:multiLevelType w:val="hybridMultilevel"/>
    <w:tmpl w:val="65A4C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65D7A"/>
    <w:multiLevelType w:val="hybridMultilevel"/>
    <w:tmpl w:val="52340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B3258"/>
    <w:multiLevelType w:val="hybridMultilevel"/>
    <w:tmpl w:val="F5485C0A"/>
    <w:lvl w:ilvl="0" w:tplc="31AE6FBC">
      <w:numFmt w:val="bullet"/>
      <w:lvlText w:val="-"/>
      <w:lvlJc w:val="left"/>
      <w:pPr>
        <w:ind w:left="1080" w:hanging="360"/>
      </w:pPr>
      <w:rPr>
        <w:rFonts w:ascii="Calibri" w:eastAsia="MS Mincho"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110A6B"/>
    <w:multiLevelType w:val="hybridMultilevel"/>
    <w:tmpl w:val="ED7AE44C"/>
    <w:lvl w:ilvl="0" w:tplc="04090017">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8AE617F"/>
    <w:multiLevelType w:val="hybridMultilevel"/>
    <w:tmpl w:val="9C54BF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8D2420"/>
    <w:multiLevelType w:val="hybridMultilevel"/>
    <w:tmpl w:val="4670B24C"/>
    <w:lvl w:ilvl="0" w:tplc="0C1032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A90447"/>
    <w:multiLevelType w:val="hybridMultilevel"/>
    <w:tmpl w:val="E480A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9B4158"/>
    <w:multiLevelType w:val="hybridMultilevel"/>
    <w:tmpl w:val="58F06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B81A0D"/>
    <w:multiLevelType w:val="hybridMultilevel"/>
    <w:tmpl w:val="B5ACF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94E82"/>
    <w:multiLevelType w:val="hybridMultilevel"/>
    <w:tmpl w:val="5FAA8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A65B4E"/>
    <w:multiLevelType w:val="hybridMultilevel"/>
    <w:tmpl w:val="706EA556"/>
    <w:lvl w:ilvl="0" w:tplc="5678A7AC">
      <w:start w:val="1"/>
      <w:numFmt w:val="decimal"/>
      <w:pStyle w:val="FAQ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CA0233"/>
    <w:multiLevelType w:val="hybridMultilevel"/>
    <w:tmpl w:val="E16EBA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F7E65"/>
    <w:multiLevelType w:val="hybridMultilevel"/>
    <w:tmpl w:val="8D2446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1367C7"/>
    <w:multiLevelType w:val="hybridMultilevel"/>
    <w:tmpl w:val="0906A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C38196A">
      <w:start w:val="127"/>
      <w:numFmt w:val="bullet"/>
      <w:lvlText w:val="-"/>
      <w:lvlJc w:val="left"/>
      <w:pPr>
        <w:ind w:left="2160" w:hanging="360"/>
      </w:pPr>
      <w:rPr>
        <w:rFonts w:ascii="Calibri" w:eastAsia="MS Mincho"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147732"/>
    <w:multiLevelType w:val="hybridMultilevel"/>
    <w:tmpl w:val="A294A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77427E"/>
    <w:multiLevelType w:val="hybridMultilevel"/>
    <w:tmpl w:val="94702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431BC0"/>
    <w:multiLevelType w:val="hybridMultilevel"/>
    <w:tmpl w:val="5AF61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1C1343"/>
    <w:multiLevelType w:val="hybridMultilevel"/>
    <w:tmpl w:val="09045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193E65"/>
    <w:multiLevelType w:val="hybridMultilevel"/>
    <w:tmpl w:val="7174F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DF7A18"/>
    <w:multiLevelType w:val="hybridMultilevel"/>
    <w:tmpl w:val="B5169B66"/>
    <w:lvl w:ilvl="0" w:tplc="8E42F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B81DCE"/>
    <w:multiLevelType w:val="hybridMultilevel"/>
    <w:tmpl w:val="27B49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5"/>
  </w:num>
  <w:num w:numId="4">
    <w:abstractNumId w:val="19"/>
  </w:num>
  <w:num w:numId="5">
    <w:abstractNumId w:val="20"/>
  </w:num>
  <w:num w:numId="6">
    <w:abstractNumId w:val="17"/>
  </w:num>
  <w:num w:numId="7">
    <w:abstractNumId w:val="2"/>
  </w:num>
  <w:num w:numId="8">
    <w:abstractNumId w:val="9"/>
  </w:num>
  <w:num w:numId="9">
    <w:abstractNumId w:val="7"/>
  </w:num>
  <w:num w:numId="10">
    <w:abstractNumId w:val="27"/>
  </w:num>
  <w:num w:numId="11">
    <w:abstractNumId w:val="8"/>
  </w:num>
  <w:num w:numId="12">
    <w:abstractNumId w:val="24"/>
  </w:num>
  <w:num w:numId="13">
    <w:abstractNumId w:val="23"/>
  </w:num>
  <w:num w:numId="14">
    <w:abstractNumId w:val="5"/>
  </w:num>
  <w:num w:numId="15">
    <w:abstractNumId w:val="18"/>
  </w:num>
  <w:num w:numId="16">
    <w:abstractNumId w:val="16"/>
  </w:num>
  <w:num w:numId="17">
    <w:abstractNumId w:val="11"/>
  </w:num>
  <w:num w:numId="18">
    <w:abstractNumId w:val="21"/>
  </w:num>
  <w:num w:numId="19">
    <w:abstractNumId w:val="13"/>
  </w:num>
  <w:num w:numId="20">
    <w:abstractNumId w:val="22"/>
  </w:num>
  <w:num w:numId="21">
    <w:abstractNumId w:val="0"/>
  </w:num>
  <w:num w:numId="22">
    <w:abstractNumId w:val="14"/>
  </w:num>
  <w:num w:numId="23">
    <w:abstractNumId w:val="6"/>
  </w:num>
  <w:num w:numId="24">
    <w:abstractNumId w:val="1"/>
  </w:num>
  <w:num w:numId="25">
    <w:abstractNumId w:val="10"/>
  </w:num>
  <w:num w:numId="26">
    <w:abstractNumId w:val="12"/>
  </w:num>
  <w:num w:numId="27">
    <w:abstractNumId w:val="26"/>
  </w:num>
  <w:num w:numId="28">
    <w:abstractNumId w:val="4"/>
  </w:num>
  <w:num w:numId="29">
    <w:abstractNumId w:val="3"/>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Yaguang">
    <w15:presenceInfo w15:providerId="AD" w15:userId="S-1-5-21-1757981266-725345543-1404487317-87253"/>
  </w15:person>
  <w15:person w15:author="Zhu, Boxiang">
    <w15:presenceInfo w15:providerId="AD" w15:userId="S-1-5-21-1757981266-725345543-1404487317-323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824"/>
    <w:rsid w:val="00003899"/>
    <w:rsid w:val="000056DC"/>
    <w:rsid w:val="00010AAF"/>
    <w:rsid w:val="00011916"/>
    <w:rsid w:val="00011C75"/>
    <w:rsid w:val="00013F17"/>
    <w:rsid w:val="000150F1"/>
    <w:rsid w:val="000164C2"/>
    <w:rsid w:val="0002009B"/>
    <w:rsid w:val="00021D41"/>
    <w:rsid w:val="00023271"/>
    <w:rsid w:val="000262E8"/>
    <w:rsid w:val="00035600"/>
    <w:rsid w:val="00035E5F"/>
    <w:rsid w:val="00037408"/>
    <w:rsid w:val="00040CE3"/>
    <w:rsid w:val="000450D1"/>
    <w:rsid w:val="00045E13"/>
    <w:rsid w:val="0004642D"/>
    <w:rsid w:val="00051929"/>
    <w:rsid w:val="00052FB9"/>
    <w:rsid w:val="000543AA"/>
    <w:rsid w:val="000555A9"/>
    <w:rsid w:val="00062D26"/>
    <w:rsid w:val="00063069"/>
    <w:rsid w:val="00064901"/>
    <w:rsid w:val="000668B7"/>
    <w:rsid w:val="000678A8"/>
    <w:rsid w:val="00074729"/>
    <w:rsid w:val="00077A54"/>
    <w:rsid w:val="00080081"/>
    <w:rsid w:val="00080862"/>
    <w:rsid w:val="0008129A"/>
    <w:rsid w:val="0008258F"/>
    <w:rsid w:val="00083EAF"/>
    <w:rsid w:val="00090E6F"/>
    <w:rsid w:val="00094BA1"/>
    <w:rsid w:val="00094E45"/>
    <w:rsid w:val="000A1580"/>
    <w:rsid w:val="000A2621"/>
    <w:rsid w:val="000A29D9"/>
    <w:rsid w:val="000A61D0"/>
    <w:rsid w:val="000B4A9A"/>
    <w:rsid w:val="000B4F0B"/>
    <w:rsid w:val="000B5845"/>
    <w:rsid w:val="000B696B"/>
    <w:rsid w:val="000B6E56"/>
    <w:rsid w:val="000B7EE4"/>
    <w:rsid w:val="000C0526"/>
    <w:rsid w:val="000C0CA1"/>
    <w:rsid w:val="000C1C4B"/>
    <w:rsid w:val="000C2566"/>
    <w:rsid w:val="000E3127"/>
    <w:rsid w:val="000E795E"/>
    <w:rsid w:val="000E7A14"/>
    <w:rsid w:val="000F0561"/>
    <w:rsid w:val="000F0D63"/>
    <w:rsid w:val="000F12E7"/>
    <w:rsid w:val="000F1EC1"/>
    <w:rsid w:val="000F2ED0"/>
    <w:rsid w:val="000F5717"/>
    <w:rsid w:val="000F7F37"/>
    <w:rsid w:val="00100407"/>
    <w:rsid w:val="0010069D"/>
    <w:rsid w:val="0010299E"/>
    <w:rsid w:val="00104CE1"/>
    <w:rsid w:val="00105F05"/>
    <w:rsid w:val="00110A77"/>
    <w:rsid w:val="00110FDC"/>
    <w:rsid w:val="00111625"/>
    <w:rsid w:val="0011285F"/>
    <w:rsid w:val="00113C46"/>
    <w:rsid w:val="00114A0B"/>
    <w:rsid w:val="0011762D"/>
    <w:rsid w:val="0012037F"/>
    <w:rsid w:val="00123D76"/>
    <w:rsid w:val="00124475"/>
    <w:rsid w:val="0012597D"/>
    <w:rsid w:val="00127458"/>
    <w:rsid w:val="001310F0"/>
    <w:rsid w:val="00132452"/>
    <w:rsid w:val="00135472"/>
    <w:rsid w:val="00135B1D"/>
    <w:rsid w:val="001361CC"/>
    <w:rsid w:val="00140E08"/>
    <w:rsid w:val="00144755"/>
    <w:rsid w:val="001459E9"/>
    <w:rsid w:val="001464FE"/>
    <w:rsid w:val="00146567"/>
    <w:rsid w:val="001511E2"/>
    <w:rsid w:val="00155E27"/>
    <w:rsid w:val="0016433E"/>
    <w:rsid w:val="00167987"/>
    <w:rsid w:val="001706E7"/>
    <w:rsid w:val="00171FEF"/>
    <w:rsid w:val="00173455"/>
    <w:rsid w:val="00174587"/>
    <w:rsid w:val="001822A2"/>
    <w:rsid w:val="00185F2E"/>
    <w:rsid w:val="00191F87"/>
    <w:rsid w:val="00195EBA"/>
    <w:rsid w:val="0019679C"/>
    <w:rsid w:val="00197466"/>
    <w:rsid w:val="001A15E1"/>
    <w:rsid w:val="001A17A2"/>
    <w:rsid w:val="001A4D61"/>
    <w:rsid w:val="001A5AF9"/>
    <w:rsid w:val="001A7368"/>
    <w:rsid w:val="001B0F9A"/>
    <w:rsid w:val="001B101C"/>
    <w:rsid w:val="001B163F"/>
    <w:rsid w:val="001B3AC1"/>
    <w:rsid w:val="001B3B91"/>
    <w:rsid w:val="001B6848"/>
    <w:rsid w:val="001C0CF0"/>
    <w:rsid w:val="001C4E3E"/>
    <w:rsid w:val="001C502D"/>
    <w:rsid w:val="001C5EC9"/>
    <w:rsid w:val="001C5F00"/>
    <w:rsid w:val="001C7271"/>
    <w:rsid w:val="001D00EB"/>
    <w:rsid w:val="001D04CC"/>
    <w:rsid w:val="001D1FC9"/>
    <w:rsid w:val="001D2C7C"/>
    <w:rsid w:val="001D5A4F"/>
    <w:rsid w:val="001D5A96"/>
    <w:rsid w:val="001D61EA"/>
    <w:rsid w:val="001D7CD1"/>
    <w:rsid w:val="001D7DB8"/>
    <w:rsid w:val="001E2E62"/>
    <w:rsid w:val="001E3428"/>
    <w:rsid w:val="001F0743"/>
    <w:rsid w:val="001F4BBC"/>
    <w:rsid w:val="0020161F"/>
    <w:rsid w:val="002023F1"/>
    <w:rsid w:val="0020518D"/>
    <w:rsid w:val="0020777B"/>
    <w:rsid w:val="0020793D"/>
    <w:rsid w:val="002079E7"/>
    <w:rsid w:val="00213485"/>
    <w:rsid w:val="00214805"/>
    <w:rsid w:val="00214EA5"/>
    <w:rsid w:val="00215E7A"/>
    <w:rsid w:val="00216043"/>
    <w:rsid w:val="00222A48"/>
    <w:rsid w:val="002249B0"/>
    <w:rsid w:val="00224BE6"/>
    <w:rsid w:val="00225049"/>
    <w:rsid w:val="002257B9"/>
    <w:rsid w:val="00225BA7"/>
    <w:rsid w:val="00227D5E"/>
    <w:rsid w:val="0023117C"/>
    <w:rsid w:val="00232072"/>
    <w:rsid w:val="002405F3"/>
    <w:rsid w:val="002413A8"/>
    <w:rsid w:val="002414D3"/>
    <w:rsid w:val="00241B39"/>
    <w:rsid w:val="00243998"/>
    <w:rsid w:val="002445D0"/>
    <w:rsid w:val="00250AA3"/>
    <w:rsid w:val="00250F01"/>
    <w:rsid w:val="0025107A"/>
    <w:rsid w:val="00252E5A"/>
    <w:rsid w:val="002562BF"/>
    <w:rsid w:val="00256A1A"/>
    <w:rsid w:val="00261BE3"/>
    <w:rsid w:val="00261BFC"/>
    <w:rsid w:val="00264335"/>
    <w:rsid w:val="0026555A"/>
    <w:rsid w:val="002665A5"/>
    <w:rsid w:val="0026682C"/>
    <w:rsid w:val="0027062A"/>
    <w:rsid w:val="002728C3"/>
    <w:rsid w:val="002772D3"/>
    <w:rsid w:val="00280811"/>
    <w:rsid w:val="00280D1A"/>
    <w:rsid w:val="00280E42"/>
    <w:rsid w:val="00281CAC"/>
    <w:rsid w:val="00282180"/>
    <w:rsid w:val="002862F3"/>
    <w:rsid w:val="00287ECF"/>
    <w:rsid w:val="00290666"/>
    <w:rsid w:val="00291F81"/>
    <w:rsid w:val="00292E0F"/>
    <w:rsid w:val="00292E13"/>
    <w:rsid w:val="002936AB"/>
    <w:rsid w:val="0029623E"/>
    <w:rsid w:val="0029715A"/>
    <w:rsid w:val="002A060E"/>
    <w:rsid w:val="002A0929"/>
    <w:rsid w:val="002A120F"/>
    <w:rsid w:val="002A3C1A"/>
    <w:rsid w:val="002A3ED2"/>
    <w:rsid w:val="002A4801"/>
    <w:rsid w:val="002A4F60"/>
    <w:rsid w:val="002B2A00"/>
    <w:rsid w:val="002B659E"/>
    <w:rsid w:val="002B7426"/>
    <w:rsid w:val="002C35BD"/>
    <w:rsid w:val="002C44FA"/>
    <w:rsid w:val="002C47D3"/>
    <w:rsid w:val="002C7E78"/>
    <w:rsid w:val="002D09F4"/>
    <w:rsid w:val="002D315D"/>
    <w:rsid w:val="002D4849"/>
    <w:rsid w:val="002D70B3"/>
    <w:rsid w:val="002D7659"/>
    <w:rsid w:val="002E178F"/>
    <w:rsid w:val="002E1891"/>
    <w:rsid w:val="002E1DD7"/>
    <w:rsid w:val="002E2A2D"/>
    <w:rsid w:val="002E6366"/>
    <w:rsid w:val="002E75D1"/>
    <w:rsid w:val="002F1D7F"/>
    <w:rsid w:val="00302743"/>
    <w:rsid w:val="00310AAB"/>
    <w:rsid w:val="003118AD"/>
    <w:rsid w:val="003118C4"/>
    <w:rsid w:val="0031391A"/>
    <w:rsid w:val="00314905"/>
    <w:rsid w:val="0032069D"/>
    <w:rsid w:val="00322202"/>
    <w:rsid w:val="003240D9"/>
    <w:rsid w:val="003325DB"/>
    <w:rsid w:val="003338B1"/>
    <w:rsid w:val="00333AA7"/>
    <w:rsid w:val="00335B47"/>
    <w:rsid w:val="00337A22"/>
    <w:rsid w:val="00342B55"/>
    <w:rsid w:val="00342C53"/>
    <w:rsid w:val="003449A1"/>
    <w:rsid w:val="003454F0"/>
    <w:rsid w:val="003459C1"/>
    <w:rsid w:val="00345A23"/>
    <w:rsid w:val="003460FC"/>
    <w:rsid w:val="00346193"/>
    <w:rsid w:val="003462B8"/>
    <w:rsid w:val="00347627"/>
    <w:rsid w:val="00347DFD"/>
    <w:rsid w:val="0035023D"/>
    <w:rsid w:val="00351331"/>
    <w:rsid w:val="00351E1C"/>
    <w:rsid w:val="00353367"/>
    <w:rsid w:val="0035431A"/>
    <w:rsid w:val="00354416"/>
    <w:rsid w:val="00364188"/>
    <w:rsid w:val="00365C23"/>
    <w:rsid w:val="003662F1"/>
    <w:rsid w:val="00371E74"/>
    <w:rsid w:val="003721E6"/>
    <w:rsid w:val="00376851"/>
    <w:rsid w:val="00381D40"/>
    <w:rsid w:val="00382496"/>
    <w:rsid w:val="00383775"/>
    <w:rsid w:val="00383D25"/>
    <w:rsid w:val="00383E11"/>
    <w:rsid w:val="00384AEC"/>
    <w:rsid w:val="0038598C"/>
    <w:rsid w:val="00387828"/>
    <w:rsid w:val="003878B4"/>
    <w:rsid w:val="00394A6B"/>
    <w:rsid w:val="003968A1"/>
    <w:rsid w:val="00396EDE"/>
    <w:rsid w:val="003A23C1"/>
    <w:rsid w:val="003A4579"/>
    <w:rsid w:val="003A6B89"/>
    <w:rsid w:val="003A73FE"/>
    <w:rsid w:val="003A745A"/>
    <w:rsid w:val="003A7B85"/>
    <w:rsid w:val="003B0B58"/>
    <w:rsid w:val="003B257B"/>
    <w:rsid w:val="003B349A"/>
    <w:rsid w:val="003B74F0"/>
    <w:rsid w:val="003B7B5F"/>
    <w:rsid w:val="003C00AC"/>
    <w:rsid w:val="003C11E8"/>
    <w:rsid w:val="003C29D5"/>
    <w:rsid w:val="003C4389"/>
    <w:rsid w:val="003C509E"/>
    <w:rsid w:val="003C5F16"/>
    <w:rsid w:val="003C7372"/>
    <w:rsid w:val="003C7F95"/>
    <w:rsid w:val="003D0D8C"/>
    <w:rsid w:val="003D1CC7"/>
    <w:rsid w:val="003D3F9B"/>
    <w:rsid w:val="003D491E"/>
    <w:rsid w:val="003D75D3"/>
    <w:rsid w:val="003D7948"/>
    <w:rsid w:val="003E2356"/>
    <w:rsid w:val="003E2A54"/>
    <w:rsid w:val="003E366A"/>
    <w:rsid w:val="003E3935"/>
    <w:rsid w:val="003E41C1"/>
    <w:rsid w:val="003E5D6D"/>
    <w:rsid w:val="003E62C9"/>
    <w:rsid w:val="003E75AE"/>
    <w:rsid w:val="003F0AB0"/>
    <w:rsid w:val="00400FF9"/>
    <w:rsid w:val="004063C1"/>
    <w:rsid w:val="0041057C"/>
    <w:rsid w:val="00410C21"/>
    <w:rsid w:val="004118D0"/>
    <w:rsid w:val="004119AD"/>
    <w:rsid w:val="0041580F"/>
    <w:rsid w:val="00415BEC"/>
    <w:rsid w:val="00416421"/>
    <w:rsid w:val="00420B9A"/>
    <w:rsid w:val="00420FB0"/>
    <w:rsid w:val="00422891"/>
    <w:rsid w:val="00430015"/>
    <w:rsid w:val="00436C4A"/>
    <w:rsid w:val="0043751D"/>
    <w:rsid w:val="00447465"/>
    <w:rsid w:val="00447470"/>
    <w:rsid w:val="00447DAB"/>
    <w:rsid w:val="00447F56"/>
    <w:rsid w:val="00450946"/>
    <w:rsid w:val="0045162A"/>
    <w:rsid w:val="00451BB8"/>
    <w:rsid w:val="0045522B"/>
    <w:rsid w:val="0045548E"/>
    <w:rsid w:val="00456259"/>
    <w:rsid w:val="0045732F"/>
    <w:rsid w:val="00457409"/>
    <w:rsid w:val="0046081F"/>
    <w:rsid w:val="00462561"/>
    <w:rsid w:val="00465469"/>
    <w:rsid w:val="004662E3"/>
    <w:rsid w:val="00471B70"/>
    <w:rsid w:val="00473F3B"/>
    <w:rsid w:val="004740F7"/>
    <w:rsid w:val="00475220"/>
    <w:rsid w:val="0048015F"/>
    <w:rsid w:val="00481367"/>
    <w:rsid w:val="004813AF"/>
    <w:rsid w:val="0048311D"/>
    <w:rsid w:val="00487C25"/>
    <w:rsid w:val="00491739"/>
    <w:rsid w:val="00492494"/>
    <w:rsid w:val="00495677"/>
    <w:rsid w:val="00497D45"/>
    <w:rsid w:val="004A0C38"/>
    <w:rsid w:val="004A194B"/>
    <w:rsid w:val="004A480F"/>
    <w:rsid w:val="004A7880"/>
    <w:rsid w:val="004B0157"/>
    <w:rsid w:val="004B2D22"/>
    <w:rsid w:val="004B3007"/>
    <w:rsid w:val="004B6351"/>
    <w:rsid w:val="004B6ACD"/>
    <w:rsid w:val="004B7904"/>
    <w:rsid w:val="004C174E"/>
    <w:rsid w:val="004C31A4"/>
    <w:rsid w:val="004C4B5B"/>
    <w:rsid w:val="004C5301"/>
    <w:rsid w:val="004C75A5"/>
    <w:rsid w:val="004D0880"/>
    <w:rsid w:val="004D46A4"/>
    <w:rsid w:val="004E0710"/>
    <w:rsid w:val="004E2242"/>
    <w:rsid w:val="004E48D8"/>
    <w:rsid w:val="004E5065"/>
    <w:rsid w:val="004E516A"/>
    <w:rsid w:val="004F2134"/>
    <w:rsid w:val="004F2C48"/>
    <w:rsid w:val="005027BB"/>
    <w:rsid w:val="00502D5D"/>
    <w:rsid w:val="00505ECD"/>
    <w:rsid w:val="00510D43"/>
    <w:rsid w:val="00511E84"/>
    <w:rsid w:val="00512F6C"/>
    <w:rsid w:val="0051320C"/>
    <w:rsid w:val="00513417"/>
    <w:rsid w:val="00516BFA"/>
    <w:rsid w:val="00517594"/>
    <w:rsid w:val="00517A9E"/>
    <w:rsid w:val="00521450"/>
    <w:rsid w:val="00522CDA"/>
    <w:rsid w:val="00523733"/>
    <w:rsid w:val="00524CCA"/>
    <w:rsid w:val="00526B07"/>
    <w:rsid w:val="005322B1"/>
    <w:rsid w:val="00534D13"/>
    <w:rsid w:val="0053558B"/>
    <w:rsid w:val="005369DB"/>
    <w:rsid w:val="00541F9B"/>
    <w:rsid w:val="00542DAA"/>
    <w:rsid w:val="005449A5"/>
    <w:rsid w:val="00544E49"/>
    <w:rsid w:val="005502E8"/>
    <w:rsid w:val="005523BA"/>
    <w:rsid w:val="00557C2C"/>
    <w:rsid w:val="005644E8"/>
    <w:rsid w:val="005652BB"/>
    <w:rsid w:val="005663E5"/>
    <w:rsid w:val="00566D78"/>
    <w:rsid w:val="0056748E"/>
    <w:rsid w:val="00571984"/>
    <w:rsid w:val="00572ABE"/>
    <w:rsid w:val="005739F2"/>
    <w:rsid w:val="00574E7B"/>
    <w:rsid w:val="00583351"/>
    <w:rsid w:val="0058690E"/>
    <w:rsid w:val="00587B77"/>
    <w:rsid w:val="00590D47"/>
    <w:rsid w:val="00592681"/>
    <w:rsid w:val="00593403"/>
    <w:rsid w:val="00593B9B"/>
    <w:rsid w:val="00597169"/>
    <w:rsid w:val="005A04BE"/>
    <w:rsid w:val="005A0AD0"/>
    <w:rsid w:val="005A1C52"/>
    <w:rsid w:val="005A3590"/>
    <w:rsid w:val="005A37A0"/>
    <w:rsid w:val="005B0324"/>
    <w:rsid w:val="005B0755"/>
    <w:rsid w:val="005B1F8C"/>
    <w:rsid w:val="005B4505"/>
    <w:rsid w:val="005B4B46"/>
    <w:rsid w:val="005B54BB"/>
    <w:rsid w:val="005B7861"/>
    <w:rsid w:val="005C34D8"/>
    <w:rsid w:val="005C3903"/>
    <w:rsid w:val="005C4A98"/>
    <w:rsid w:val="005C55F6"/>
    <w:rsid w:val="005D2F0F"/>
    <w:rsid w:val="005D58A5"/>
    <w:rsid w:val="005D75CF"/>
    <w:rsid w:val="005D7BA7"/>
    <w:rsid w:val="005E0460"/>
    <w:rsid w:val="005E5048"/>
    <w:rsid w:val="005E51F5"/>
    <w:rsid w:val="005E609E"/>
    <w:rsid w:val="005E65CE"/>
    <w:rsid w:val="005E7F72"/>
    <w:rsid w:val="005F1C91"/>
    <w:rsid w:val="005F3118"/>
    <w:rsid w:val="005F3D14"/>
    <w:rsid w:val="005F4026"/>
    <w:rsid w:val="005F449A"/>
    <w:rsid w:val="005F5E99"/>
    <w:rsid w:val="005F63AA"/>
    <w:rsid w:val="006019A0"/>
    <w:rsid w:val="00602576"/>
    <w:rsid w:val="00604048"/>
    <w:rsid w:val="00604116"/>
    <w:rsid w:val="006049C2"/>
    <w:rsid w:val="00604AE5"/>
    <w:rsid w:val="00606A5B"/>
    <w:rsid w:val="00607216"/>
    <w:rsid w:val="00612507"/>
    <w:rsid w:val="006151C5"/>
    <w:rsid w:val="006152F1"/>
    <w:rsid w:val="0062067A"/>
    <w:rsid w:val="00621AD2"/>
    <w:rsid w:val="00624EC2"/>
    <w:rsid w:val="0062552A"/>
    <w:rsid w:val="006255ED"/>
    <w:rsid w:val="00627558"/>
    <w:rsid w:val="00631D75"/>
    <w:rsid w:val="00633C41"/>
    <w:rsid w:val="00635BDB"/>
    <w:rsid w:val="006364C8"/>
    <w:rsid w:val="006374D7"/>
    <w:rsid w:val="00640A9E"/>
    <w:rsid w:val="00641AC5"/>
    <w:rsid w:val="00642150"/>
    <w:rsid w:val="006428E5"/>
    <w:rsid w:val="00645A83"/>
    <w:rsid w:val="00646014"/>
    <w:rsid w:val="0064667F"/>
    <w:rsid w:val="0065121B"/>
    <w:rsid w:val="0065415B"/>
    <w:rsid w:val="0065457B"/>
    <w:rsid w:val="00655E92"/>
    <w:rsid w:val="00656DE4"/>
    <w:rsid w:val="006602AC"/>
    <w:rsid w:val="0066462D"/>
    <w:rsid w:val="00665AA7"/>
    <w:rsid w:val="00666610"/>
    <w:rsid w:val="006666BF"/>
    <w:rsid w:val="00667E4C"/>
    <w:rsid w:val="00672D59"/>
    <w:rsid w:val="00672F57"/>
    <w:rsid w:val="00675FC0"/>
    <w:rsid w:val="00676EDC"/>
    <w:rsid w:val="00680CC6"/>
    <w:rsid w:val="00681D12"/>
    <w:rsid w:val="00682D4C"/>
    <w:rsid w:val="00683BBF"/>
    <w:rsid w:val="006841C7"/>
    <w:rsid w:val="00684BE6"/>
    <w:rsid w:val="00685087"/>
    <w:rsid w:val="006974A2"/>
    <w:rsid w:val="00697A82"/>
    <w:rsid w:val="006A0C0E"/>
    <w:rsid w:val="006A3126"/>
    <w:rsid w:val="006A340C"/>
    <w:rsid w:val="006A3F03"/>
    <w:rsid w:val="006A60AE"/>
    <w:rsid w:val="006A7418"/>
    <w:rsid w:val="006A7460"/>
    <w:rsid w:val="006A7D13"/>
    <w:rsid w:val="006B0795"/>
    <w:rsid w:val="006B0821"/>
    <w:rsid w:val="006B33DD"/>
    <w:rsid w:val="006B68F5"/>
    <w:rsid w:val="006B7C74"/>
    <w:rsid w:val="006C33DA"/>
    <w:rsid w:val="006C6C94"/>
    <w:rsid w:val="006C76A5"/>
    <w:rsid w:val="006C7B8E"/>
    <w:rsid w:val="006D055D"/>
    <w:rsid w:val="006D133E"/>
    <w:rsid w:val="006D5F64"/>
    <w:rsid w:val="006D63AC"/>
    <w:rsid w:val="006D7799"/>
    <w:rsid w:val="006D7978"/>
    <w:rsid w:val="006E05AA"/>
    <w:rsid w:val="006E0BBF"/>
    <w:rsid w:val="006E3F80"/>
    <w:rsid w:val="006E4355"/>
    <w:rsid w:val="006F0BB4"/>
    <w:rsid w:val="006F0D11"/>
    <w:rsid w:val="006F1222"/>
    <w:rsid w:val="006F1B23"/>
    <w:rsid w:val="006F1B3A"/>
    <w:rsid w:val="006F3826"/>
    <w:rsid w:val="006F397C"/>
    <w:rsid w:val="006F4D55"/>
    <w:rsid w:val="006F6B24"/>
    <w:rsid w:val="006F791F"/>
    <w:rsid w:val="0070000B"/>
    <w:rsid w:val="00701BBA"/>
    <w:rsid w:val="007036B8"/>
    <w:rsid w:val="00703F1B"/>
    <w:rsid w:val="007042E9"/>
    <w:rsid w:val="0070461D"/>
    <w:rsid w:val="007063D7"/>
    <w:rsid w:val="0071232D"/>
    <w:rsid w:val="007274AF"/>
    <w:rsid w:val="00731215"/>
    <w:rsid w:val="007328CF"/>
    <w:rsid w:val="00736EF5"/>
    <w:rsid w:val="00737EBF"/>
    <w:rsid w:val="00740261"/>
    <w:rsid w:val="0074226D"/>
    <w:rsid w:val="00742319"/>
    <w:rsid w:val="00743D8D"/>
    <w:rsid w:val="00744454"/>
    <w:rsid w:val="0074630E"/>
    <w:rsid w:val="007511C7"/>
    <w:rsid w:val="00751D2B"/>
    <w:rsid w:val="007533C1"/>
    <w:rsid w:val="00755E15"/>
    <w:rsid w:val="007572E4"/>
    <w:rsid w:val="00762C1D"/>
    <w:rsid w:val="00764D6B"/>
    <w:rsid w:val="00764E22"/>
    <w:rsid w:val="0076591F"/>
    <w:rsid w:val="00765D81"/>
    <w:rsid w:val="007663D4"/>
    <w:rsid w:val="00767035"/>
    <w:rsid w:val="00767CCB"/>
    <w:rsid w:val="00771BD3"/>
    <w:rsid w:val="00772198"/>
    <w:rsid w:val="007747D6"/>
    <w:rsid w:val="00780026"/>
    <w:rsid w:val="00780C2E"/>
    <w:rsid w:val="00783876"/>
    <w:rsid w:val="00783EBE"/>
    <w:rsid w:val="007840C0"/>
    <w:rsid w:val="007850FD"/>
    <w:rsid w:val="0078630D"/>
    <w:rsid w:val="00786A70"/>
    <w:rsid w:val="00787ED0"/>
    <w:rsid w:val="00792CA7"/>
    <w:rsid w:val="00794A62"/>
    <w:rsid w:val="007971BC"/>
    <w:rsid w:val="00797F77"/>
    <w:rsid w:val="007A0384"/>
    <w:rsid w:val="007A08F1"/>
    <w:rsid w:val="007A13AE"/>
    <w:rsid w:val="007A593E"/>
    <w:rsid w:val="007A6194"/>
    <w:rsid w:val="007A6C1F"/>
    <w:rsid w:val="007A79D9"/>
    <w:rsid w:val="007B0802"/>
    <w:rsid w:val="007B3B97"/>
    <w:rsid w:val="007B72C6"/>
    <w:rsid w:val="007B76AF"/>
    <w:rsid w:val="007B7ECB"/>
    <w:rsid w:val="007C0B92"/>
    <w:rsid w:val="007C1CD3"/>
    <w:rsid w:val="007C5034"/>
    <w:rsid w:val="007C743C"/>
    <w:rsid w:val="007C766E"/>
    <w:rsid w:val="007D21B9"/>
    <w:rsid w:val="007D36F2"/>
    <w:rsid w:val="007D4FD2"/>
    <w:rsid w:val="007D7EC3"/>
    <w:rsid w:val="007E0345"/>
    <w:rsid w:val="007E1297"/>
    <w:rsid w:val="007E19BF"/>
    <w:rsid w:val="007E1B59"/>
    <w:rsid w:val="007E23C1"/>
    <w:rsid w:val="007E4F95"/>
    <w:rsid w:val="007E5668"/>
    <w:rsid w:val="007E71F8"/>
    <w:rsid w:val="007E7EF3"/>
    <w:rsid w:val="007F0686"/>
    <w:rsid w:val="007F68F0"/>
    <w:rsid w:val="00800ED8"/>
    <w:rsid w:val="008018A1"/>
    <w:rsid w:val="0080732E"/>
    <w:rsid w:val="00811683"/>
    <w:rsid w:val="00812365"/>
    <w:rsid w:val="0081618F"/>
    <w:rsid w:val="00817919"/>
    <w:rsid w:val="00820694"/>
    <w:rsid w:val="00820E32"/>
    <w:rsid w:val="008228E8"/>
    <w:rsid w:val="00823D68"/>
    <w:rsid w:val="008242EF"/>
    <w:rsid w:val="00824E11"/>
    <w:rsid w:val="0082540D"/>
    <w:rsid w:val="0082661C"/>
    <w:rsid w:val="00827285"/>
    <w:rsid w:val="0083004F"/>
    <w:rsid w:val="00830E8D"/>
    <w:rsid w:val="00831983"/>
    <w:rsid w:val="008333C8"/>
    <w:rsid w:val="0083407A"/>
    <w:rsid w:val="00835D21"/>
    <w:rsid w:val="008368BF"/>
    <w:rsid w:val="008400F1"/>
    <w:rsid w:val="00840EB3"/>
    <w:rsid w:val="008423E7"/>
    <w:rsid w:val="00843A72"/>
    <w:rsid w:val="00845821"/>
    <w:rsid w:val="00846B60"/>
    <w:rsid w:val="008477DA"/>
    <w:rsid w:val="00850C1B"/>
    <w:rsid w:val="00851818"/>
    <w:rsid w:val="00853B14"/>
    <w:rsid w:val="00855164"/>
    <w:rsid w:val="00855B6F"/>
    <w:rsid w:val="008564B8"/>
    <w:rsid w:val="008610C5"/>
    <w:rsid w:val="00864DCB"/>
    <w:rsid w:val="0086545D"/>
    <w:rsid w:val="0088604A"/>
    <w:rsid w:val="00891B67"/>
    <w:rsid w:val="008945EE"/>
    <w:rsid w:val="0089473A"/>
    <w:rsid w:val="0089642C"/>
    <w:rsid w:val="008A0C85"/>
    <w:rsid w:val="008A12B0"/>
    <w:rsid w:val="008A40D2"/>
    <w:rsid w:val="008A4356"/>
    <w:rsid w:val="008A47B4"/>
    <w:rsid w:val="008A4915"/>
    <w:rsid w:val="008A55AF"/>
    <w:rsid w:val="008B2EF7"/>
    <w:rsid w:val="008B4145"/>
    <w:rsid w:val="008B5537"/>
    <w:rsid w:val="008B686A"/>
    <w:rsid w:val="008B6D07"/>
    <w:rsid w:val="008C0A7F"/>
    <w:rsid w:val="008C10D8"/>
    <w:rsid w:val="008C1BE9"/>
    <w:rsid w:val="008C287F"/>
    <w:rsid w:val="008C349F"/>
    <w:rsid w:val="008C3AF5"/>
    <w:rsid w:val="008C6FAF"/>
    <w:rsid w:val="008D19C2"/>
    <w:rsid w:val="008D2672"/>
    <w:rsid w:val="008D3098"/>
    <w:rsid w:val="008D436C"/>
    <w:rsid w:val="008D45D8"/>
    <w:rsid w:val="008E0208"/>
    <w:rsid w:val="008E328F"/>
    <w:rsid w:val="008E39BC"/>
    <w:rsid w:val="008E542F"/>
    <w:rsid w:val="008E69D3"/>
    <w:rsid w:val="008F368A"/>
    <w:rsid w:val="008F4D83"/>
    <w:rsid w:val="008F5498"/>
    <w:rsid w:val="008F5E1F"/>
    <w:rsid w:val="0090283C"/>
    <w:rsid w:val="00902857"/>
    <w:rsid w:val="00904A5F"/>
    <w:rsid w:val="00905A16"/>
    <w:rsid w:val="0090750E"/>
    <w:rsid w:val="00907590"/>
    <w:rsid w:val="00910611"/>
    <w:rsid w:val="00910CFF"/>
    <w:rsid w:val="00915BAE"/>
    <w:rsid w:val="009160C2"/>
    <w:rsid w:val="00916C24"/>
    <w:rsid w:val="00916F40"/>
    <w:rsid w:val="00916F7E"/>
    <w:rsid w:val="00920E0E"/>
    <w:rsid w:val="00922725"/>
    <w:rsid w:val="009244DA"/>
    <w:rsid w:val="00925346"/>
    <w:rsid w:val="00925BF2"/>
    <w:rsid w:val="0092732A"/>
    <w:rsid w:val="00940639"/>
    <w:rsid w:val="009411F2"/>
    <w:rsid w:val="00941BEB"/>
    <w:rsid w:val="00942918"/>
    <w:rsid w:val="009444A6"/>
    <w:rsid w:val="00944DA2"/>
    <w:rsid w:val="00953C2B"/>
    <w:rsid w:val="00953D04"/>
    <w:rsid w:val="00954EC3"/>
    <w:rsid w:val="00956F58"/>
    <w:rsid w:val="00961404"/>
    <w:rsid w:val="0096226D"/>
    <w:rsid w:val="009646DA"/>
    <w:rsid w:val="00966353"/>
    <w:rsid w:val="009663AE"/>
    <w:rsid w:val="009666DC"/>
    <w:rsid w:val="0096689A"/>
    <w:rsid w:val="009668AE"/>
    <w:rsid w:val="009673C4"/>
    <w:rsid w:val="0096743A"/>
    <w:rsid w:val="00967DFF"/>
    <w:rsid w:val="00971F19"/>
    <w:rsid w:val="00972AD6"/>
    <w:rsid w:val="009732E6"/>
    <w:rsid w:val="00977577"/>
    <w:rsid w:val="00977AB0"/>
    <w:rsid w:val="009801BB"/>
    <w:rsid w:val="00982023"/>
    <w:rsid w:val="00984BB5"/>
    <w:rsid w:val="00985A04"/>
    <w:rsid w:val="00987973"/>
    <w:rsid w:val="00993CFA"/>
    <w:rsid w:val="00993F6B"/>
    <w:rsid w:val="00994B90"/>
    <w:rsid w:val="00995059"/>
    <w:rsid w:val="0099568C"/>
    <w:rsid w:val="009977DC"/>
    <w:rsid w:val="009A0BCE"/>
    <w:rsid w:val="009A0C12"/>
    <w:rsid w:val="009A0D24"/>
    <w:rsid w:val="009A39EC"/>
    <w:rsid w:val="009A4039"/>
    <w:rsid w:val="009A6588"/>
    <w:rsid w:val="009B18CA"/>
    <w:rsid w:val="009B34AE"/>
    <w:rsid w:val="009C242A"/>
    <w:rsid w:val="009C3735"/>
    <w:rsid w:val="009C4C9A"/>
    <w:rsid w:val="009C579C"/>
    <w:rsid w:val="009C5FA5"/>
    <w:rsid w:val="009C6F19"/>
    <w:rsid w:val="009C77B7"/>
    <w:rsid w:val="009D48B0"/>
    <w:rsid w:val="009D4C5D"/>
    <w:rsid w:val="009D64F1"/>
    <w:rsid w:val="009E0F09"/>
    <w:rsid w:val="009E3614"/>
    <w:rsid w:val="009E4909"/>
    <w:rsid w:val="009E4E43"/>
    <w:rsid w:val="009F0523"/>
    <w:rsid w:val="009F3616"/>
    <w:rsid w:val="009F5715"/>
    <w:rsid w:val="00A001A7"/>
    <w:rsid w:val="00A0052D"/>
    <w:rsid w:val="00A017E6"/>
    <w:rsid w:val="00A03302"/>
    <w:rsid w:val="00A0555B"/>
    <w:rsid w:val="00A066BD"/>
    <w:rsid w:val="00A06A5B"/>
    <w:rsid w:val="00A109B9"/>
    <w:rsid w:val="00A130CA"/>
    <w:rsid w:val="00A13F04"/>
    <w:rsid w:val="00A14CC9"/>
    <w:rsid w:val="00A15C27"/>
    <w:rsid w:val="00A22E2D"/>
    <w:rsid w:val="00A24B5E"/>
    <w:rsid w:val="00A25EB7"/>
    <w:rsid w:val="00A27A77"/>
    <w:rsid w:val="00A30053"/>
    <w:rsid w:val="00A302EE"/>
    <w:rsid w:val="00A30D43"/>
    <w:rsid w:val="00A34193"/>
    <w:rsid w:val="00A34E29"/>
    <w:rsid w:val="00A36BE3"/>
    <w:rsid w:val="00A40138"/>
    <w:rsid w:val="00A40FFE"/>
    <w:rsid w:val="00A42ECD"/>
    <w:rsid w:val="00A43ABD"/>
    <w:rsid w:val="00A43DE2"/>
    <w:rsid w:val="00A474DD"/>
    <w:rsid w:val="00A50180"/>
    <w:rsid w:val="00A50554"/>
    <w:rsid w:val="00A50D57"/>
    <w:rsid w:val="00A53F35"/>
    <w:rsid w:val="00A54380"/>
    <w:rsid w:val="00A578E0"/>
    <w:rsid w:val="00A606EF"/>
    <w:rsid w:val="00A62D06"/>
    <w:rsid w:val="00A64054"/>
    <w:rsid w:val="00A647DD"/>
    <w:rsid w:val="00A702BB"/>
    <w:rsid w:val="00A7038C"/>
    <w:rsid w:val="00A712E9"/>
    <w:rsid w:val="00A73525"/>
    <w:rsid w:val="00A760EC"/>
    <w:rsid w:val="00A76E73"/>
    <w:rsid w:val="00A77B8E"/>
    <w:rsid w:val="00A867C5"/>
    <w:rsid w:val="00A91144"/>
    <w:rsid w:val="00A92784"/>
    <w:rsid w:val="00A93BE1"/>
    <w:rsid w:val="00A93C14"/>
    <w:rsid w:val="00A95387"/>
    <w:rsid w:val="00A95E6E"/>
    <w:rsid w:val="00A96B5D"/>
    <w:rsid w:val="00A96FF7"/>
    <w:rsid w:val="00AA036B"/>
    <w:rsid w:val="00AA0CAA"/>
    <w:rsid w:val="00AA0E94"/>
    <w:rsid w:val="00AA1E57"/>
    <w:rsid w:val="00AA3FE4"/>
    <w:rsid w:val="00AA735A"/>
    <w:rsid w:val="00AB17B1"/>
    <w:rsid w:val="00AB2300"/>
    <w:rsid w:val="00AB4A47"/>
    <w:rsid w:val="00AB7919"/>
    <w:rsid w:val="00AC0418"/>
    <w:rsid w:val="00AC24D7"/>
    <w:rsid w:val="00AC4955"/>
    <w:rsid w:val="00AC6110"/>
    <w:rsid w:val="00AC630D"/>
    <w:rsid w:val="00AC63D0"/>
    <w:rsid w:val="00AC7942"/>
    <w:rsid w:val="00AD1F9A"/>
    <w:rsid w:val="00AD2A35"/>
    <w:rsid w:val="00AD7328"/>
    <w:rsid w:val="00AE0E1A"/>
    <w:rsid w:val="00AE3FDC"/>
    <w:rsid w:val="00AE5AC7"/>
    <w:rsid w:val="00AE6AD5"/>
    <w:rsid w:val="00AE76A1"/>
    <w:rsid w:val="00AE7F20"/>
    <w:rsid w:val="00AF2299"/>
    <w:rsid w:val="00AF3843"/>
    <w:rsid w:val="00AF40AE"/>
    <w:rsid w:val="00AF56AC"/>
    <w:rsid w:val="00AF583E"/>
    <w:rsid w:val="00AF63F6"/>
    <w:rsid w:val="00AF6DA3"/>
    <w:rsid w:val="00AF717F"/>
    <w:rsid w:val="00B00658"/>
    <w:rsid w:val="00B078AC"/>
    <w:rsid w:val="00B114A4"/>
    <w:rsid w:val="00B13DEA"/>
    <w:rsid w:val="00B13ED2"/>
    <w:rsid w:val="00B15C83"/>
    <w:rsid w:val="00B27FA1"/>
    <w:rsid w:val="00B309B1"/>
    <w:rsid w:val="00B374B7"/>
    <w:rsid w:val="00B53F62"/>
    <w:rsid w:val="00B54039"/>
    <w:rsid w:val="00B55320"/>
    <w:rsid w:val="00B5702F"/>
    <w:rsid w:val="00B602F3"/>
    <w:rsid w:val="00B60548"/>
    <w:rsid w:val="00B6058C"/>
    <w:rsid w:val="00B60B69"/>
    <w:rsid w:val="00B6113A"/>
    <w:rsid w:val="00B623DA"/>
    <w:rsid w:val="00B62494"/>
    <w:rsid w:val="00B63BAA"/>
    <w:rsid w:val="00B63BCF"/>
    <w:rsid w:val="00B66DFE"/>
    <w:rsid w:val="00B70310"/>
    <w:rsid w:val="00B71CF1"/>
    <w:rsid w:val="00B722DF"/>
    <w:rsid w:val="00B73437"/>
    <w:rsid w:val="00B73444"/>
    <w:rsid w:val="00B73455"/>
    <w:rsid w:val="00B73750"/>
    <w:rsid w:val="00B755FA"/>
    <w:rsid w:val="00B81797"/>
    <w:rsid w:val="00B91402"/>
    <w:rsid w:val="00B93E46"/>
    <w:rsid w:val="00B96046"/>
    <w:rsid w:val="00B9730D"/>
    <w:rsid w:val="00B979F6"/>
    <w:rsid w:val="00B97D93"/>
    <w:rsid w:val="00BA0727"/>
    <w:rsid w:val="00BA201D"/>
    <w:rsid w:val="00BA229A"/>
    <w:rsid w:val="00BA6DBD"/>
    <w:rsid w:val="00BB3567"/>
    <w:rsid w:val="00BB381C"/>
    <w:rsid w:val="00BB7679"/>
    <w:rsid w:val="00BC5440"/>
    <w:rsid w:val="00BD14B2"/>
    <w:rsid w:val="00BD1E0D"/>
    <w:rsid w:val="00BD284F"/>
    <w:rsid w:val="00BD67E0"/>
    <w:rsid w:val="00BE0F63"/>
    <w:rsid w:val="00BE12B4"/>
    <w:rsid w:val="00BE3128"/>
    <w:rsid w:val="00BE5436"/>
    <w:rsid w:val="00BF1096"/>
    <w:rsid w:val="00BF18A4"/>
    <w:rsid w:val="00BF26DB"/>
    <w:rsid w:val="00BF29BE"/>
    <w:rsid w:val="00BF5583"/>
    <w:rsid w:val="00C00608"/>
    <w:rsid w:val="00C01993"/>
    <w:rsid w:val="00C0489B"/>
    <w:rsid w:val="00C04A59"/>
    <w:rsid w:val="00C06EBA"/>
    <w:rsid w:val="00C07C78"/>
    <w:rsid w:val="00C15766"/>
    <w:rsid w:val="00C15F78"/>
    <w:rsid w:val="00C2339E"/>
    <w:rsid w:val="00C2729E"/>
    <w:rsid w:val="00C27A55"/>
    <w:rsid w:val="00C27E86"/>
    <w:rsid w:val="00C302FA"/>
    <w:rsid w:val="00C32DA2"/>
    <w:rsid w:val="00C32ED6"/>
    <w:rsid w:val="00C36A4E"/>
    <w:rsid w:val="00C4021A"/>
    <w:rsid w:val="00C409E9"/>
    <w:rsid w:val="00C425CD"/>
    <w:rsid w:val="00C442C1"/>
    <w:rsid w:val="00C451DD"/>
    <w:rsid w:val="00C45AFD"/>
    <w:rsid w:val="00C50403"/>
    <w:rsid w:val="00C51E12"/>
    <w:rsid w:val="00C51E57"/>
    <w:rsid w:val="00C61842"/>
    <w:rsid w:val="00C621EC"/>
    <w:rsid w:val="00C638B2"/>
    <w:rsid w:val="00C63FA0"/>
    <w:rsid w:val="00C6649D"/>
    <w:rsid w:val="00C6661E"/>
    <w:rsid w:val="00C71BE0"/>
    <w:rsid w:val="00C7648F"/>
    <w:rsid w:val="00C83088"/>
    <w:rsid w:val="00C84314"/>
    <w:rsid w:val="00C8447C"/>
    <w:rsid w:val="00C8724A"/>
    <w:rsid w:val="00C87521"/>
    <w:rsid w:val="00C87C14"/>
    <w:rsid w:val="00C90110"/>
    <w:rsid w:val="00C92BA2"/>
    <w:rsid w:val="00C94AA4"/>
    <w:rsid w:val="00C95519"/>
    <w:rsid w:val="00CA042E"/>
    <w:rsid w:val="00CA11B9"/>
    <w:rsid w:val="00CA66CE"/>
    <w:rsid w:val="00CB15C4"/>
    <w:rsid w:val="00CB2017"/>
    <w:rsid w:val="00CB24BC"/>
    <w:rsid w:val="00CB4A55"/>
    <w:rsid w:val="00CB4F44"/>
    <w:rsid w:val="00CB5C8F"/>
    <w:rsid w:val="00CB7B59"/>
    <w:rsid w:val="00CB7BEB"/>
    <w:rsid w:val="00CC046B"/>
    <w:rsid w:val="00CC049B"/>
    <w:rsid w:val="00CC36B5"/>
    <w:rsid w:val="00CC7085"/>
    <w:rsid w:val="00CC79E5"/>
    <w:rsid w:val="00CD03D7"/>
    <w:rsid w:val="00CD38B6"/>
    <w:rsid w:val="00CD53C1"/>
    <w:rsid w:val="00CD7FD4"/>
    <w:rsid w:val="00CE0BEE"/>
    <w:rsid w:val="00CE1500"/>
    <w:rsid w:val="00CE15A7"/>
    <w:rsid w:val="00CE2023"/>
    <w:rsid w:val="00CE2C77"/>
    <w:rsid w:val="00CE34C8"/>
    <w:rsid w:val="00CE5866"/>
    <w:rsid w:val="00CE7AEB"/>
    <w:rsid w:val="00CF31DB"/>
    <w:rsid w:val="00CF3B00"/>
    <w:rsid w:val="00CF42A6"/>
    <w:rsid w:val="00CF71CE"/>
    <w:rsid w:val="00D0215A"/>
    <w:rsid w:val="00D0432D"/>
    <w:rsid w:val="00D0677F"/>
    <w:rsid w:val="00D1173C"/>
    <w:rsid w:val="00D11CB0"/>
    <w:rsid w:val="00D17805"/>
    <w:rsid w:val="00D20042"/>
    <w:rsid w:val="00D241A2"/>
    <w:rsid w:val="00D30621"/>
    <w:rsid w:val="00D3082A"/>
    <w:rsid w:val="00D3118B"/>
    <w:rsid w:val="00D31C35"/>
    <w:rsid w:val="00D31EC2"/>
    <w:rsid w:val="00D327EE"/>
    <w:rsid w:val="00D33D19"/>
    <w:rsid w:val="00D34563"/>
    <w:rsid w:val="00D34D72"/>
    <w:rsid w:val="00D3679F"/>
    <w:rsid w:val="00D37DDC"/>
    <w:rsid w:val="00D4014F"/>
    <w:rsid w:val="00D419B4"/>
    <w:rsid w:val="00D457F7"/>
    <w:rsid w:val="00D546EE"/>
    <w:rsid w:val="00D5659A"/>
    <w:rsid w:val="00D56824"/>
    <w:rsid w:val="00D56E38"/>
    <w:rsid w:val="00D57E5E"/>
    <w:rsid w:val="00D609F2"/>
    <w:rsid w:val="00D61466"/>
    <w:rsid w:val="00D61D8C"/>
    <w:rsid w:val="00D635E5"/>
    <w:rsid w:val="00D722E4"/>
    <w:rsid w:val="00D73390"/>
    <w:rsid w:val="00D73876"/>
    <w:rsid w:val="00D74247"/>
    <w:rsid w:val="00D7570B"/>
    <w:rsid w:val="00D76AE4"/>
    <w:rsid w:val="00D8514E"/>
    <w:rsid w:val="00D86FD1"/>
    <w:rsid w:val="00D871D6"/>
    <w:rsid w:val="00D9073F"/>
    <w:rsid w:val="00D909FD"/>
    <w:rsid w:val="00D91F2F"/>
    <w:rsid w:val="00D93586"/>
    <w:rsid w:val="00D9383D"/>
    <w:rsid w:val="00D9784E"/>
    <w:rsid w:val="00D97EA7"/>
    <w:rsid w:val="00DA0EAB"/>
    <w:rsid w:val="00DA0F5F"/>
    <w:rsid w:val="00DA1936"/>
    <w:rsid w:val="00DA2725"/>
    <w:rsid w:val="00DA2D27"/>
    <w:rsid w:val="00DA33D9"/>
    <w:rsid w:val="00DA3F56"/>
    <w:rsid w:val="00DA526D"/>
    <w:rsid w:val="00DA54F6"/>
    <w:rsid w:val="00DB0452"/>
    <w:rsid w:val="00DB0670"/>
    <w:rsid w:val="00DB4489"/>
    <w:rsid w:val="00DB48E5"/>
    <w:rsid w:val="00DB507F"/>
    <w:rsid w:val="00DB6C72"/>
    <w:rsid w:val="00DB6F3F"/>
    <w:rsid w:val="00DB7738"/>
    <w:rsid w:val="00DC0A4F"/>
    <w:rsid w:val="00DC2237"/>
    <w:rsid w:val="00DC3512"/>
    <w:rsid w:val="00DC3FA3"/>
    <w:rsid w:val="00DC4DB8"/>
    <w:rsid w:val="00DC5E79"/>
    <w:rsid w:val="00DD025E"/>
    <w:rsid w:val="00DD23E2"/>
    <w:rsid w:val="00DD2F0F"/>
    <w:rsid w:val="00DD31E5"/>
    <w:rsid w:val="00DE30AB"/>
    <w:rsid w:val="00DE7836"/>
    <w:rsid w:val="00DE7A20"/>
    <w:rsid w:val="00DF0E14"/>
    <w:rsid w:val="00DF59B8"/>
    <w:rsid w:val="00DF76FF"/>
    <w:rsid w:val="00E079B0"/>
    <w:rsid w:val="00E10E55"/>
    <w:rsid w:val="00E12571"/>
    <w:rsid w:val="00E12A2C"/>
    <w:rsid w:val="00E1654D"/>
    <w:rsid w:val="00E22054"/>
    <w:rsid w:val="00E30698"/>
    <w:rsid w:val="00E36848"/>
    <w:rsid w:val="00E41C14"/>
    <w:rsid w:val="00E45C5B"/>
    <w:rsid w:val="00E45C66"/>
    <w:rsid w:val="00E46060"/>
    <w:rsid w:val="00E47047"/>
    <w:rsid w:val="00E474E3"/>
    <w:rsid w:val="00E52F2B"/>
    <w:rsid w:val="00E553A5"/>
    <w:rsid w:val="00E55545"/>
    <w:rsid w:val="00E57CAE"/>
    <w:rsid w:val="00E62B45"/>
    <w:rsid w:val="00E63B8B"/>
    <w:rsid w:val="00E65726"/>
    <w:rsid w:val="00E665D6"/>
    <w:rsid w:val="00E67823"/>
    <w:rsid w:val="00E701D4"/>
    <w:rsid w:val="00E72C82"/>
    <w:rsid w:val="00E7749B"/>
    <w:rsid w:val="00E8126E"/>
    <w:rsid w:val="00E84509"/>
    <w:rsid w:val="00E86D4C"/>
    <w:rsid w:val="00E87B5D"/>
    <w:rsid w:val="00E90A9E"/>
    <w:rsid w:val="00E9130A"/>
    <w:rsid w:val="00E9378E"/>
    <w:rsid w:val="00E9499F"/>
    <w:rsid w:val="00E97B15"/>
    <w:rsid w:val="00E97D59"/>
    <w:rsid w:val="00EA33E4"/>
    <w:rsid w:val="00EA6386"/>
    <w:rsid w:val="00EB1A1D"/>
    <w:rsid w:val="00EB3096"/>
    <w:rsid w:val="00EB3BB6"/>
    <w:rsid w:val="00EB4771"/>
    <w:rsid w:val="00EB4C3A"/>
    <w:rsid w:val="00EB53A2"/>
    <w:rsid w:val="00EB53C1"/>
    <w:rsid w:val="00EC42FC"/>
    <w:rsid w:val="00EC7478"/>
    <w:rsid w:val="00ED02C9"/>
    <w:rsid w:val="00ED08D9"/>
    <w:rsid w:val="00ED119C"/>
    <w:rsid w:val="00ED3A24"/>
    <w:rsid w:val="00ED4DA7"/>
    <w:rsid w:val="00ED5B55"/>
    <w:rsid w:val="00ED7F06"/>
    <w:rsid w:val="00EE0145"/>
    <w:rsid w:val="00EE07F4"/>
    <w:rsid w:val="00EE1B67"/>
    <w:rsid w:val="00EE22A8"/>
    <w:rsid w:val="00EE3829"/>
    <w:rsid w:val="00EE68CE"/>
    <w:rsid w:val="00EF23A5"/>
    <w:rsid w:val="00EF2F42"/>
    <w:rsid w:val="00EF6C11"/>
    <w:rsid w:val="00EF709C"/>
    <w:rsid w:val="00EF7AB0"/>
    <w:rsid w:val="00F03639"/>
    <w:rsid w:val="00F10564"/>
    <w:rsid w:val="00F122EB"/>
    <w:rsid w:val="00F15158"/>
    <w:rsid w:val="00F15FDD"/>
    <w:rsid w:val="00F16ACC"/>
    <w:rsid w:val="00F16B20"/>
    <w:rsid w:val="00F22624"/>
    <w:rsid w:val="00F22777"/>
    <w:rsid w:val="00F25D65"/>
    <w:rsid w:val="00F26768"/>
    <w:rsid w:val="00F273FA"/>
    <w:rsid w:val="00F276C1"/>
    <w:rsid w:val="00F302FE"/>
    <w:rsid w:val="00F3103E"/>
    <w:rsid w:val="00F327B8"/>
    <w:rsid w:val="00F32BB7"/>
    <w:rsid w:val="00F3687A"/>
    <w:rsid w:val="00F36DF7"/>
    <w:rsid w:val="00F40849"/>
    <w:rsid w:val="00F41AB2"/>
    <w:rsid w:val="00F421F7"/>
    <w:rsid w:val="00F432AE"/>
    <w:rsid w:val="00F46383"/>
    <w:rsid w:val="00F51E82"/>
    <w:rsid w:val="00F51EF2"/>
    <w:rsid w:val="00F53092"/>
    <w:rsid w:val="00F537E4"/>
    <w:rsid w:val="00F54C1C"/>
    <w:rsid w:val="00F56D49"/>
    <w:rsid w:val="00F56F93"/>
    <w:rsid w:val="00F61F3E"/>
    <w:rsid w:val="00F6240C"/>
    <w:rsid w:val="00F673FB"/>
    <w:rsid w:val="00F67D27"/>
    <w:rsid w:val="00F72BF2"/>
    <w:rsid w:val="00F76EE1"/>
    <w:rsid w:val="00F77D57"/>
    <w:rsid w:val="00F8313F"/>
    <w:rsid w:val="00F865B5"/>
    <w:rsid w:val="00F90B07"/>
    <w:rsid w:val="00F911D1"/>
    <w:rsid w:val="00F91CBD"/>
    <w:rsid w:val="00FA0522"/>
    <w:rsid w:val="00FA0529"/>
    <w:rsid w:val="00FA0DD9"/>
    <w:rsid w:val="00FA1E2C"/>
    <w:rsid w:val="00FA31C5"/>
    <w:rsid w:val="00FA639D"/>
    <w:rsid w:val="00FA7123"/>
    <w:rsid w:val="00FA7C08"/>
    <w:rsid w:val="00FB117C"/>
    <w:rsid w:val="00FB1623"/>
    <w:rsid w:val="00FB188D"/>
    <w:rsid w:val="00FB59C8"/>
    <w:rsid w:val="00FB7CE1"/>
    <w:rsid w:val="00FC6ED6"/>
    <w:rsid w:val="00FD4FA7"/>
    <w:rsid w:val="00FD561B"/>
    <w:rsid w:val="00FD6307"/>
    <w:rsid w:val="00FE2C15"/>
    <w:rsid w:val="00FE4267"/>
    <w:rsid w:val="00FE4BBD"/>
    <w:rsid w:val="00FE5CFE"/>
    <w:rsid w:val="00FE5E1F"/>
    <w:rsid w:val="00FE631B"/>
    <w:rsid w:val="00FE73C0"/>
    <w:rsid w:val="00FF071A"/>
    <w:rsid w:val="00FF0BA5"/>
    <w:rsid w:val="00FF272D"/>
    <w:rsid w:val="00FF5D6E"/>
    <w:rsid w:val="00FF7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71F029"/>
  <w15:docId w15:val="{E60164BA-615E-4101-AD75-814390F0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locked="1" w:uiPriority="14"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4"/>
    <w:qFormat/>
    <w:rsid w:val="00132452"/>
    <w:pPr>
      <w:spacing w:before="120" w:after="120" w:line="252" w:lineRule="auto"/>
    </w:pPr>
    <w:rPr>
      <w:rFonts w:ascii="Calibri" w:hAnsi="Calibri"/>
      <w:color w:val="3C3C3C"/>
      <w:sz w:val="22"/>
      <w:szCs w:val="24"/>
      <w:lang w:eastAsia="ja-JP"/>
    </w:rPr>
  </w:style>
  <w:style w:type="paragraph" w:styleId="Heading1">
    <w:name w:val="heading 1"/>
    <w:basedOn w:val="Normal"/>
    <w:next w:val="Normal"/>
    <w:link w:val="Heading1Char"/>
    <w:uiPriority w:val="9"/>
    <w:qFormat/>
    <w:rsid w:val="00AF40AE"/>
    <w:pPr>
      <w:keepNext/>
      <w:pageBreakBefore/>
      <w:numPr>
        <w:numId w:val="1"/>
      </w:numPr>
      <w:pBdr>
        <w:bottom w:val="single" w:sz="4" w:space="1" w:color="808080"/>
      </w:pBdr>
      <w:spacing w:before="240" w:after="60"/>
      <w:ind w:left="432"/>
      <w:outlineLvl w:val="0"/>
    </w:pPr>
    <w:rPr>
      <w:rFonts w:cs="Arial"/>
      <w:b/>
      <w:bCs/>
      <w:color w:val="0068A2"/>
      <w:kern w:val="32"/>
      <w:sz w:val="48"/>
      <w:szCs w:val="32"/>
    </w:rPr>
  </w:style>
  <w:style w:type="paragraph" w:styleId="Heading2">
    <w:name w:val="heading 2"/>
    <w:basedOn w:val="Normal"/>
    <w:next w:val="Normal"/>
    <w:link w:val="Heading2Char"/>
    <w:uiPriority w:val="9"/>
    <w:qFormat/>
    <w:rsid w:val="00A22E2D"/>
    <w:pPr>
      <w:keepNext/>
      <w:numPr>
        <w:ilvl w:val="1"/>
        <w:numId w:val="1"/>
      </w:numPr>
      <w:spacing w:before="480" w:after="60"/>
      <w:ind w:left="576"/>
      <w:outlineLvl w:val="1"/>
    </w:pPr>
    <w:rPr>
      <w:rFonts w:cs="Arial"/>
      <w:b/>
      <w:bCs/>
      <w:iCs/>
      <w:color w:val="0070C0"/>
      <w:sz w:val="32"/>
      <w:szCs w:val="28"/>
    </w:rPr>
  </w:style>
  <w:style w:type="paragraph" w:styleId="Heading3">
    <w:name w:val="heading 3"/>
    <w:basedOn w:val="Normal"/>
    <w:next w:val="Normal"/>
    <w:link w:val="Heading3Char"/>
    <w:uiPriority w:val="9"/>
    <w:qFormat/>
    <w:rsid w:val="00A22E2D"/>
    <w:pPr>
      <w:keepNext/>
      <w:numPr>
        <w:ilvl w:val="2"/>
        <w:numId w:val="1"/>
      </w:numPr>
      <w:tabs>
        <w:tab w:val="left" w:pos="1440"/>
      </w:tabs>
      <w:spacing w:before="480" w:after="60"/>
      <w:outlineLvl w:val="2"/>
    </w:pPr>
    <w:rPr>
      <w:rFonts w:cs="Arial"/>
      <w:b/>
      <w:bCs/>
      <w:color w:val="0070C0"/>
      <w:sz w:val="26"/>
      <w:szCs w:val="26"/>
    </w:rPr>
  </w:style>
  <w:style w:type="paragraph" w:styleId="Heading4">
    <w:name w:val="heading 4"/>
    <w:basedOn w:val="Normal"/>
    <w:next w:val="Normal"/>
    <w:link w:val="Heading4Char"/>
    <w:uiPriority w:val="9"/>
    <w:qFormat/>
    <w:rsid w:val="00A76E7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A54380"/>
    <w:pPr>
      <w:numPr>
        <w:ilvl w:val="4"/>
        <w:numId w:val="1"/>
      </w:numPr>
      <w:spacing w:before="240" w:after="60"/>
      <w:outlineLvl w:val="4"/>
    </w:pPr>
    <w:rPr>
      <w:b/>
      <w:bCs/>
      <w:iCs/>
      <w:sz w:val="26"/>
      <w:szCs w:val="26"/>
    </w:rPr>
  </w:style>
  <w:style w:type="paragraph" w:styleId="Heading6">
    <w:name w:val="heading 6"/>
    <w:basedOn w:val="Normal"/>
    <w:next w:val="Normal"/>
    <w:link w:val="Heading6Char"/>
    <w:qFormat/>
    <w:rsid w:val="00A76E7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A76E73"/>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A76E73"/>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A76E73"/>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0AE"/>
    <w:rPr>
      <w:rFonts w:ascii="Calibri" w:hAnsi="Calibri" w:cs="Arial"/>
      <w:b/>
      <w:bCs/>
      <w:color w:val="0068A2"/>
      <w:kern w:val="32"/>
      <w:sz w:val="48"/>
      <w:szCs w:val="32"/>
      <w:lang w:eastAsia="ja-JP"/>
    </w:rPr>
  </w:style>
  <w:style w:type="character" w:customStyle="1" w:styleId="Heading2Char">
    <w:name w:val="Heading 2 Char"/>
    <w:basedOn w:val="DefaultParagraphFont"/>
    <w:link w:val="Heading2"/>
    <w:uiPriority w:val="9"/>
    <w:rsid w:val="00A22E2D"/>
    <w:rPr>
      <w:rFonts w:ascii="Calibri" w:hAnsi="Calibri" w:cs="Arial"/>
      <w:b/>
      <w:bCs/>
      <w:iCs/>
      <w:color w:val="0070C0"/>
      <w:sz w:val="32"/>
      <w:szCs w:val="28"/>
      <w:lang w:eastAsia="ja-JP"/>
    </w:rPr>
  </w:style>
  <w:style w:type="character" w:customStyle="1" w:styleId="Heading3Char">
    <w:name w:val="Heading 3 Char"/>
    <w:basedOn w:val="DefaultParagraphFont"/>
    <w:link w:val="Heading3"/>
    <w:uiPriority w:val="9"/>
    <w:rsid w:val="00A22E2D"/>
    <w:rPr>
      <w:rFonts w:ascii="Calibri" w:hAnsi="Calibri" w:cs="Arial"/>
      <w:b/>
      <w:bCs/>
      <w:color w:val="0070C0"/>
      <w:sz w:val="26"/>
      <w:szCs w:val="26"/>
      <w:lang w:eastAsia="ja-JP"/>
    </w:rPr>
  </w:style>
  <w:style w:type="character" w:customStyle="1" w:styleId="Heading4Char">
    <w:name w:val="Heading 4 Char"/>
    <w:basedOn w:val="DefaultParagraphFont"/>
    <w:link w:val="Heading4"/>
    <w:uiPriority w:val="9"/>
    <w:rsid w:val="00A76E73"/>
    <w:rPr>
      <w:b/>
      <w:bCs/>
      <w:color w:val="3C3C3C"/>
      <w:sz w:val="28"/>
      <w:szCs w:val="28"/>
      <w:lang w:eastAsia="ja-JP"/>
    </w:rPr>
  </w:style>
  <w:style w:type="character" w:customStyle="1" w:styleId="Heading5Char">
    <w:name w:val="Heading 5 Char"/>
    <w:basedOn w:val="DefaultParagraphFont"/>
    <w:link w:val="Heading5"/>
    <w:rsid w:val="00A54380"/>
    <w:rPr>
      <w:rFonts w:ascii="Calibri" w:hAnsi="Calibri"/>
      <w:b/>
      <w:bCs/>
      <w:iCs/>
      <w:color w:val="3C3C3C"/>
      <w:sz w:val="26"/>
      <w:szCs w:val="26"/>
      <w:lang w:eastAsia="ja-JP"/>
    </w:rPr>
  </w:style>
  <w:style w:type="character" w:customStyle="1" w:styleId="Heading6Char">
    <w:name w:val="Heading 6 Char"/>
    <w:basedOn w:val="DefaultParagraphFont"/>
    <w:link w:val="Heading6"/>
    <w:rsid w:val="00A76E73"/>
    <w:rPr>
      <w:b/>
      <w:bCs/>
      <w:color w:val="3C3C3C"/>
      <w:sz w:val="22"/>
      <w:szCs w:val="22"/>
      <w:lang w:eastAsia="ja-JP"/>
    </w:rPr>
  </w:style>
  <w:style w:type="character" w:customStyle="1" w:styleId="Heading7Char">
    <w:name w:val="Heading 7 Char"/>
    <w:basedOn w:val="DefaultParagraphFont"/>
    <w:link w:val="Heading7"/>
    <w:rsid w:val="00A76E73"/>
    <w:rPr>
      <w:color w:val="3C3C3C"/>
      <w:sz w:val="24"/>
      <w:szCs w:val="24"/>
      <w:lang w:eastAsia="ja-JP"/>
    </w:rPr>
  </w:style>
  <w:style w:type="character" w:customStyle="1" w:styleId="Heading8Char">
    <w:name w:val="Heading 8 Char"/>
    <w:basedOn w:val="DefaultParagraphFont"/>
    <w:link w:val="Heading8"/>
    <w:rsid w:val="00A76E73"/>
    <w:rPr>
      <w:i/>
      <w:iCs/>
      <w:color w:val="3C3C3C"/>
      <w:sz w:val="24"/>
      <w:szCs w:val="24"/>
      <w:lang w:eastAsia="ja-JP"/>
    </w:rPr>
  </w:style>
  <w:style w:type="character" w:customStyle="1" w:styleId="Heading9Char">
    <w:name w:val="Heading 9 Char"/>
    <w:basedOn w:val="DefaultParagraphFont"/>
    <w:link w:val="Heading9"/>
    <w:rsid w:val="00A76E73"/>
    <w:rPr>
      <w:rFonts w:ascii="Arial" w:hAnsi="Arial" w:cs="Arial"/>
      <w:color w:val="3C3C3C"/>
      <w:sz w:val="22"/>
      <w:szCs w:val="22"/>
      <w:lang w:eastAsia="ja-JP"/>
    </w:rPr>
  </w:style>
  <w:style w:type="paragraph" w:styleId="Title">
    <w:name w:val="Title"/>
    <w:basedOn w:val="Normal"/>
    <w:link w:val="TitleChar"/>
    <w:qFormat/>
    <w:rsid w:val="00A76E73"/>
    <w:pPr>
      <w:spacing w:before="240" w:after="60"/>
      <w:outlineLvl w:val="0"/>
    </w:pPr>
    <w:rPr>
      <w:rFonts w:ascii="Arial" w:hAnsi="Arial" w:cs="Arial"/>
      <w:b/>
      <w:bCs/>
      <w:kern w:val="28"/>
      <w:sz w:val="32"/>
      <w:szCs w:val="32"/>
    </w:rPr>
  </w:style>
  <w:style w:type="character" w:customStyle="1" w:styleId="TitleChar">
    <w:name w:val="Title Char"/>
    <w:basedOn w:val="DefaultParagraphFont"/>
    <w:link w:val="Title"/>
    <w:rsid w:val="00A76E73"/>
    <w:rPr>
      <w:rFonts w:ascii="Arial" w:hAnsi="Arial" w:cs="Arial"/>
      <w:b/>
      <w:bCs/>
      <w:color w:val="3C3C3C"/>
      <w:kern w:val="28"/>
      <w:sz w:val="32"/>
      <w:szCs w:val="32"/>
      <w:lang w:eastAsia="ja-JP"/>
    </w:rPr>
  </w:style>
  <w:style w:type="paragraph" w:styleId="Header">
    <w:name w:val="header"/>
    <w:basedOn w:val="Normal"/>
    <w:link w:val="HeaderChar"/>
    <w:uiPriority w:val="99"/>
    <w:rsid w:val="00A76E73"/>
    <w:pPr>
      <w:tabs>
        <w:tab w:val="center" w:pos="4320"/>
        <w:tab w:val="right" w:pos="8640"/>
      </w:tabs>
    </w:pPr>
  </w:style>
  <w:style w:type="character" w:customStyle="1" w:styleId="HeaderChar">
    <w:name w:val="Header Char"/>
    <w:basedOn w:val="DefaultParagraphFont"/>
    <w:link w:val="Header"/>
    <w:uiPriority w:val="99"/>
    <w:rsid w:val="00A76E73"/>
    <w:rPr>
      <w:rFonts w:ascii="Calibri" w:hAnsi="Calibri"/>
      <w:color w:val="3C3C3C"/>
      <w:szCs w:val="24"/>
      <w:lang w:eastAsia="ja-JP"/>
    </w:rPr>
  </w:style>
  <w:style w:type="paragraph" w:styleId="Footer">
    <w:name w:val="footer"/>
    <w:basedOn w:val="Normal"/>
    <w:link w:val="FooterChar"/>
    <w:uiPriority w:val="99"/>
    <w:rsid w:val="00A76E73"/>
    <w:pPr>
      <w:tabs>
        <w:tab w:val="center" w:pos="4320"/>
        <w:tab w:val="right" w:pos="8640"/>
      </w:tabs>
    </w:pPr>
  </w:style>
  <w:style w:type="character" w:customStyle="1" w:styleId="FooterChar">
    <w:name w:val="Footer Char"/>
    <w:basedOn w:val="DefaultParagraphFont"/>
    <w:link w:val="Footer"/>
    <w:uiPriority w:val="99"/>
    <w:rsid w:val="00A76E73"/>
    <w:rPr>
      <w:rFonts w:ascii="Calibri" w:hAnsi="Calibri"/>
      <w:color w:val="3C3C3C"/>
      <w:szCs w:val="24"/>
      <w:lang w:eastAsia="ja-JP"/>
    </w:rPr>
  </w:style>
  <w:style w:type="character" w:styleId="CommentReference">
    <w:name w:val="annotation reference"/>
    <w:basedOn w:val="DefaultParagraphFont"/>
    <w:uiPriority w:val="99"/>
    <w:semiHidden/>
    <w:rsid w:val="00A76E73"/>
    <w:rPr>
      <w:rFonts w:cs="Times New Roman"/>
      <w:sz w:val="16"/>
      <w:szCs w:val="16"/>
    </w:rPr>
  </w:style>
  <w:style w:type="paragraph" w:styleId="CommentText">
    <w:name w:val="annotation text"/>
    <w:basedOn w:val="Normal"/>
    <w:link w:val="CommentTextChar"/>
    <w:uiPriority w:val="99"/>
    <w:rsid w:val="00A76E73"/>
    <w:rPr>
      <w:szCs w:val="20"/>
    </w:rPr>
  </w:style>
  <w:style w:type="character" w:customStyle="1" w:styleId="CommentTextChar">
    <w:name w:val="Comment Text Char"/>
    <w:basedOn w:val="DefaultParagraphFont"/>
    <w:link w:val="CommentText"/>
    <w:uiPriority w:val="99"/>
    <w:rsid w:val="00A76E73"/>
    <w:rPr>
      <w:rFonts w:ascii="Calibri" w:hAnsi="Calibri"/>
      <w:color w:val="3C3C3C"/>
      <w:lang w:eastAsia="ja-JP"/>
    </w:rPr>
  </w:style>
  <w:style w:type="paragraph" w:styleId="CommentSubject">
    <w:name w:val="annotation subject"/>
    <w:basedOn w:val="CommentText"/>
    <w:next w:val="CommentText"/>
    <w:link w:val="CommentSubjectChar"/>
    <w:uiPriority w:val="99"/>
    <w:semiHidden/>
    <w:rsid w:val="00A76E73"/>
    <w:rPr>
      <w:b/>
      <w:bCs/>
    </w:rPr>
  </w:style>
  <w:style w:type="character" w:customStyle="1" w:styleId="CommentSubjectChar">
    <w:name w:val="Comment Subject Char"/>
    <w:basedOn w:val="CommentTextChar"/>
    <w:link w:val="CommentSubject"/>
    <w:uiPriority w:val="99"/>
    <w:semiHidden/>
    <w:rsid w:val="00A76E73"/>
    <w:rPr>
      <w:rFonts w:ascii="Calibri" w:hAnsi="Calibri"/>
      <w:b/>
      <w:bCs/>
      <w:color w:val="3C3C3C"/>
      <w:lang w:eastAsia="ja-JP"/>
    </w:rPr>
  </w:style>
  <w:style w:type="paragraph" w:styleId="BalloonText">
    <w:name w:val="Balloon Text"/>
    <w:basedOn w:val="Normal"/>
    <w:link w:val="BalloonTextChar"/>
    <w:uiPriority w:val="99"/>
    <w:semiHidden/>
    <w:rsid w:val="00A76E73"/>
    <w:rPr>
      <w:rFonts w:ascii="Tahoma" w:hAnsi="Tahoma" w:cs="Tahoma"/>
      <w:sz w:val="16"/>
      <w:szCs w:val="16"/>
    </w:rPr>
  </w:style>
  <w:style w:type="character" w:customStyle="1" w:styleId="BalloonTextChar">
    <w:name w:val="Balloon Text Char"/>
    <w:basedOn w:val="DefaultParagraphFont"/>
    <w:link w:val="BalloonText"/>
    <w:uiPriority w:val="99"/>
    <w:semiHidden/>
    <w:rsid w:val="00A76E73"/>
    <w:rPr>
      <w:rFonts w:ascii="Tahoma" w:hAnsi="Tahoma" w:cs="Tahoma"/>
      <w:color w:val="3C3C3C"/>
      <w:sz w:val="16"/>
      <w:szCs w:val="16"/>
      <w:lang w:eastAsia="ja-JP"/>
    </w:rPr>
  </w:style>
  <w:style w:type="character" w:styleId="Hyperlink">
    <w:name w:val="Hyperlink"/>
    <w:basedOn w:val="DefaultParagraphFont"/>
    <w:uiPriority w:val="99"/>
    <w:rsid w:val="00A76E73"/>
    <w:rPr>
      <w:rFonts w:cs="Times New Roman"/>
      <w:color w:val="1A33FF"/>
      <w:u w:val="single"/>
    </w:rPr>
  </w:style>
  <w:style w:type="paragraph" w:customStyle="1" w:styleId="Question">
    <w:name w:val="Question"/>
    <w:basedOn w:val="Normal"/>
    <w:next w:val="Normal"/>
    <w:uiPriority w:val="99"/>
    <w:rsid w:val="00A76E73"/>
    <w:rPr>
      <w:b/>
      <w:i/>
      <w:color w:val="1A33FF"/>
      <w:sz w:val="24"/>
    </w:rPr>
  </w:style>
  <w:style w:type="table" w:styleId="TableGrid">
    <w:name w:val="Table Grid"/>
    <w:basedOn w:val="TableNormal"/>
    <w:uiPriority w:val="59"/>
    <w:rsid w:val="00A76E73"/>
    <w:pPr>
      <w:spacing w:after="24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A76E73"/>
    <w:rPr>
      <w:rFonts w:cs="Times New Roman"/>
      <w:color w:val="800080"/>
      <w:u w:val="single"/>
    </w:rPr>
  </w:style>
  <w:style w:type="paragraph" w:styleId="Date">
    <w:name w:val="Date"/>
    <w:basedOn w:val="Normal"/>
    <w:next w:val="Normal"/>
    <w:link w:val="DateChar"/>
    <w:uiPriority w:val="99"/>
    <w:rsid w:val="00A76E73"/>
  </w:style>
  <w:style w:type="character" w:customStyle="1" w:styleId="DateChar">
    <w:name w:val="Date Char"/>
    <w:basedOn w:val="DefaultParagraphFont"/>
    <w:link w:val="Date"/>
    <w:uiPriority w:val="99"/>
    <w:rsid w:val="00A76E73"/>
    <w:rPr>
      <w:rFonts w:ascii="Calibri" w:hAnsi="Calibri"/>
      <w:color w:val="3C3C3C"/>
      <w:szCs w:val="24"/>
      <w:lang w:eastAsia="ja-JP"/>
    </w:rPr>
  </w:style>
  <w:style w:type="character" w:styleId="Emphasis">
    <w:name w:val="Emphasis"/>
    <w:basedOn w:val="DefaultParagraphFont"/>
    <w:uiPriority w:val="20"/>
    <w:qFormat/>
    <w:locked/>
    <w:rsid w:val="00A76E73"/>
    <w:rPr>
      <w:i/>
      <w:iCs/>
    </w:rPr>
  </w:style>
  <w:style w:type="paragraph" w:styleId="Revision">
    <w:name w:val="Revision"/>
    <w:hidden/>
    <w:uiPriority w:val="99"/>
    <w:semiHidden/>
    <w:rsid w:val="001B3AC1"/>
    <w:rPr>
      <w:rFonts w:ascii="Neo Sans Intel" w:hAnsi="Neo Sans Intel"/>
      <w:color w:val="3C3C3C"/>
      <w:szCs w:val="24"/>
      <w:lang w:eastAsia="ja-JP"/>
    </w:rPr>
  </w:style>
  <w:style w:type="paragraph" w:customStyle="1" w:styleId="Pa7">
    <w:name w:val="Pa7"/>
    <w:basedOn w:val="Normal"/>
    <w:next w:val="Normal"/>
    <w:rsid w:val="00A76E73"/>
    <w:pPr>
      <w:autoSpaceDE w:val="0"/>
      <w:autoSpaceDN w:val="0"/>
      <w:adjustRightInd w:val="0"/>
      <w:spacing w:before="60" w:after="0" w:line="181" w:lineRule="atLeast"/>
    </w:pPr>
    <w:rPr>
      <w:color w:val="auto"/>
      <w:sz w:val="24"/>
    </w:rPr>
  </w:style>
  <w:style w:type="character" w:styleId="Strong">
    <w:name w:val="Strong"/>
    <w:basedOn w:val="DefaultParagraphFont"/>
    <w:uiPriority w:val="22"/>
    <w:qFormat/>
    <w:locked/>
    <w:rsid w:val="00A76E73"/>
    <w:rPr>
      <w:b/>
      <w:bCs/>
    </w:rPr>
  </w:style>
  <w:style w:type="paragraph" w:styleId="ListParagraph">
    <w:name w:val="List Paragraph"/>
    <w:basedOn w:val="Normal"/>
    <w:uiPriority w:val="34"/>
    <w:qFormat/>
    <w:rsid w:val="00A606EF"/>
    <w:pPr>
      <w:ind w:left="720"/>
      <w:contextualSpacing/>
    </w:pPr>
  </w:style>
  <w:style w:type="paragraph" w:styleId="TOC1">
    <w:name w:val="toc 1"/>
    <w:basedOn w:val="Normal"/>
    <w:next w:val="Normal"/>
    <w:autoRedefine/>
    <w:uiPriority w:val="39"/>
    <w:unhideWhenUsed/>
    <w:rsid w:val="00F32BB7"/>
    <w:pPr>
      <w:tabs>
        <w:tab w:val="right" w:leader="dot" w:pos="9360"/>
      </w:tabs>
      <w:spacing w:after="100" w:line="276" w:lineRule="auto"/>
    </w:pPr>
    <w:rPr>
      <w:rFonts w:asciiTheme="minorHAnsi" w:eastAsiaTheme="minorEastAsia" w:hAnsiTheme="minorHAnsi" w:cstheme="minorBidi"/>
      <w:color w:val="auto"/>
      <w:szCs w:val="22"/>
      <w:lang w:eastAsia="zh-CN"/>
    </w:rPr>
  </w:style>
  <w:style w:type="paragraph" w:styleId="TOC2">
    <w:name w:val="toc 2"/>
    <w:basedOn w:val="Normal"/>
    <w:next w:val="Normal"/>
    <w:autoRedefine/>
    <w:uiPriority w:val="39"/>
    <w:unhideWhenUsed/>
    <w:rsid w:val="00AA1E57"/>
    <w:pPr>
      <w:spacing w:after="100" w:line="276" w:lineRule="auto"/>
      <w:ind w:left="220"/>
    </w:pPr>
    <w:rPr>
      <w:rFonts w:asciiTheme="minorHAnsi" w:eastAsiaTheme="minorEastAsia" w:hAnsiTheme="minorHAnsi" w:cstheme="minorBidi"/>
      <w:color w:val="auto"/>
      <w:szCs w:val="22"/>
      <w:lang w:eastAsia="zh-CN"/>
    </w:rPr>
  </w:style>
  <w:style w:type="paragraph" w:styleId="TOC3">
    <w:name w:val="toc 3"/>
    <w:basedOn w:val="Normal"/>
    <w:next w:val="Normal"/>
    <w:autoRedefine/>
    <w:uiPriority w:val="39"/>
    <w:unhideWhenUsed/>
    <w:rsid w:val="00AA1E57"/>
    <w:pPr>
      <w:spacing w:after="100" w:line="276" w:lineRule="auto"/>
      <w:ind w:left="440"/>
    </w:pPr>
    <w:rPr>
      <w:rFonts w:asciiTheme="minorHAnsi" w:eastAsiaTheme="minorEastAsia" w:hAnsiTheme="minorHAnsi" w:cstheme="minorBidi"/>
      <w:color w:val="auto"/>
      <w:szCs w:val="22"/>
      <w:lang w:eastAsia="zh-CN"/>
    </w:rPr>
  </w:style>
  <w:style w:type="paragraph" w:styleId="NormalWeb">
    <w:name w:val="Normal (Web)"/>
    <w:basedOn w:val="Normal"/>
    <w:uiPriority w:val="99"/>
    <w:semiHidden/>
    <w:unhideWhenUsed/>
    <w:rsid w:val="00AA1E57"/>
    <w:pPr>
      <w:spacing w:before="100" w:beforeAutospacing="1" w:after="100" w:afterAutospacing="1" w:line="240" w:lineRule="auto"/>
    </w:pPr>
    <w:rPr>
      <w:rFonts w:ascii="Times New Roman" w:eastAsiaTheme="minorEastAsia" w:hAnsi="Times New Roman"/>
      <w:color w:val="auto"/>
      <w:sz w:val="24"/>
      <w:lang w:eastAsia="zh-CN"/>
    </w:rPr>
  </w:style>
  <w:style w:type="paragraph" w:styleId="NoSpacing">
    <w:name w:val="No Spacing"/>
    <w:link w:val="NoSpacingChar"/>
    <w:uiPriority w:val="1"/>
    <w:qFormat/>
    <w:rsid w:val="00AA1E57"/>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AA1E57"/>
    <w:rPr>
      <w:rFonts w:asciiTheme="minorHAnsi" w:eastAsiaTheme="minorEastAsia" w:hAnsiTheme="minorHAnsi" w:cstheme="minorBidi"/>
      <w:sz w:val="22"/>
      <w:szCs w:val="22"/>
      <w:lang w:eastAsia="ja-JP"/>
    </w:rPr>
  </w:style>
  <w:style w:type="paragraph" w:styleId="PlainText">
    <w:name w:val="Plain Text"/>
    <w:basedOn w:val="Normal"/>
    <w:link w:val="PlainTextChar"/>
    <w:uiPriority w:val="99"/>
    <w:semiHidden/>
    <w:unhideWhenUsed/>
    <w:rsid w:val="00AA1E57"/>
    <w:pPr>
      <w:spacing w:after="0" w:line="240" w:lineRule="auto"/>
    </w:pPr>
    <w:rPr>
      <w:rFonts w:eastAsiaTheme="minorEastAsia" w:cs="Consolas"/>
      <w:color w:val="auto"/>
      <w:szCs w:val="21"/>
      <w:lang w:eastAsia="zh-CN"/>
    </w:rPr>
  </w:style>
  <w:style w:type="character" w:customStyle="1" w:styleId="PlainTextChar">
    <w:name w:val="Plain Text Char"/>
    <w:basedOn w:val="DefaultParagraphFont"/>
    <w:link w:val="PlainText"/>
    <w:uiPriority w:val="99"/>
    <w:semiHidden/>
    <w:rsid w:val="00AA1E57"/>
    <w:rPr>
      <w:rFonts w:ascii="Calibri" w:eastAsiaTheme="minorEastAsia" w:hAnsi="Calibri" w:cs="Consolas"/>
      <w:sz w:val="22"/>
      <w:szCs w:val="21"/>
      <w:lang w:eastAsia="zh-CN"/>
    </w:rPr>
  </w:style>
  <w:style w:type="paragraph" w:customStyle="1" w:styleId="DocumentTable">
    <w:name w:val="Document Table"/>
    <w:basedOn w:val="Normal"/>
    <w:rsid w:val="00AA1E57"/>
    <w:pPr>
      <w:tabs>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s>
      <w:spacing w:after="0" w:line="240" w:lineRule="auto"/>
      <w:jc w:val="both"/>
    </w:pPr>
    <w:rPr>
      <w:rFonts w:ascii="Times New Roman" w:eastAsia="宋体" w:hAnsi="Times New Roman"/>
      <w:color w:val="auto"/>
      <w:sz w:val="24"/>
      <w:lang w:eastAsia="en-US"/>
    </w:rPr>
  </w:style>
  <w:style w:type="paragraph" w:customStyle="1" w:styleId="CodeBlock">
    <w:name w:val="Code Block"/>
    <w:basedOn w:val="Normal"/>
    <w:link w:val="CodeBlockChar"/>
    <w:qFormat/>
    <w:rsid w:val="00AA1E57"/>
    <w:pPr>
      <w:pBdr>
        <w:left w:val="single" w:sz="12" w:space="4" w:color="auto"/>
      </w:pBdr>
      <w:shd w:val="clear" w:color="auto" w:fill="F2F2F2"/>
      <w:spacing w:before="60" w:after="60" w:line="240" w:lineRule="auto"/>
      <w:ind w:left="432"/>
    </w:pPr>
    <w:rPr>
      <w:rFonts w:ascii="Consolas" w:eastAsia="宋体" w:hAnsi="Consolas"/>
      <w:color w:val="auto"/>
      <w:sz w:val="18"/>
      <w:szCs w:val="22"/>
      <w:lang w:eastAsia="zh-CN"/>
    </w:rPr>
  </w:style>
  <w:style w:type="character" w:customStyle="1" w:styleId="CodeBlockChar">
    <w:name w:val="Code Block Char"/>
    <w:link w:val="CodeBlock"/>
    <w:rsid w:val="00AA1E57"/>
    <w:rPr>
      <w:rFonts w:ascii="Consolas" w:eastAsia="宋体" w:hAnsi="Consolas"/>
      <w:sz w:val="18"/>
      <w:szCs w:val="22"/>
      <w:shd w:val="clear" w:color="auto" w:fill="F2F2F2"/>
      <w:lang w:eastAsia="zh-CN"/>
    </w:rPr>
  </w:style>
  <w:style w:type="paragraph" w:customStyle="1" w:styleId="Figure">
    <w:name w:val="Figure"/>
    <w:basedOn w:val="Normal"/>
    <w:uiPriority w:val="14"/>
    <w:qFormat/>
    <w:rsid w:val="00AA1E57"/>
    <w:pPr>
      <w:spacing w:before="240" w:after="240"/>
      <w:ind w:left="720"/>
      <w:jc w:val="center"/>
    </w:pPr>
    <w:rPr>
      <w:rFonts w:ascii="Verdana" w:hAnsi="Verdana" w:cs="Tahoma"/>
    </w:rPr>
  </w:style>
  <w:style w:type="paragraph" w:customStyle="1" w:styleId="FAQquestion">
    <w:name w:val="FAQ question"/>
    <w:basedOn w:val="Normal"/>
    <w:uiPriority w:val="14"/>
    <w:qFormat/>
    <w:rsid w:val="00F76EE1"/>
    <w:pPr>
      <w:numPr>
        <w:numId w:val="6"/>
      </w:numPr>
      <w:spacing w:before="240" w:after="60"/>
    </w:pPr>
    <w:rPr>
      <w:b/>
    </w:rPr>
  </w:style>
  <w:style w:type="paragraph" w:customStyle="1" w:styleId="FAQanswer">
    <w:name w:val="FAQ answer"/>
    <w:basedOn w:val="Normal"/>
    <w:uiPriority w:val="14"/>
    <w:qFormat/>
    <w:rsid w:val="00F76EE1"/>
    <w:pPr>
      <w:spacing w:before="0"/>
      <w:ind w:left="720"/>
    </w:pPr>
  </w:style>
  <w:style w:type="paragraph" w:styleId="TOCHeading">
    <w:name w:val="TOC Heading"/>
    <w:basedOn w:val="Heading1"/>
    <w:next w:val="Normal"/>
    <w:uiPriority w:val="39"/>
    <w:semiHidden/>
    <w:unhideWhenUsed/>
    <w:qFormat/>
    <w:rsid w:val="000A1580"/>
    <w:pPr>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customStyle="1" w:styleId="WWCharOUTLINELVL9">
    <w:name w:val="WW_CharOUTLINELVL9"/>
    <w:uiPriority w:val="99"/>
    <w:rsid w:val="00522CDA"/>
    <w:rPr>
      <w:rFonts w:eastAsia="Times New Roman"/>
    </w:rPr>
  </w:style>
  <w:style w:type="character" w:customStyle="1" w:styleId="apple-converted-space">
    <w:name w:val="apple-converted-space"/>
    <w:basedOn w:val="DefaultParagraphFont"/>
    <w:rsid w:val="002C47D3"/>
  </w:style>
  <w:style w:type="paragraph" w:styleId="TOC4">
    <w:name w:val="toc 4"/>
    <w:basedOn w:val="Normal"/>
    <w:next w:val="Normal"/>
    <w:autoRedefine/>
    <w:uiPriority w:val="39"/>
    <w:unhideWhenUsed/>
    <w:rsid w:val="00B13ED2"/>
    <w:pPr>
      <w:spacing w:before="0" w:after="100" w:line="276" w:lineRule="auto"/>
      <w:ind w:left="660"/>
    </w:pPr>
    <w:rPr>
      <w:rFonts w:asciiTheme="minorHAnsi" w:eastAsiaTheme="minorEastAsia" w:hAnsiTheme="minorHAnsi" w:cstheme="minorBidi"/>
      <w:color w:val="auto"/>
      <w:szCs w:val="22"/>
      <w:lang w:eastAsia="zh-CN"/>
    </w:rPr>
  </w:style>
  <w:style w:type="paragraph" w:styleId="TOC5">
    <w:name w:val="toc 5"/>
    <w:basedOn w:val="Normal"/>
    <w:next w:val="Normal"/>
    <w:autoRedefine/>
    <w:uiPriority w:val="39"/>
    <w:unhideWhenUsed/>
    <w:rsid w:val="00B13ED2"/>
    <w:pPr>
      <w:spacing w:before="0" w:after="100" w:line="276" w:lineRule="auto"/>
      <w:ind w:left="880"/>
    </w:pPr>
    <w:rPr>
      <w:rFonts w:asciiTheme="minorHAnsi" w:eastAsiaTheme="minorEastAsia" w:hAnsiTheme="minorHAnsi" w:cstheme="minorBidi"/>
      <w:color w:val="auto"/>
      <w:szCs w:val="22"/>
      <w:lang w:eastAsia="zh-CN"/>
    </w:rPr>
  </w:style>
  <w:style w:type="paragraph" w:styleId="TOC6">
    <w:name w:val="toc 6"/>
    <w:basedOn w:val="Normal"/>
    <w:next w:val="Normal"/>
    <w:autoRedefine/>
    <w:uiPriority w:val="39"/>
    <w:unhideWhenUsed/>
    <w:rsid w:val="00B13ED2"/>
    <w:pPr>
      <w:spacing w:before="0" w:after="100" w:line="276" w:lineRule="auto"/>
      <w:ind w:left="1100"/>
    </w:pPr>
    <w:rPr>
      <w:rFonts w:asciiTheme="minorHAnsi" w:eastAsiaTheme="minorEastAsia" w:hAnsiTheme="minorHAnsi" w:cstheme="minorBidi"/>
      <w:color w:val="auto"/>
      <w:szCs w:val="22"/>
      <w:lang w:eastAsia="zh-CN"/>
    </w:rPr>
  </w:style>
  <w:style w:type="paragraph" w:styleId="TOC7">
    <w:name w:val="toc 7"/>
    <w:basedOn w:val="Normal"/>
    <w:next w:val="Normal"/>
    <w:autoRedefine/>
    <w:uiPriority w:val="39"/>
    <w:unhideWhenUsed/>
    <w:rsid w:val="00B13ED2"/>
    <w:pPr>
      <w:spacing w:before="0" w:after="100" w:line="276" w:lineRule="auto"/>
      <w:ind w:left="1320"/>
    </w:pPr>
    <w:rPr>
      <w:rFonts w:asciiTheme="minorHAnsi" w:eastAsiaTheme="minorEastAsia" w:hAnsiTheme="minorHAnsi" w:cstheme="minorBidi"/>
      <w:color w:val="auto"/>
      <w:szCs w:val="22"/>
      <w:lang w:eastAsia="zh-CN"/>
    </w:rPr>
  </w:style>
  <w:style w:type="paragraph" w:styleId="TOC8">
    <w:name w:val="toc 8"/>
    <w:basedOn w:val="Normal"/>
    <w:next w:val="Normal"/>
    <w:autoRedefine/>
    <w:uiPriority w:val="39"/>
    <w:unhideWhenUsed/>
    <w:rsid w:val="00B13ED2"/>
    <w:pPr>
      <w:spacing w:before="0" w:after="100" w:line="276" w:lineRule="auto"/>
      <w:ind w:left="1540"/>
    </w:pPr>
    <w:rPr>
      <w:rFonts w:asciiTheme="minorHAnsi" w:eastAsiaTheme="minorEastAsia" w:hAnsiTheme="minorHAnsi" w:cstheme="minorBidi"/>
      <w:color w:val="auto"/>
      <w:szCs w:val="22"/>
      <w:lang w:eastAsia="zh-CN"/>
    </w:rPr>
  </w:style>
  <w:style w:type="paragraph" w:styleId="TOC9">
    <w:name w:val="toc 9"/>
    <w:basedOn w:val="Normal"/>
    <w:next w:val="Normal"/>
    <w:autoRedefine/>
    <w:uiPriority w:val="39"/>
    <w:unhideWhenUsed/>
    <w:rsid w:val="00B13ED2"/>
    <w:pPr>
      <w:spacing w:before="0" w:after="100" w:line="276" w:lineRule="auto"/>
      <w:ind w:left="1760"/>
    </w:pPr>
    <w:rPr>
      <w:rFonts w:asciiTheme="minorHAnsi" w:eastAsiaTheme="minorEastAsia" w:hAnsiTheme="minorHAnsi" w:cstheme="minorBidi"/>
      <w:color w:val="auto"/>
      <w:szCs w:val="22"/>
      <w:lang w:eastAsia="zh-CN"/>
    </w:rPr>
  </w:style>
  <w:style w:type="numbering" w:customStyle="1" w:styleId="WWOutlineListStyle">
    <w:name w:val="WW_OutlineListStyle"/>
    <w:basedOn w:val="NoList"/>
    <w:rsid w:val="00593B9B"/>
    <w:pPr>
      <w:numPr>
        <w:numId w:val="7"/>
      </w:numPr>
    </w:pPr>
  </w:style>
  <w:style w:type="character" w:customStyle="1" w:styleId="pl-c">
    <w:name w:val="pl-c"/>
    <w:basedOn w:val="DefaultParagraphFont"/>
    <w:rsid w:val="00704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3736">
      <w:bodyDiv w:val="1"/>
      <w:marLeft w:val="0"/>
      <w:marRight w:val="0"/>
      <w:marTop w:val="0"/>
      <w:marBottom w:val="0"/>
      <w:divBdr>
        <w:top w:val="none" w:sz="0" w:space="0" w:color="auto"/>
        <w:left w:val="none" w:sz="0" w:space="0" w:color="auto"/>
        <w:bottom w:val="none" w:sz="0" w:space="0" w:color="auto"/>
        <w:right w:val="none" w:sz="0" w:space="0" w:color="auto"/>
      </w:divBdr>
    </w:div>
    <w:div w:id="74012637">
      <w:bodyDiv w:val="1"/>
      <w:marLeft w:val="0"/>
      <w:marRight w:val="0"/>
      <w:marTop w:val="0"/>
      <w:marBottom w:val="0"/>
      <w:divBdr>
        <w:top w:val="none" w:sz="0" w:space="0" w:color="auto"/>
        <w:left w:val="none" w:sz="0" w:space="0" w:color="auto"/>
        <w:bottom w:val="none" w:sz="0" w:space="0" w:color="auto"/>
        <w:right w:val="none" w:sz="0" w:space="0" w:color="auto"/>
      </w:divBdr>
    </w:div>
    <w:div w:id="177937097">
      <w:bodyDiv w:val="1"/>
      <w:marLeft w:val="0"/>
      <w:marRight w:val="0"/>
      <w:marTop w:val="0"/>
      <w:marBottom w:val="0"/>
      <w:divBdr>
        <w:top w:val="none" w:sz="0" w:space="0" w:color="auto"/>
        <w:left w:val="none" w:sz="0" w:space="0" w:color="auto"/>
        <w:bottom w:val="none" w:sz="0" w:space="0" w:color="auto"/>
        <w:right w:val="none" w:sz="0" w:space="0" w:color="auto"/>
      </w:divBdr>
    </w:div>
    <w:div w:id="234631914">
      <w:bodyDiv w:val="1"/>
      <w:marLeft w:val="0"/>
      <w:marRight w:val="0"/>
      <w:marTop w:val="0"/>
      <w:marBottom w:val="0"/>
      <w:divBdr>
        <w:top w:val="none" w:sz="0" w:space="0" w:color="auto"/>
        <w:left w:val="none" w:sz="0" w:space="0" w:color="auto"/>
        <w:bottom w:val="none" w:sz="0" w:space="0" w:color="auto"/>
        <w:right w:val="none" w:sz="0" w:space="0" w:color="auto"/>
      </w:divBdr>
    </w:div>
    <w:div w:id="339746789">
      <w:bodyDiv w:val="1"/>
      <w:marLeft w:val="0"/>
      <w:marRight w:val="0"/>
      <w:marTop w:val="0"/>
      <w:marBottom w:val="0"/>
      <w:divBdr>
        <w:top w:val="none" w:sz="0" w:space="0" w:color="auto"/>
        <w:left w:val="none" w:sz="0" w:space="0" w:color="auto"/>
        <w:bottom w:val="none" w:sz="0" w:space="0" w:color="auto"/>
        <w:right w:val="none" w:sz="0" w:space="0" w:color="auto"/>
      </w:divBdr>
      <w:divsChild>
        <w:div w:id="85807631">
          <w:marLeft w:val="360"/>
          <w:marRight w:val="0"/>
          <w:marTop w:val="180"/>
          <w:marBottom w:val="0"/>
          <w:divBdr>
            <w:top w:val="none" w:sz="0" w:space="0" w:color="auto"/>
            <w:left w:val="none" w:sz="0" w:space="0" w:color="auto"/>
            <w:bottom w:val="none" w:sz="0" w:space="0" w:color="auto"/>
            <w:right w:val="none" w:sz="0" w:space="0" w:color="auto"/>
          </w:divBdr>
        </w:div>
        <w:div w:id="1634285004">
          <w:marLeft w:val="360"/>
          <w:marRight w:val="0"/>
          <w:marTop w:val="180"/>
          <w:marBottom w:val="0"/>
          <w:divBdr>
            <w:top w:val="none" w:sz="0" w:space="0" w:color="auto"/>
            <w:left w:val="none" w:sz="0" w:space="0" w:color="auto"/>
            <w:bottom w:val="none" w:sz="0" w:space="0" w:color="auto"/>
            <w:right w:val="none" w:sz="0" w:space="0" w:color="auto"/>
          </w:divBdr>
        </w:div>
        <w:div w:id="871961797">
          <w:marLeft w:val="360"/>
          <w:marRight w:val="0"/>
          <w:marTop w:val="180"/>
          <w:marBottom w:val="0"/>
          <w:divBdr>
            <w:top w:val="none" w:sz="0" w:space="0" w:color="auto"/>
            <w:left w:val="none" w:sz="0" w:space="0" w:color="auto"/>
            <w:bottom w:val="none" w:sz="0" w:space="0" w:color="auto"/>
            <w:right w:val="none" w:sz="0" w:space="0" w:color="auto"/>
          </w:divBdr>
        </w:div>
        <w:div w:id="639041947">
          <w:marLeft w:val="360"/>
          <w:marRight w:val="0"/>
          <w:marTop w:val="180"/>
          <w:marBottom w:val="0"/>
          <w:divBdr>
            <w:top w:val="none" w:sz="0" w:space="0" w:color="auto"/>
            <w:left w:val="none" w:sz="0" w:space="0" w:color="auto"/>
            <w:bottom w:val="none" w:sz="0" w:space="0" w:color="auto"/>
            <w:right w:val="none" w:sz="0" w:space="0" w:color="auto"/>
          </w:divBdr>
        </w:div>
      </w:divsChild>
    </w:div>
    <w:div w:id="362873968">
      <w:bodyDiv w:val="1"/>
      <w:marLeft w:val="0"/>
      <w:marRight w:val="0"/>
      <w:marTop w:val="0"/>
      <w:marBottom w:val="0"/>
      <w:divBdr>
        <w:top w:val="none" w:sz="0" w:space="0" w:color="auto"/>
        <w:left w:val="none" w:sz="0" w:space="0" w:color="auto"/>
        <w:bottom w:val="none" w:sz="0" w:space="0" w:color="auto"/>
        <w:right w:val="none" w:sz="0" w:space="0" w:color="auto"/>
      </w:divBdr>
    </w:div>
    <w:div w:id="817499030">
      <w:bodyDiv w:val="1"/>
      <w:marLeft w:val="0"/>
      <w:marRight w:val="0"/>
      <w:marTop w:val="0"/>
      <w:marBottom w:val="0"/>
      <w:divBdr>
        <w:top w:val="none" w:sz="0" w:space="0" w:color="auto"/>
        <w:left w:val="none" w:sz="0" w:space="0" w:color="auto"/>
        <w:bottom w:val="none" w:sz="0" w:space="0" w:color="auto"/>
        <w:right w:val="none" w:sz="0" w:space="0" w:color="auto"/>
      </w:divBdr>
      <w:divsChild>
        <w:div w:id="1832483101">
          <w:marLeft w:val="360"/>
          <w:marRight w:val="0"/>
          <w:marTop w:val="180"/>
          <w:marBottom w:val="0"/>
          <w:divBdr>
            <w:top w:val="none" w:sz="0" w:space="0" w:color="auto"/>
            <w:left w:val="none" w:sz="0" w:space="0" w:color="auto"/>
            <w:bottom w:val="none" w:sz="0" w:space="0" w:color="auto"/>
            <w:right w:val="none" w:sz="0" w:space="0" w:color="auto"/>
          </w:divBdr>
        </w:div>
        <w:div w:id="1593583737">
          <w:marLeft w:val="360"/>
          <w:marRight w:val="0"/>
          <w:marTop w:val="180"/>
          <w:marBottom w:val="0"/>
          <w:divBdr>
            <w:top w:val="none" w:sz="0" w:space="0" w:color="auto"/>
            <w:left w:val="none" w:sz="0" w:space="0" w:color="auto"/>
            <w:bottom w:val="none" w:sz="0" w:space="0" w:color="auto"/>
            <w:right w:val="none" w:sz="0" w:space="0" w:color="auto"/>
          </w:divBdr>
        </w:div>
      </w:divsChild>
    </w:div>
    <w:div w:id="819419055">
      <w:bodyDiv w:val="1"/>
      <w:marLeft w:val="0"/>
      <w:marRight w:val="0"/>
      <w:marTop w:val="0"/>
      <w:marBottom w:val="0"/>
      <w:divBdr>
        <w:top w:val="none" w:sz="0" w:space="0" w:color="auto"/>
        <w:left w:val="none" w:sz="0" w:space="0" w:color="auto"/>
        <w:bottom w:val="none" w:sz="0" w:space="0" w:color="auto"/>
        <w:right w:val="none" w:sz="0" w:space="0" w:color="auto"/>
      </w:divBdr>
    </w:div>
    <w:div w:id="1068917496">
      <w:bodyDiv w:val="1"/>
      <w:marLeft w:val="0"/>
      <w:marRight w:val="0"/>
      <w:marTop w:val="0"/>
      <w:marBottom w:val="0"/>
      <w:divBdr>
        <w:top w:val="none" w:sz="0" w:space="0" w:color="auto"/>
        <w:left w:val="none" w:sz="0" w:space="0" w:color="auto"/>
        <w:bottom w:val="none" w:sz="0" w:space="0" w:color="auto"/>
        <w:right w:val="none" w:sz="0" w:space="0" w:color="auto"/>
      </w:divBdr>
    </w:div>
    <w:div w:id="1153181313">
      <w:bodyDiv w:val="1"/>
      <w:marLeft w:val="0"/>
      <w:marRight w:val="0"/>
      <w:marTop w:val="0"/>
      <w:marBottom w:val="0"/>
      <w:divBdr>
        <w:top w:val="none" w:sz="0" w:space="0" w:color="auto"/>
        <w:left w:val="none" w:sz="0" w:space="0" w:color="auto"/>
        <w:bottom w:val="none" w:sz="0" w:space="0" w:color="auto"/>
        <w:right w:val="none" w:sz="0" w:space="0" w:color="auto"/>
      </w:divBdr>
    </w:div>
    <w:div w:id="1181163092">
      <w:bodyDiv w:val="1"/>
      <w:marLeft w:val="0"/>
      <w:marRight w:val="0"/>
      <w:marTop w:val="0"/>
      <w:marBottom w:val="0"/>
      <w:divBdr>
        <w:top w:val="none" w:sz="0" w:space="0" w:color="auto"/>
        <w:left w:val="none" w:sz="0" w:space="0" w:color="auto"/>
        <w:bottom w:val="none" w:sz="0" w:space="0" w:color="auto"/>
        <w:right w:val="none" w:sz="0" w:space="0" w:color="auto"/>
      </w:divBdr>
      <w:divsChild>
        <w:div w:id="1125928012">
          <w:marLeft w:val="1166"/>
          <w:marRight w:val="0"/>
          <w:marTop w:val="0"/>
          <w:marBottom w:val="0"/>
          <w:divBdr>
            <w:top w:val="none" w:sz="0" w:space="0" w:color="auto"/>
            <w:left w:val="none" w:sz="0" w:space="0" w:color="auto"/>
            <w:bottom w:val="none" w:sz="0" w:space="0" w:color="auto"/>
            <w:right w:val="none" w:sz="0" w:space="0" w:color="auto"/>
          </w:divBdr>
        </w:div>
        <w:div w:id="819659327">
          <w:marLeft w:val="1886"/>
          <w:marRight w:val="0"/>
          <w:marTop w:val="0"/>
          <w:marBottom w:val="0"/>
          <w:divBdr>
            <w:top w:val="none" w:sz="0" w:space="0" w:color="auto"/>
            <w:left w:val="none" w:sz="0" w:space="0" w:color="auto"/>
            <w:bottom w:val="none" w:sz="0" w:space="0" w:color="auto"/>
            <w:right w:val="none" w:sz="0" w:space="0" w:color="auto"/>
          </w:divBdr>
        </w:div>
        <w:div w:id="132063524">
          <w:marLeft w:val="1886"/>
          <w:marRight w:val="0"/>
          <w:marTop w:val="0"/>
          <w:marBottom w:val="0"/>
          <w:divBdr>
            <w:top w:val="none" w:sz="0" w:space="0" w:color="auto"/>
            <w:left w:val="none" w:sz="0" w:space="0" w:color="auto"/>
            <w:bottom w:val="none" w:sz="0" w:space="0" w:color="auto"/>
            <w:right w:val="none" w:sz="0" w:space="0" w:color="auto"/>
          </w:divBdr>
        </w:div>
        <w:div w:id="1308433494">
          <w:marLeft w:val="1166"/>
          <w:marRight w:val="0"/>
          <w:marTop w:val="0"/>
          <w:marBottom w:val="0"/>
          <w:divBdr>
            <w:top w:val="none" w:sz="0" w:space="0" w:color="auto"/>
            <w:left w:val="none" w:sz="0" w:space="0" w:color="auto"/>
            <w:bottom w:val="none" w:sz="0" w:space="0" w:color="auto"/>
            <w:right w:val="none" w:sz="0" w:space="0" w:color="auto"/>
          </w:divBdr>
        </w:div>
        <w:div w:id="1000503376">
          <w:marLeft w:val="1886"/>
          <w:marRight w:val="0"/>
          <w:marTop w:val="0"/>
          <w:marBottom w:val="0"/>
          <w:divBdr>
            <w:top w:val="none" w:sz="0" w:space="0" w:color="auto"/>
            <w:left w:val="none" w:sz="0" w:space="0" w:color="auto"/>
            <w:bottom w:val="none" w:sz="0" w:space="0" w:color="auto"/>
            <w:right w:val="none" w:sz="0" w:space="0" w:color="auto"/>
          </w:divBdr>
        </w:div>
        <w:div w:id="195972726">
          <w:marLeft w:val="1886"/>
          <w:marRight w:val="0"/>
          <w:marTop w:val="0"/>
          <w:marBottom w:val="0"/>
          <w:divBdr>
            <w:top w:val="none" w:sz="0" w:space="0" w:color="auto"/>
            <w:left w:val="none" w:sz="0" w:space="0" w:color="auto"/>
            <w:bottom w:val="none" w:sz="0" w:space="0" w:color="auto"/>
            <w:right w:val="none" w:sz="0" w:space="0" w:color="auto"/>
          </w:divBdr>
        </w:div>
        <w:div w:id="1045984518">
          <w:marLeft w:val="1886"/>
          <w:marRight w:val="0"/>
          <w:marTop w:val="0"/>
          <w:marBottom w:val="0"/>
          <w:divBdr>
            <w:top w:val="none" w:sz="0" w:space="0" w:color="auto"/>
            <w:left w:val="none" w:sz="0" w:space="0" w:color="auto"/>
            <w:bottom w:val="none" w:sz="0" w:space="0" w:color="auto"/>
            <w:right w:val="none" w:sz="0" w:space="0" w:color="auto"/>
          </w:divBdr>
        </w:div>
        <w:div w:id="1905336410">
          <w:marLeft w:val="1166"/>
          <w:marRight w:val="0"/>
          <w:marTop w:val="0"/>
          <w:marBottom w:val="0"/>
          <w:divBdr>
            <w:top w:val="none" w:sz="0" w:space="0" w:color="auto"/>
            <w:left w:val="none" w:sz="0" w:space="0" w:color="auto"/>
            <w:bottom w:val="none" w:sz="0" w:space="0" w:color="auto"/>
            <w:right w:val="none" w:sz="0" w:space="0" w:color="auto"/>
          </w:divBdr>
        </w:div>
        <w:div w:id="1820413326">
          <w:marLeft w:val="1886"/>
          <w:marRight w:val="0"/>
          <w:marTop w:val="0"/>
          <w:marBottom w:val="0"/>
          <w:divBdr>
            <w:top w:val="none" w:sz="0" w:space="0" w:color="auto"/>
            <w:left w:val="none" w:sz="0" w:space="0" w:color="auto"/>
            <w:bottom w:val="none" w:sz="0" w:space="0" w:color="auto"/>
            <w:right w:val="none" w:sz="0" w:space="0" w:color="auto"/>
          </w:divBdr>
        </w:div>
        <w:div w:id="735126551">
          <w:marLeft w:val="1886"/>
          <w:marRight w:val="0"/>
          <w:marTop w:val="0"/>
          <w:marBottom w:val="0"/>
          <w:divBdr>
            <w:top w:val="none" w:sz="0" w:space="0" w:color="auto"/>
            <w:left w:val="none" w:sz="0" w:space="0" w:color="auto"/>
            <w:bottom w:val="none" w:sz="0" w:space="0" w:color="auto"/>
            <w:right w:val="none" w:sz="0" w:space="0" w:color="auto"/>
          </w:divBdr>
        </w:div>
        <w:div w:id="1946765776">
          <w:marLeft w:val="1886"/>
          <w:marRight w:val="0"/>
          <w:marTop w:val="0"/>
          <w:marBottom w:val="0"/>
          <w:divBdr>
            <w:top w:val="none" w:sz="0" w:space="0" w:color="auto"/>
            <w:left w:val="none" w:sz="0" w:space="0" w:color="auto"/>
            <w:bottom w:val="none" w:sz="0" w:space="0" w:color="auto"/>
            <w:right w:val="none" w:sz="0" w:space="0" w:color="auto"/>
          </w:divBdr>
        </w:div>
      </w:divsChild>
    </w:div>
    <w:div w:id="1316494879">
      <w:bodyDiv w:val="1"/>
      <w:marLeft w:val="0"/>
      <w:marRight w:val="0"/>
      <w:marTop w:val="0"/>
      <w:marBottom w:val="0"/>
      <w:divBdr>
        <w:top w:val="none" w:sz="0" w:space="0" w:color="auto"/>
        <w:left w:val="none" w:sz="0" w:space="0" w:color="auto"/>
        <w:bottom w:val="none" w:sz="0" w:space="0" w:color="auto"/>
        <w:right w:val="none" w:sz="0" w:space="0" w:color="auto"/>
      </w:divBdr>
    </w:div>
    <w:div w:id="1351712296">
      <w:bodyDiv w:val="1"/>
      <w:marLeft w:val="0"/>
      <w:marRight w:val="0"/>
      <w:marTop w:val="0"/>
      <w:marBottom w:val="0"/>
      <w:divBdr>
        <w:top w:val="none" w:sz="0" w:space="0" w:color="auto"/>
        <w:left w:val="none" w:sz="0" w:space="0" w:color="auto"/>
        <w:bottom w:val="none" w:sz="0" w:space="0" w:color="auto"/>
        <w:right w:val="none" w:sz="0" w:space="0" w:color="auto"/>
      </w:divBdr>
    </w:div>
    <w:div w:id="1510408282">
      <w:bodyDiv w:val="1"/>
      <w:marLeft w:val="0"/>
      <w:marRight w:val="0"/>
      <w:marTop w:val="0"/>
      <w:marBottom w:val="0"/>
      <w:divBdr>
        <w:top w:val="none" w:sz="0" w:space="0" w:color="auto"/>
        <w:left w:val="none" w:sz="0" w:space="0" w:color="auto"/>
        <w:bottom w:val="none" w:sz="0" w:space="0" w:color="auto"/>
        <w:right w:val="none" w:sz="0" w:space="0" w:color="auto"/>
      </w:divBdr>
    </w:div>
    <w:div w:id="191643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sm-discuss.33411.n7.nabb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01org/virtual-storage-manag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Mesh%20white%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B4F807-1652-41CC-AD1E-E776367C0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Mesh white paper.dot</Template>
  <TotalTime>287</TotalTime>
  <Pages>63</Pages>
  <Words>5958</Words>
  <Characters>33966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39845</CharactersWithSpaces>
  <SharedDoc>false</SharedDoc>
  <HLinks>
    <vt:vector size="12" baseType="variant">
      <vt:variant>
        <vt:i4>6225990</vt:i4>
      </vt:variant>
      <vt:variant>
        <vt:i4>3</vt:i4>
      </vt:variant>
      <vt:variant>
        <vt:i4>0</vt:i4>
      </vt:variant>
      <vt:variant>
        <vt:i4>5</vt:i4>
      </vt:variant>
      <vt:variant>
        <vt:lpwstr>http://www.intel.com/performance</vt:lpwstr>
      </vt:variant>
      <vt:variant>
        <vt:lpwstr/>
      </vt:variant>
      <vt:variant>
        <vt:i4>5505050</vt:i4>
      </vt:variant>
      <vt:variant>
        <vt:i4>0</vt:i4>
      </vt:variant>
      <vt:variant>
        <vt:i4>0</vt:i4>
      </vt:variant>
      <vt:variant>
        <vt:i4>5</vt:i4>
      </vt:variant>
      <vt:variant>
        <vt:lpwstr>http://www.intel.com/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Yaguang</dc:creator>
  <cp:lastModifiedBy>Wang, Yaguang</cp:lastModifiedBy>
  <cp:revision>16</cp:revision>
  <cp:lastPrinted>2014-11-27T04:24:00Z</cp:lastPrinted>
  <dcterms:created xsi:type="dcterms:W3CDTF">2015-11-03T13:43:00Z</dcterms:created>
  <dcterms:modified xsi:type="dcterms:W3CDTF">2015-12-02T07:07:00Z</dcterms:modified>
</cp:coreProperties>
</file>